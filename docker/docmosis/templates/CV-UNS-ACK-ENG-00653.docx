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Pr="00D65535" w:rsidRDefault="00D765AC" w:rsidP="00950040">
      <w:pPr>
        <w:autoSpaceDE w:val="0"/>
        <w:autoSpaceDN w:val="0"/>
        <w:adjustRightInd w:val="0"/>
        <w:ind w:left="-180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982"/>
        <w:gridCol w:w="2783"/>
        <w:gridCol w:w="1999"/>
      </w:tblGrid>
      <w:tr w:rsidR="001042EF" w:rsidRPr="00D65535" w14:paraId="3F19C0B3" w14:textId="34E28D02" w:rsidTr="00B82A15">
        <w:tc>
          <w:tcPr>
            <w:tcW w:w="1980" w:type="dxa"/>
            <w:vMerge w:val="restart"/>
          </w:tcPr>
          <w:p w14:paraId="2AFC286D" w14:textId="6601A215" w:rsidR="001042EF" w:rsidRPr="00D65535" w:rsidRDefault="001042EF" w:rsidP="00F57A44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"/var/folders/m2/qnb2dry97b79psf_83dm0rf80000gn/T/com.microsoft.Word/WebArchiveCopyPasteTempFiles/page1image12566944"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"/var/folders/m2/qnb2dry97b79psf_83dm0rf80000gn/T/com.microsoft.Word/WebArchiveCopyPasteTempFiles/page1image59464816"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  <w:p w14:paraId="0E3E4DF1" w14:textId="26A7B14B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1931F85" w:rsidR="001042EF" w:rsidRPr="00D65535" w:rsidRDefault="00D65535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>Acknowledgement</w:t>
            </w:r>
            <w:r w:rsidR="00B77936" w:rsidRPr="00D65535">
              <w:rPr>
                <w:rFonts w:asciiTheme="minorHAnsi" w:hAnsiTheme="minorHAnsi" w:cstheme="minorHAnsi"/>
                <w:color w:val="0A0A0A"/>
                <w:sz w:val="44"/>
                <w:szCs w:val="44"/>
              </w:rPr>
              <w:t xml:space="preserve"> of service</w:t>
            </w:r>
          </w:p>
          <w:p w14:paraId="02304C74" w14:textId="77777777" w:rsidR="001042EF" w:rsidRPr="00D65535" w:rsidRDefault="001042EF" w:rsidP="00991D92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0A0A0A"/>
                <w:sz w:val="28"/>
                <w:szCs w:val="28"/>
              </w:rPr>
            </w:pPr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&lt;&lt;</w:t>
            </w:r>
            <w:proofErr w:type="spellStart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caseName</w:t>
            </w:r>
            <w:proofErr w:type="spellEnd"/>
            <w:r w:rsidRPr="00D65535">
              <w:rPr>
                <w:rFonts w:asciiTheme="minorHAnsi" w:hAnsiTheme="minorHAnsi" w:cstheme="minorHAnsi"/>
                <w:color w:val="0A0A0A"/>
                <w:sz w:val="28"/>
                <w:szCs w:val="28"/>
              </w:rPr>
              <w:t>&gt;&gt;</w:t>
            </w:r>
          </w:p>
          <w:p w14:paraId="3A7BEC01" w14:textId="6D374613" w:rsidR="001042EF" w:rsidRPr="00D65535" w:rsidRDefault="001042EF" w:rsidP="00C77AA5">
            <w:pPr>
              <w:jc w:val="both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referenceNumber</w:t>
            </w:r>
            <w:proofErr w:type="spellEnd"/>
            <w:r w:rsidRPr="00D65535">
              <w:rPr>
                <w:rFonts w:asciiTheme="minorHAnsi" w:hAnsiTheme="minorHAnsi" w:cstheme="minorHAnsi"/>
                <w:color w:val="60686D"/>
                <w:sz w:val="28"/>
                <w:szCs w:val="28"/>
              </w:rPr>
              <w:t>&gt;&gt;</w:t>
            </w:r>
            <w:r w:rsidRPr="00D65535">
              <w:rPr>
                <w:rFonts w:asciiTheme="minorHAnsi" w:hAnsiTheme="minorHAnsi" w:cstheme="minorHAnsi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D65535" w:rsidRDefault="001042EF" w:rsidP="006D7C28">
            <w:pPr>
              <w:jc w:val="right"/>
              <w:rPr>
                <w:rFonts w:asciiTheme="minorHAnsi" w:hAnsiTheme="minorHAnsi" w:cstheme="minorHAnsi"/>
              </w:rPr>
            </w:pPr>
            <w:r w:rsidRPr="00D65535">
              <w:rPr>
                <w:rFonts w:asciiTheme="minorHAnsi" w:hAnsiTheme="minorHAnsi" w:cstheme="minorHAnsi"/>
              </w:rPr>
              <w:fldChar w:fldCharType="begin"/>
            </w:r>
            <w:r w:rsidRPr="00D65535">
              <w:rPr>
                <w:rFonts w:asciiTheme="minorHAnsi" w:hAnsiTheme="minorHAnsi" w:cstheme="minorHAnsi"/>
              </w:rPr>
              <w:instrText xml:space="preserve"> INCLUDEPICTURE "/var/folders/m2/qnb2dry97b79psf_83dm0rf80000gn/T/com.microsoft.Word/WebArchiveCopyPasteTempFiles/page1image59464608" \* MERGEFORMATINET </w:instrText>
            </w:r>
            <w:r w:rsidRPr="00D65535">
              <w:rPr>
                <w:rFonts w:asciiTheme="minorHAnsi" w:hAnsiTheme="minorHAnsi" w:cstheme="minorHAnsi"/>
              </w:rPr>
              <w:fldChar w:fldCharType="separate"/>
            </w:r>
            <w:r w:rsidRPr="00D65535"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65535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1042EF" w:rsidRPr="00D65535" w14:paraId="70777999" w14:textId="77777777" w:rsidTr="00B77E37">
        <w:tc>
          <w:tcPr>
            <w:tcW w:w="1980" w:type="dxa"/>
            <w:vMerge/>
            <w:vAlign w:val="bottom"/>
          </w:tcPr>
          <w:p w14:paraId="6369B3C0" w14:textId="77777777" w:rsidR="001042EF" w:rsidRPr="00D65535" w:rsidRDefault="001042EF" w:rsidP="0026435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982" w:type="dxa"/>
            <w:vAlign w:val="bottom"/>
          </w:tcPr>
          <w:p w14:paraId="777B197D" w14:textId="3790CBAD" w:rsidR="001042EF" w:rsidRPr="00D65535" w:rsidRDefault="001042EF" w:rsidP="001042EF">
            <w:pPr>
              <w:pStyle w:val="NormalWeb"/>
              <w:spacing w:before="40" w:beforeAutospacing="0" w:after="40" w:afterAutospacing="0"/>
              <w:rPr>
                <w:rFonts w:asciiTheme="minorHAnsi" w:hAnsiTheme="minorHAnsi" w:cstheme="minorHAnsi"/>
                <w:color w:val="60686D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Claimant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applicant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e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 xml:space="preserve">&gt;&gt; </w:t>
            </w:r>
          </w:p>
          <w:p w14:paraId="6921BBB7" w14:textId="63FD0262" w:rsidR="001042EF" w:rsidRPr="00D65535" w:rsidRDefault="001042EF" w:rsidP="001042EF">
            <w:pPr>
              <w:pStyle w:val="NormalWeb"/>
              <w:spacing w:before="40" w:after="40"/>
              <w:rPr>
                <w:rFonts w:asciiTheme="minorHAnsi" w:hAnsiTheme="minorHAnsi" w:cstheme="minorHAnsi"/>
                <w:color w:val="0A0A0A"/>
                <w:sz w:val="20"/>
                <w:szCs w:val="20"/>
              </w:rPr>
            </w:pP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Defendant ref: &lt;&lt;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solicitorReferences.</w:t>
            </w:r>
            <w:r w:rsidR="0058635A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respondent</w:t>
            </w:r>
            <w:r w:rsidR="00C172F2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Solicitor1</w:t>
            </w:r>
            <w:r w:rsidR="00607875"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Reference</w:t>
            </w:r>
            <w:r w:rsidRPr="00D65535">
              <w:rPr>
                <w:rFonts w:asciiTheme="minorHAnsi" w:hAnsiTheme="minorHAnsi" w:cstheme="minorHAnsi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4782" w:type="dxa"/>
            <w:gridSpan w:val="2"/>
            <w:vAlign w:val="bottom"/>
          </w:tcPr>
          <w:p w14:paraId="441E18EA" w14:textId="5E03052D" w:rsidR="0034358A" w:rsidRDefault="000221FF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claimI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ssue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365C1177" w14:textId="77777777" w:rsidR="0034358A" w:rsidRPr="00D65535" w:rsidRDefault="0034358A" w:rsidP="00610559">
            <w:pPr>
              <w:pStyle w:val="NoSpacing"/>
              <w:spacing w:line="276" w:lineRule="auto"/>
              <w:jc w:val="right"/>
              <w:rPr>
                <w:rFonts w:asciiTheme="minorHAnsi" w:eastAsia="Times New Roman" w:hAnsiTheme="minorHAnsi" w:cstheme="minorHAnsi"/>
                <w:color w:val="60686D"/>
                <w:sz w:val="20"/>
                <w:szCs w:val="20"/>
              </w:rPr>
            </w:pPr>
          </w:p>
          <w:p w14:paraId="4E2B5C0F" w14:textId="5DB4933C" w:rsidR="001042EF" w:rsidRPr="00D65535" w:rsidRDefault="001042EF" w:rsidP="00610559">
            <w:pPr>
              <w:pStyle w:val="NoSpacing"/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7A5E56" w14:textId="751BA927" w:rsidR="009610A5" w:rsidRPr="00D65535" w:rsidRDefault="009610A5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486"/>
      </w:tblGrid>
      <w:tr w:rsidR="00B7583E" w:rsidRPr="00D65535" w14:paraId="4E21BE18" w14:textId="77777777" w:rsidTr="00A22054">
        <w:trPr>
          <w:trHeight w:val="680"/>
        </w:trPr>
        <w:tc>
          <w:tcPr>
            <w:tcW w:w="3539" w:type="dxa"/>
          </w:tcPr>
          <w:p w14:paraId="017554C9" w14:textId="45366F5D" w:rsidR="00B7583E" w:rsidRPr="00D65535" w:rsidRDefault="00D65535" w:rsidP="0080237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  <w:t>New response deadline</w:t>
            </w:r>
          </w:p>
        </w:tc>
        <w:tc>
          <w:tcPr>
            <w:tcW w:w="6486" w:type="dxa"/>
          </w:tcPr>
          <w:p w14:paraId="45B50F88" w14:textId="0D959586" w:rsidR="00B7583E" w:rsidRPr="00D65535" w:rsidRDefault="00D65535" w:rsidP="0080237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A0A0A"/>
              </w:rPr>
              <w:t xml:space="preserve">Before 4pm on 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proofErr w:type="gramStart"/>
            <w:r w:rsidR="00B7583E" w:rsidRPr="00D65535">
              <w:rPr>
                <w:rFonts w:asciiTheme="minorHAnsi" w:hAnsiTheme="minorHAnsi" w:cstheme="minorHAnsi"/>
                <w:color w:val="0A0A0A"/>
              </w:rPr>
              <w:t>&lt;</w:t>
            </w:r>
            <w:r w:rsidR="004722D6">
              <w:rPr>
                <w:rFonts w:asciiTheme="minorHAnsi" w:hAnsiTheme="minorHAnsi" w:cstheme="minorHAnsi"/>
                <w:color w:val="0A0A0A"/>
              </w:rPr>
              <w:t>{</w:t>
            </w:r>
            <w:proofErr w:type="spellStart"/>
            <w:proofErr w:type="gramEnd"/>
            <w:r w:rsidR="006B29BC">
              <w:rPr>
                <w:rFonts w:asciiTheme="minorHAnsi" w:hAnsiTheme="minorHAnsi" w:cstheme="minorHAnsi"/>
                <w:color w:val="0A0A0A"/>
              </w:rPr>
              <w:t>dateFormat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(</w:t>
            </w:r>
            <w:proofErr w:type="spellStart"/>
            <w:r w:rsidR="0034358A">
              <w:rPr>
                <w:rFonts w:asciiTheme="minorHAnsi" w:hAnsiTheme="minorHAnsi" w:cstheme="minorHAnsi"/>
                <w:color w:val="0A0A0A"/>
              </w:rPr>
              <w:t>responseDeadline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 xml:space="preserve">, ‘d MMMM </w:t>
            </w:r>
            <w:proofErr w:type="spellStart"/>
            <w:r w:rsidR="006B29BC">
              <w:rPr>
                <w:rFonts w:asciiTheme="minorHAnsi" w:hAnsiTheme="minorHAnsi" w:cstheme="minorHAnsi"/>
                <w:color w:val="0A0A0A"/>
              </w:rPr>
              <w:t>yyy</w:t>
            </w:r>
            <w:proofErr w:type="spellEnd"/>
            <w:r w:rsidR="006B29BC">
              <w:rPr>
                <w:rFonts w:asciiTheme="minorHAnsi" w:hAnsiTheme="minorHAnsi" w:cstheme="minorHAnsi"/>
                <w:color w:val="0A0A0A"/>
              </w:rPr>
              <w:t>’</w:t>
            </w:r>
            <w:r w:rsidR="007F4D62">
              <w:rPr>
                <w:rFonts w:asciiTheme="minorHAnsi" w:hAnsiTheme="minorHAnsi" w:cstheme="minorHAnsi"/>
                <w:color w:val="0A0A0A"/>
              </w:rPr>
              <w:t>,‘dd-MM-</w:t>
            </w:r>
            <w:proofErr w:type="spellStart"/>
            <w:r w:rsidR="007F4D62">
              <w:rPr>
                <w:rFonts w:asciiTheme="minorHAnsi" w:hAnsiTheme="minorHAnsi" w:cstheme="minorHAnsi"/>
                <w:color w:val="0A0A0A"/>
              </w:rPr>
              <w:t>yyyy</w:t>
            </w:r>
            <w:proofErr w:type="spellEnd"/>
            <w:r w:rsidR="007F4D62">
              <w:rPr>
                <w:rFonts w:asciiTheme="minorHAnsi" w:hAnsiTheme="minorHAnsi" w:cstheme="minorHAnsi"/>
                <w:color w:val="0A0A0A"/>
              </w:rPr>
              <w:t>’</w:t>
            </w:r>
            <w:r w:rsidR="004722D6">
              <w:rPr>
                <w:rFonts w:asciiTheme="minorHAnsi" w:hAnsiTheme="minorHAnsi" w:cstheme="minorHAnsi"/>
                <w:color w:val="0A0A0A"/>
              </w:rPr>
              <w:t>)}</w:t>
            </w:r>
            <w:r w:rsidR="00B7583E" w:rsidRPr="00D65535">
              <w:rPr>
                <w:rFonts w:asciiTheme="minorHAnsi" w:hAnsiTheme="minorHAnsi" w:cstheme="minorHAnsi"/>
                <w:color w:val="0A0A0A"/>
              </w:rPr>
              <w:t>&gt;&gt;</w:t>
            </w:r>
          </w:p>
        </w:tc>
      </w:tr>
    </w:tbl>
    <w:p w14:paraId="51FEE0AE" w14:textId="1556D5A4" w:rsidR="00671892" w:rsidRPr="00D65535" w:rsidRDefault="0034358A" w:rsidP="00AB7EB9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>
        <w:rPr>
          <w:rFonts w:asciiTheme="minorHAnsi" w:hAnsiTheme="minorHAnsi" w:cstheme="minorHAnsi"/>
          <w:color w:val="0A0A0A"/>
          <w:sz w:val="36"/>
          <w:szCs w:val="36"/>
        </w:rPr>
        <w:t>Defendant’s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 xml:space="preserve"> </w:t>
      </w:r>
      <w:r w:rsidR="00280987" w:rsidRPr="00D65535">
        <w:rPr>
          <w:rFonts w:asciiTheme="minorHAnsi" w:hAnsiTheme="minorHAnsi" w:cstheme="minorHAnsi"/>
          <w:color w:val="0A0A0A"/>
          <w:sz w:val="36"/>
          <w:szCs w:val="36"/>
        </w:rPr>
        <w:t>d</w:t>
      </w:r>
      <w:r w:rsidR="00823241" w:rsidRPr="00D65535">
        <w:rPr>
          <w:rFonts w:asciiTheme="minorHAnsi" w:hAnsiTheme="minorHAnsi" w:cstheme="minorHAnsi"/>
          <w:color w:val="0A0A0A"/>
          <w:sz w:val="36"/>
          <w:szCs w:val="36"/>
        </w:rPr>
        <w:t>etails</w:t>
      </w:r>
    </w:p>
    <w:tbl>
      <w:tblPr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716E28" w:rsidRPr="001839B9" w14:paraId="01248521" w14:textId="77777777" w:rsidTr="007F5A4F">
        <w:trPr>
          <w:trHeight w:val="680"/>
        </w:trPr>
        <w:tc>
          <w:tcPr>
            <w:tcW w:w="3681" w:type="dxa"/>
          </w:tcPr>
          <w:p w14:paraId="28A72659" w14:textId="71CEBFC6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F76F1BC" w14:textId="5EEEDE53" w:rsidR="00716E28" w:rsidRPr="001839B9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respondent.</w:t>
            </w:r>
            <w:r w:rsidRPr="00283B53">
              <w:rPr>
                <w:rFonts w:ascii="GDSTransportWebsite" w:hAnsi="GDSTransportWebsite"/>
                <w:color w:val="0A0A0A"/>
              </w:rPr>
              <w:t>name&gt;&gt;</w:t>
            </w:r>
          </w:p>
        </w:tc>
      </w:tr>
      <w:tr w:rsidR="005C557D" w:rsidRPr="001839B9" w14:paraId="4B55ABFC" w14:textId="77777777" w:rsidTr="007F5A4F">
        <w:trPr>
          <w:trHeight w:val="680"/>
        </w:trPr>
        <w:tc>
          <w:tcPr>
            <w:tcW w:w="3681" w:type="dxa"/>
          </w:tcPr>
          <w:p w14:paraId="621B5A46" w14:textId="57012D1C" w:rsidR="005C557D" w:rsidRDefault="005C557D" w:rsidP="005C557D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4E631CD3" w14:textId="5C749BA6" w:rsidR="005C557D" w:rsidRPr="00283B53" w:rsidRDefault="005C557D" w:rsidP="005C557D">
            <w:pPr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respondent.litigationFriendName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16E28" w:rsidRPr="00A9384B" w14:paraId="20061742" w14:textId="77777777" w:rsidTr="007F5A4F">
        <w:trPr>
          <w:trHeight w:val="2070"/>
        </w:trPr>
        <w:tc>
          <w:tcPr>
            <w:tcW w:w="3681" w:type="dxa"/>
          </w:tcPr>
          <w:p w14:paraId="7113EF91" w14:textId="5F0259F5" w:rsidR="00716E28" w:rsidRPr="0080237C" w:rsidRDefault="00716E28" w:rsidP="00716E28">
            <w:pPr>
              <w:pStyle w:val="NormalWeb"/>
              <w:spacing w:before="80" w:beforeAutospacing="0" w:after="8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13CAB941" w14:textId="4CC82DBF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31B6DF" w14:textId="368FC50A" w:rsidR="00716E28" w:rsidRPr="00A9384B" w:rsidRDefault="00716E28" w:rsidP="00716E2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5417510" w14:textId="688C753D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B349771" w14:textId="4284189B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BA29F77" w14:textId="00D51C35" w:rsidR="00716E28" w:rsidRPr="009820C6" w:rsidRDefault="00716E28" w:rsidP="00716E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3CE6505" w14:textId="27D21969" w:rsidR="00716E28" w:rsidRPr="00A9384B" w:rsidRDefault="00716E28" w:rsidP="00716E28">
            <w:pPr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respondent.primaryA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6037C54C" w14:textId="4E112328" w:rsidR="00824490" w:rsidRPr="00D65535" w:rsidRDefault="00824490" w:rsidP="00824490">
      <w:pPr>
        <w:pBdr>
          <w:bottom w:val="single" w:sz="4" w:space="1" w:color="auto"/>
        </w:pBdr>
        <w:spacing w:before="120" w:after="120"/>
        <w:rPr>
          <w:rFonts w:asciiTheme="minorHAnsi" w:hAnsiTheme="minorHAnsi" w:cstheme="minorHAnsi"/>
          <w:color w:val="0A0A0A"/>
          <w:sz w:val="36"/>
          <w:szCs w:val="36"/>
        </w:rPr>
      </w:pPr>
      <w:r w:rsidRPr="00C87E4F">
        <w:rPr>
          <w:rFonts w:ascii="GDSTransportWebsite" w:hAnsi="GDSTransportWebsite"/>
          <w:color w:val="0A0A0A"/>
          <w:sz w:val="36"/>
          <w:szCs w:val="36"/>
        </w:rPr>
        <w:t>Defendant’s legal representative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824490" w:rsidRPr="00D65535" w14:paraId="118CD1E0" w14:textId="77777777" w:rsidTr="005660CC">
        <w:trPr>
          <w:trHeight w:val="680"/>
        </w:trPr>
        <w:tc>
          <w:tcPr>
            <w:tcW w:w="3681" w:type="dxa"/>
          </w:tcPr>
          <w:p w14:paraId="5698F0EA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Theme="minorHAnsi" w:hAnsiTheme="minorHAnsi" w:cstheme="minorHAnsi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445F27F6" w14:textId="100E3961" w:rsidR="00824490" w:rsidRPr="00D65535" w:rsidRDefault="00824490" w:rsidP="005660CC"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824490" w:rsidRPr="00D65535" w14:paraId="26D30FD5" w14:textId="77777777" w:rsidTr="005660CC">
        <w:trPr>
          <w:trHeight w:val="680"/>
        </w:trPr>
        <w:tc>
          <w:tcPr>
            <w:tcW w:w="3681" w:type="dxa"/>
          </w:tcPr>
          <w:p w14:paraId="625C391E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7081D54" w14:textId="39C14A9D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D59C26E" w14:textId="149EFF61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784E886" w14:textId="041E9302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0D95278" w14:textId="586A26A8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C3D8DC0" w14:textId="641E645C" w:rsidR="00824490" w:rsidRPr="00C53276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847037">
              <w:rPr>
                <w:rFonts w:ascii="GDSTransportWebsite" w:hAnsi="GDSTransportWebsite"/>
                <w:color w:val="0A0A0A"/>
              </w:rPr>
              <w:t>respondent.representative.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073D584" w14:textId="120DBB57" w:rsidR="00824490" w:rsidRPr="00D34F20" w:rsidRDefault="00824490" w:rsidP="005660CC">
            <w:pPr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24490" w:rsidRPr="00D65535" w14:paraId="6FF0CEBC" w14:textId="77777777" w:rsidTr="005660CC">
        <w:trPr>
          <w:trHeight w:val="680"/>
        </w:trPr>
        <w:tc>
          <w:tcPr>
            <w:tcW w:w="3681" w:type="dxa"/>
          </w:tcPr>
          <w:p w14:paraId="0A1320FE" w14:textId="77777777" w:rsidR="0082449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Email address</w:t>
            </w:r>
          </w:p>
        </w:tc>
        <w:tc>
          <w:tcPr>
            <w:tcW w:w="6344" w:type="dxa"/>
          </w:tcPr>
          <w:p w14:paraId="1AE5761C" w14:textId="1A4E734E" w:rsidR="00824490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10B0DB99" w14:textId="77777777" w:rsidTr="005660CC">
        <w:trPr>
          <w:trHeight w:val="680"/>
        </w:trPr>
        <w:tc>
          <w:tcPr>
            <w:tcW w:w="3681" w:type="dxa"/>
          </w:tcPr>
          <w:p w14:paraId="0437F5D7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71DEF02D" w14:textId="71280002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824490" w:rsidRPr="00D65535" w14:paraId="38589CFC" w14:textId="77777777" w:rsidTr="005660CC">
        <w:trPr>
          <w:trHeight w:val="680"/>
        </w:trPr>
        <w:tc>
          <w:tcPr>
            <w:tcW w:w="3681" w:type="dxa"/>
          </w:tcPr>
          <w:p w14:paraId="6BE529C3" w14:textId="77777777" w:rsidR="00824490" w:rsidRPr="00D34F20" w:rsidRDefault="00824490" w:rsidP="005660CC">
            <w:pPr>
              <w:pStyle w:val="NormalWeb"/>
              <w:spacing w:before="80" w:beforeAutospacing="0" w:after="8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1800BFC" w14:textId="4698B085" w:rsidR="00824490" w:rsidRPr="00283B53" w:rsidRDefault="00824490" w:rsidP="005660CC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847037">
              <w:rPr>
                <w:rFonts w:ascii="GDSTransportWebsite" w:hAnsi="GDSTransportWebsite"/>
                <w:color w:val="0A0A0A"/>
              </w:rPr>
              <w:t>respondent.representative</w:t>
            </w:r>
            <w:proofErr w:type="gramEnd"/>
            <w:r w:rsidR="00847037">
              <w:rPr>
                <w:rFonts w:ascii="GDSTransportWebsite" w:hAnsi="GDSTransportWebsite"/>
                <w:color w:val="0A0A0A"/>
              </w:rPr>
              <w:t>.</w:t>
            </w:r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8A2CD34" w14:textId="77777777" w:rsidR="00245EDE" w:rsidRPr="00D65535" w:rsidRDefault="00245EDE" w:rsidP="00280987">
      <w:pPr>
        <w:pStyle w:val="NormalWeb"/>
        <w:spacing w:after="40" w:afterAutospacing="0"/>
        <w:rPr>
          <w:rFonts w:asciiTheme="minorHAnsi" w:hAnsiTheme="minorHAnsi" w:cstheme="minorHAnsi"/>
        </w:rPr>
      </w:pPr>
    </w:p>
    <w:sectPr w:rsidR="00245EDE" w:rsidRPr="00D65535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7C8F23" w14:textId="77777777" w:rsidR="00B7077E" w:rsidRDefault="00B7077E" w:rsidP="00812032">
      <w:r>
        <w:separator/>
      </w:r>
    </w:p>
  </w:endnote>
  <w:endnote w:type="continuationSeparator" w:id="0">
    <w:p w14:paraId="45999DD6" w14:textId="77777777" w:rsidR="00B7077E" w:rsidRDefault="00B7077E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5F181DB" w:rsidR="00245EDE" w:rsidRPr="00245EDE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45EDE">
            <w:rPr>
              <w:rFonts w:ascii="GDSTransportWebsite" w:hAnsi="GDSTransportWebsite"/>
              <w:color w:val="515151"/>
              <w:sz w:val="16"/>
              <w:szCs w:val="16"/>
            </w:rPr>
            <w:t>9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DE10A" w14:textId="77777777" w:rsidR="00B7077E" w:rsidRDefault="00B7077E" w:rsidP="00812032">
      <w:r>
        <w:separator/>
      </w:r>
    </w:p>
  </w:footnote>
  <w:footnote w:type="continuationSeparator" w:id="0">
    <w:p w14:paraId="115C31C7" w14:textId="77777777" w:rsidR="00B7077E" w:rsidRDefault="00B7077E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B93"/>
    <w:rsid w:val="00012C29"/>
    <w:rsid w:val="00012C8E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1FF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024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84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D20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EDE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D44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58A"/>
    <w:rsid w:val="003437BD"/>
    <w:rsid w:val="003439B1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2D6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6C2"/>
    <w:rsid w:val="00533A13"/>
    <w:rsid w:val="005346C1"/>
    <w:rsid w:val="005348C9"/>
    <w:rsid w:val="00534903"/>
    <w:rsid w:val="00536534"/>
    <w:rsid w:val="0053674B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635A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557D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29BC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E28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D62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08B"/>
    <w:rsid w:val="0082140F"/>
    <w:rsid w:val="008226FE"/>
    <w:rsid w:val="00823241"/>
    <w:rsid w:val="008235C7"/>
    <w:rsid w:val="0082363A"/>
    <w:rsid w:val="00823893"/>
    <w:rsid w:val="00823E7F"/>
    <w:rsid w:val="00823F19"/>
    <w:rsid w:val="00824490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03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0C79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054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31C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851"/>
    <w:rsid w:val="00B7077E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2F2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1E06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553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ABE"/>
    <w:rsid w:val="00D738C1"/>
    <w:rsid w:val="00D74C76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0EB8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1EC"/>
    <w:rsid w:val="00ED4D9F"/>
    <w:rsid w:val="00ED592B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5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5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Acknowledgement - ACK</Template_x0020_Category>
    <Action xmlns="f336f4fe-8719-4ea2-b5d6-29b3a580aeb4" xsi:nil="true"/>
    <Purpose1 xmlns="f336f4fe-8719-4ea2-b5d6-29b3a580aeb4">Acknowledgement of service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BCF0F-E19D-416C-B278-714A0214666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8B018532-72F1-4079-A3F8-6E11F3CA40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1F8E32-F95E-488A-ABE0-57A2CF381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068458F-99DA-9249-9956-483525D24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41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CV-UNS-AOS-ENG-0001     Now: CV-UNS-ACK-ENG-00653.docx</dc:title>
  <dc:subject/>
  <dc:creator>District Judge Richard Clarke</dc:creator>
  <cp:keywords/>
  <cp:lastModifiedBy>Piotr Dudkiewicz</cp:lastModifiedBy>
  <cp:revision>15</cp:revision>
  <dcterms:created xsi:type="dcterms:W3CDTF">2020-08-04T09:33:00Z</dcterms:created>
  <dcterms:modified xsi:type="dcterms:W3CDTF">2021-03-11T12:13:00Z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