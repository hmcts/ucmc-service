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0EB60D6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74C6DD4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7BB4B0AA" w:rsidR="009D383B" w:rsidRDefault="009D383B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AF0AC7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FA5F68" w14:textId="233C1CD1" w:rsidR="0021378B" w:rsidRPr="006B1622" w:rsidRDefault="006B1622">
      <w:r w:rsidRPr="006B1622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6B1622">
        <w:rPr>
          <w:rFonts w:ascii="GDSTransportWebsite" w:hAnsi="GDSTransportWebsite"/>
          <w:color w:val="0A0A0A"/>
          <w:shd w:val="clear" w:color="auto" w:fill="FFFFFF"/>
        </w:rPr>
        <w:t>welshLanguageRequirements.isPartyWelsh</w:t>
      </w:r>
      <w:proofErr w:type="spellEnd"/>
      <w:r w:rsidRPr="006B1622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16F4F40" w14:textId="77777777" w:rsidTr="00AF0AC7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AF0AC7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AF0AC7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5C56DD" w14:textId="237D38F9" w:rsidR="006B1622" w:rsidRPr="006B1622" w:rsidRDefault="006B162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6B1622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F619B8B" w14:textId="3B5C2DF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2D3D7" w14:textId="77777777" w:rsidR="004671FA" w:rsidRDefault="004671FA" w:rsidP="00812032">
      <w:r>
        <w:separator/>
      </w:r>
    </w:p>
  </w:endnote>
  <w:endnote w:type="continuationSeparator" w:id="0">
    <w:p w14:paraId="0575CD4A" w14:textId="77777777" w:rsidR="004671FA" w:rsidRDefault="004671F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Н궠͸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AC761" w14:textId="77777777" w:rsidR="004671FA" w:rsidRDefault="004671FA" w:rsidP="00812032">
      <w:r>
        <w:separator/>
      </w:r>
    </w:p>
  </w:footnote>
  <w:footnote w:type="continuationSeparator" w:id="0">
    <w:p w14:paraId="3292FB8F" w14:textId="77777777" w:rsidR="004671FA" w:rsidRDefault="004671F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48" ma:contentTypeDescription="Part of Template Management with Site Columns representing custom attributes." ma:contentTypeScope="" ma:versionID="93961e458f8de38d8fbe1c1080911c06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8fe4064b088f7703d55390a9a8a60d86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992CCD-4B24-4E82-9A4B-C9C7E21617D7}"/>
</file>

<file path=customXml/itemProps3.xml><?xml version="1.0" encoding="utf-8"?>
<ds:datastoreItem xmlns:ds="http://schemas.openxmlformats.org/officeDocument/2006/customXml" ds:itemID="{B979ABCF-6006-4211-8C04-D08E1C55C8F9}"/>
</file>

<file path=customXml/itemProps4.xml><?xml version="1.0" encoding="utf-8"?>
<ds:datastoreItem xmlns:ds="http://schemas.openxmlformats.org/officeDocument/2006/customXml" ds:itemID="{167D3FB0-0D1A-4A81-8A96-EE2F37F3B125}"/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394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Piotr Dudkiewicz</cp:lastModifiedBy>
  <cp:revision>305</cp:revision>
  <cp:lastPrinted>2020-12-03T10:41:00Z</cp:lastPrinted>
  <dcterms:created xsi:type="dcterms:W3CDTF">2020-07-15T14:27:00Z</dcterms:created>
  <dcterms:modified xsi:type="dcterms:W3CDTF">2020-12-04T14:04:00Z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