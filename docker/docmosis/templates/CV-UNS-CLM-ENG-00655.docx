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633F5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633F5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583ADE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75B87F4F" w14:textId="77777777" w:rsidTr="00583ADE">
        <w:trPr>
          <w:trHeight w:val="680"/>
        </w:trPr>
        <w:tc>
          <w:tcPr>
            <w:tcW w:w="3681" w:type="dxa"/>
          </w:tcPr>
          <w:p w14:paraId="1C4793DB" w14:textId="5AF5ED76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00FFF076" w14:textId="27A3BA96" w:rsidR="008B16D4" w:rsidRPr="00283B53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4A145" w14:textId="77777777" w:rsidR="003D5C25" w:rsidRDefault="003D5C25" w:rsidP="00812032">
      <w:r>
        <w:separator/>
      </w:r>
    </w:p>
  </w:endnote>
  <w:endnote w:type="continuationSeparator" w:id="0">
    <w:p w14:paraId="125DD1AF" w14:textId="77777777" w:rsidR="003D5C25" w:rsidRDefault="003D5C2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0D890" w14:textId="77777777" w:rsidR="003D5C25" w:rsidRDefault="003D5C25" w:rsidP="00812032">
      <w:r>
        <w:separator/>
      </w:r>
    </w:p>
  </w:footnote>
  <w:footnote w:type="continuationSeparator" w:id="0">
    <w:p w14:paraId="31CF815B" w14:textId="77777777" w:rsidR="003D5C25" w:rsidRDefault="003D5C2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226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Piotr Dudkiewicz</cp:lastModifiedBy>
  <cp:revision>209</cp:revision>
  <dcterms:created xsi:type="dcterms:W3CDTF">2020-07-15T14:27:00Z</dcterms:created>
  <dcterms:modified xsi:type="dcterms:W3CDTF">2021-03-10T13:22:00Z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