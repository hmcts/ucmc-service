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633F5E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02304C74" w14:textId="77777777" w:rsidR="001042EF" w:rsidRPr="001042EF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28"/>
                <w:szCs w:val="28"/>
              </w:rPr>
            </w:pPr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&lt;&lt;</w:t>
            </w:r>
            <w:proofErr w:type="spellStart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0A0A0A"/>
                <w:sz w:val="28"/>
                <w:szCs w:val="28"/>
              </w:rPr>
              <w:t>&gt;&gt;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1042EF" w:rsidRPr="00156806" w14:paraId="70777999" w14:textId="77777777" w:rsidTr="00633F5E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77777777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claimantExternalReference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488DC2D3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>
              <w:rPr>
                <w:rFonts w:ascii="GDSTransportWebsite" w:hAnsi="GDSTransportWebsite"/>
                <w:color w:val="60686D"/>
              </w:rPr>
              <w:t>defendantExternalReference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52930C5D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rr_claimant</w:t>
            </w:r>
            <w:r w:rsidR="00983C0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1AEEC0BD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er_claimant</w:t>
            </w:r>
            <w:r w:rsidR="0011141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76225E8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7E17CBAB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6ADF537C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41682348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252BF99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2312672D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6EDA4E0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47EFBBF4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9208A">
              <w:rPr>
                <w:rFonts w:ascii="GDSTransportWebsite" w:hAnsi="GDSTransportWebsite"/>
                <w:color w:val="0A0A0A"/>
              </w:rPr>
              <w:t>claimantRepresentative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4324CEFE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408D85B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5D7328D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claimantRepresentative.emailAddress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246CBD45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rr_defendants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041A6A5" w14:textId="77777777" w:rsidTr="00583ADE">
        <w:trPr>
          <w:trHeight w:val="680"/>
        </w:trPr>
        <w:tc>
          <w:tcPr>
            <w:tcW w:w="3681" w:type="dxa"/>
          </w:tcPr>
          <w:p w14:paraId="1B28A111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344" w:type="dxa"/>
          </w:tcPr>
          <w:p w14:paraId="2681E52D" w14:textId="3D0141F2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:rsidRPr="00156806" w14:paraId="23E3A24D" w14:textId="77777777" w:rsidTr="00583ADE">
        <w:trPr>
          <w:trHeight w:val="680"/>
        </w:trPr>
        <w:tc>
          <w:tcPr>
            <w:tcW w:w="3681" w:type="dxa"/>
          </w:tcPr>
          <w:p w14:paraId="1B2D6B87" w14:textId="77777777" w:rsidR="00B7583E" w:rsidRPr="00D34F20" w:rsidRDefault="00B7583E" w:rsidP="003367DF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0C5B4145" w14:textId="733FB2B8" w:rsidR="00B7583E" w:rsidRPr="00A9384B" w:rsidRDefault="00B7583E" w:rsidP="003367DF">
            <w:pPr>
              <w:spacing w:before="12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9372B33" w14:textId="1C1DA5E5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77777777" w:rsidR="00B7583E" w:rsidRPr="00D34F20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152B3F6F" w14:textId="53911FB3" w:rsidR="00B7583E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83B53" w:rsidRPr="00156806" w14:paraId="1E3A21B6" w14:textId="77777777" w:rsidTr="00A56776">
        <w:tc>
          <w:tcPr>
            <w:tcW w:w="10025" w:type="dxa"/>
            <w:gridSpan w:val="2"/>
          </w:tcPr>
          <w:p w14:paraId="5E41D2A0" w14:textId="4F4A3B06" w:rsidR="00283B53" w:rsidRPr="00A9384B" w:rsidRDefault="00283B53" w:rsidP="00050D7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er_defendants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871AA3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871AA3">
        <w:trPr>
          <w:trHeight w:val="680"/>
        </w:trPr>
        <w:tc>
          <w:tcPr>
            <w:tcW w:w="3681" w:type="dxa"/>
          </w:tcPr>
          <w:p w14:paraId="32A4B1A7" w14:textId="00C0A462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871AA3">
        <w:trPr>
          <w:trHeight w:val="680"/>
        </w:trPr>
        <w:tc>
          <w:tcPr>
            <w:tcW w:w="3681" w:type="dxa"/>
          </w:tcPr>
          <w:p w14:paraId="52DC658E" w14:textId="70E79EB6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</w:tcPr>
          <w:p w14:paraId="29CB9CD6" w14:textId="2A439F23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871AA3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F172DD4" w14:textId="6DA5098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</w:tc>
      </w:tr>
      <w:tr w:rsidR="00FA5C2E" w14:paraId="0713F3D3" w14:textId="77777777" w:rsidTr="003367DF">
        <w:trPr>
          <w:trHeight w:val="388"/>
        </w:trPr>
        <w:tc>
          <w:tcPr>
            <w:tcW w:w="10060" w:type="dxa"/>
            <w:gridSpan w:val="2"/>
          </w:tcPr>
          <w:p w14:paraId="33816BDE" w14:textId="45ABDF5F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I'm duly authorised by the claimant to sign this statement.</w:t>
            </w:r>
          </w:p>
        </w:tc>
      </w:tr>
      <w:tr w:rsidR="00FA5C2E" w14:paraId="0A676895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3388587" w14:textId="64D6597A" w:rsidR="00FA5C2E" w:rsidRPr="00FA5C2E" w:rsidRDefault="00FA5C2E" w:rsidP="00FA5C2E">
            <w:pPr>
              <w:pStyle w:val="NormalWeb"/>
              <w:spacing w:before="120" w:beforeAutospacing="0" w:after="120" w:afterAutospacing="0"/>
            </w:pPr>
            <w:r>
              <w:rPr>
                <w:rFonts w:ascii="GDSTransportWebsite" w:hAnsi="GDSTransportWebsite"/>
                <w:color w:val="0A0A0A"/>
              </w:rPr>
              <w:t>I understand that proceedings for contempt of court may be brought against anyone who makes, or causes to be made, a false statement in a document verified by a statement of truth without an honest belief in its truth.</w:t>
            </w:r>
          </w:p>
        </w:tc>
      </w:tr>
      <w:tr w:rsidR="00FA5C2E" w14:paraId="311B279C" w14:textId="77777777" w:rsidTr="003367DF">
        <w:trPr>
          <w:trHeight w:val="388"/>
        </w:trPr>
        <w:tc>
          <w:tcPr>
            <w:tcW w:w="10060" w:type="dxa"/>
            <w:gridSpan w:val="2"/>
          </w:tcPr>
          <w:p w14:paraId="6660F81C" w14:textId="77777777" w:rsidR="00FA5C2E" w:rsidRDefault="00FA5C2E" w:rsidP="007E2468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0931EB60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claimantRepresentative.organisationName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0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C3CD7" w14:textId="77777777" w:rsidR="00A3580B" w:rsidRDefault="00A3580B" w:rsidP="00812032">
      <w:r>
        <w:separator/>
      </w:r>
    </w:p>
  </w:endnote>
  <w:endnote w:type="continuationSeparator" w:id="0">
    <w:p w14:paraId="4A15FE33" w14:textId="77777777" w:rsidR="00A3580B" w:rsidRDefault="00A3580B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2FDFF" w14:textId="77777777" w:rsidR="00A3580B" w:rsidRDefault="00A3580B" w:rsidP="00812032">
      <w:r>
        <w:separator/>
      </w:r>
    </w:p>
  </w:footnote>
  <w:footnote w:type="continuationSeparator" w:id="0">
    <w:p w14:paraId="7DCD4CD9" w14:textId="77777777" w:rsidR="00A3580B" w:rsidRDefault="00A3580B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A2595-9C13-2146-8C11-901ACBDE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214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0BO01218</dc:title>
  <dc:subject/>
  <dc:creator>District Judge Richard Clarke</dc:creator>
  <cp:keywords/>
  <cp:lastModifiedBy>dharmendra kumar</cp:lastModifiedBy>
  <cp:revision>205</cp:revision>
  <dcterms:created xsi:type="dcterms:W3CDTF">2020-07-15T14:27:00Z</dcterms:created>
  <dcterms:modified xsi:type="dcterms:W3CDTF">2020-08-06T10:38:00Z</dcterms:modified>
</cp:coreProperties>
</file>