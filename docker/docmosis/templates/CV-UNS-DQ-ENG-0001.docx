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3776B8" w:rsidRPr="00156806" w14:paraId="3F19C0B3" w14:textId="34E28D02" w:rsidTr="00862A3F">
        <w:tc>
          <w:tcPr>
            <w:tcW w:w="1980" w:type="dxa"/>
            <w:vMerge w:val="restart"/>
          </w:tcPr>
          <w:p w14:paraId="2AFC286D" w14:textId="6601A215" w:rsidR="003776B8" w:rsidRDefault="003776B8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02304C74" w14:textId="77777777" w:rsidR="003776B8" w:rsidRPr="001042EF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6902764" w:rsidR="003776B8" w:rsidRPr="001042EF" w:rsidRDefault="003776B8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3776B8" w:rsidRPr="00156806" w14:paraId="70777999" w14:textId="77777777" w:rsidTr="00862A3F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2982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4782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862A3F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2982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EA92481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614CBBE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07FC2F0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316EF43D" w14:textId="2CF56827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0935C0">
        <w:trPr>
          <w:trHeight w:val="193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A8BA2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I’ve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0935C0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74783" w:rsidRPr="00156806" w14:paraId="3BAD9B45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666B50" w14:textId="2A93FF74" w:rsidR="00E74783" w:rsidRDefault="00E7478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01053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cs_{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fileDirectionsQuestionnaire.reactionProtocolCompliedWith=’No’</w:t>
            </w:r>
            <w:r w:rsidR="0001053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62F9D2E" w14:textId="77777777" w:rsidR="00E74783" w:rsidRPr="009820C6" w:rsidRDefault="00E74783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68FF" w:rsidRPr="00156806" w14:paraId="7257527C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74783" w:rsidRPr="00156806" w14:paraId="7215D96A" w14:textId="77777777" w:rsidTr="000935C0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68AC8D6" w14:textId="392F9CF5" w:rsidR="00E74783" w:rsidRDefault="00E7478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&lt;&lt;es_&gt;&gt;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54779BC" w14:textId="77777777" w:rsidR="00E74783" w:rsidRPr="009820C6" w:rsidRDefault="00E74783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F4E4FF" w14:textId="68B37288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296EE175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0935C0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10532" w:rsidRPr="00156806" w14:paraId="6BF944EE" w14:textId="77777777" w:rsidTr="000935C0">
        <w:tc>
          <w:tcPr>
            <w:tcW w:w="3539" w:type="dxa"/>
          </w:tcPr>
          <w:p w14:paraId="00D5F4DC" w14:textId="29459C30" w:rsidR="00010532" w:rsidRDefault="00010532" w:rsidP="0001053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disclosureOfElectronicDocuments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reachedAgreement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=’No’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&amp;&amp; 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disclosureOfElectronicDocuments.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agreementLikely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=’No’ }&gt;&gt;</w:t>
            </w:r>
            <w:proofErr w:type="spellStart"/>
          </w:p>
        </w:tc>
        <w:tc>
          <w:tcPr>
            <w:tcW w:w="6521" w:type="dxa"/>
          </w:tcPr>
          <w:p w14:paraId="2B1F547F" w14:textId="77777777" w:rsidR="00010532" w:rsidRPr="009820C6" w:rsidRDefault="00010532" w:rsidP="0001053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68FF" w:rsidRPr="00156806" w14:paraId="1D5F7FDE" w14:textId="77777777" w:rsidTr="000935C0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10532" w:rsidRPr="00156806" w14:paraId="4A494F3B" w14:textId="77777777" w:rsidTr="000935C0">
        <w:tc>
          <w:tcPr>
            <w:tcW w:w="3539" w:type="dxa"/>
          </w:tcPr>
          <w:p w14:paraId="7F8C2E15" w14:textId="0B29381A" w:rsidR="00010532" w:rsidRDefault="0001053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&lt;&lt;es_&gt;&gt;</w:t>
            </w:r>
          </w:p>
        </w:tc>
        <w:tc>
          <w:tcPr>
            <w:tcW w:w="6521" w:type="dxa"/>
          </w:tcPr>
          <w:p w14:paraId="3FD0DA09" w14:textId="77777777" w:rsidR="00010532" w:rsidRPr="009820C6" w:rsidRDefault="0001053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C7572" w:rsidRPr="00156806" w14:paraId="7E9A7A30" w14:textId="77777777" w:rsidTr="000935C0">
        <w:tc>
          <w:tcPr>
            <w:tcW w:w="3539" w:type="dxa"/>
          </w:tcPr>
          <w:p w14:paraId="6FAC795F" w14:textId="77777777" w:rsidR="009C7572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9021355" w:rsidR="006508C8" w:rsidRDefault="006508C8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8E67EF" w14:textId="43E64BD7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6508C8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F1AEF" w:rsidRPr="00156806" w14:paraId="1EC972EF" w14:textId="77777777" w:rsidTr="000935C0">
        <w:tc>
          <w:tcPr>
            <w:tcW w:w="3542" w:type="dxa"/>
          </w:tcPr>
          <w:p w14:paraId="78D037A2" w14:textId="0B2E536D" w:rsidR="00DF1AEF" w:rsidRDefault="00DF1AEF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&lt;&lt;cs{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=’Yes’}&gt;&gt;</w:t>
            </w:r>
          </w:p>
        </w:tc>
        <w:tc>
          <w:tcPr>
            <w:tcW w:w="6518" w:type="dxa"/>
          </w:tcPr>
          <w:p w14:paraId="66F34C78" w14:textId="77777777" w:rsidR="00DF1AEF" w:rsidRPr="009820C6" w:rsidRDefault="00DF1AE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73A87082" w14:textId="77777777" w:rsidTr="000935C0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0935C0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0935C0">
        <w:tc>
          <w:tcPr>
            <w:tcW w:w="10060" w:type="dxa"/>
            <w:gridSpan w:val="2"/>
          </w:tcPr>
          <w:p w14:paraId="5D03B2E4" w14:textId="44B3D4E6" w:rsidR="001E58E1" w:rsidRPr="009820C6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7E3E9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xperts.details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0935C0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0935C0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0935C0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0935C0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0935C0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0935C0">
        <w:tc>
          <w:tcPr>
            <w:tcW w:w="10060" w:type="dxa"/>
            <w:gridSpan w:val="2"/>
          </w:tcPr>
          <w:p w14:paraId="179034D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 w:rsidR="007E3E9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xperts.details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B8F5814" w14:textId="43E2DFD4" w:rsidR="006508C8" w:rsidRPr="00366410" w:rsidRDefault="00DF1AE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D752411" w14:textId="4C59F666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0935C0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0935C0">
        <w:tc>
          <w:tcPr>
            <w:tcW w:w="10060" w:type="dxa"/>
            <w:gridSpan w:val="2"/>
          </w:tcPr>
          <w:p w14:paraId="4DC0268C" w14:textId="4FED659A" w:rsidR="00FC5BA5" w:rsidRPr="009820C6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D7293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</w:t>
            </w:r>
            <w:r w:rsidR="007E123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itnesses.details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0935C0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0935C0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0935C0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0935C0">
        <w:tc>
          <w:tcPr>
            <w:tcW w:w="10060" w:type="dxa"/>
            <w:gridSpan w:val="2"/>
          </w:tcPr>
          <w:p w14:paraId="18712598" w14:textId="5D47A4E4" w:rsidR="006508C8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DD7A3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 w:rsidR="00D7293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itnesses.details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588528" w14:textId="4407CF93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0935C0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0935C0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9820C6" w14:paraId="0CD8D31B" w14:textId="77777777" w:rsidTr="000935C0">
        <w:tc>
          <w:tcPr>
            <w:tcW w:w="10060" w:type="dxa"/>
            <w:gridSpan w:val="2"/>
          </w:tcPr>
          <w:p w14:paraId="07D83794" w14:textId="264F7776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="00F55CC7">
              <w:rPr>
                <w:rFonts w:ascii="GDSTransportWebsite" w:hAnsi="GDSTransportWebsite"/>
                <w:color w:val="0A0A0A"/>
              </w:rPr>
              <w:t>hearing</w:t>
            </w:r>
            <w:r w:rsidR="00F55CC7">
              <w:rPr>
                <w:rFonts w:ascii="GDSTransportWebsite" w:hAnsi="GDSTransportWebsite"/>
                <w:color w:val="0A0A0A"/>
                <w:shd w:val="clear" w:color="auto" w:fill="FFFFFF"/>
              </w:rPr>
              <w:t>.u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navailable</w:t>
            </w:r>
            <w:r w:rsidR="00F55CC7">
              <w:rPr>
                <w:rFonts w:ascii="GDSTransportWebsite" w:hAnsi="GDSTransportWebsite"/>
                <w:color w:val="0A0A0A"/>
                <w:shd w:val="clear" w:color="auto" w:fill="FFFFFF"/>
              </w:rPr>
              <w:t>Dates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size</w:t>
            </w:r>
            <w:proofErr w:type="spellEnd"/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0</w:t>
            </w:r>
            <w:r w:rsidRPr="001E58E1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0935C0">
        <w:trPr>
          <w:trHeight w:val="329"/>
        </w:trPr>
        <w:tc>
          <w:tcPr>
            <w:tcW w:w="10060" w:type="dxa"/>
            <w:gridSpan w:val="2"/>
          </w:tcPr>
          <w:p w14:paraId="79B9B57D" w14:textId="78C4781A" w:rsidR="00911FED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F55CC7">
              <w:rPr>
                <w:rFonts w:ascii="GDSTransportWebsite" w:hAnsi="GDSTransportWebsite"/>
                <w:b/>
                <w:bCs/>
                <w:color w:val="0A0A0A"/>
              </w:rPr>
              <w:t>h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proofErr w:type="spellEnd"/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6508C8">
        <w:trPr>
          <w:trHeight w:val="167"/>
        </w:trPr>
        <w:tc>
          <w:tcPr>
            <w:tcW w:w="3542" w:type="dxa"/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0935C0">
        <w:trPr>
          <w:trHeight w:val="329"/>
        </w:trPr>
        <w:tc>
          <w:tcPr>
            <w:tcW w:w="10060" w:type="dxa"/>
            <w:gridSpan w:val="2"/>
          </w:tcPr>
          <w:p w14:paraId="59B7F72B" w14:textId="77777777" w:rsidR="006508C8" w:rsidRDefault="00F55CC7" w:rsidP="00F55CC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h</w:t>
            </w:r>
            <w:r w:rsidRPr="00911FED">
              <w:rPr>
                <w:rFonts w:ascii="GDSTransportWebsite" w:hAnsi="GDSTransportWebsite"/>
                <w:b/>
                <w:bCs/>
                <w:color w:val="0A0A0A"/>
              </w:rPr>
              <w:t>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.unavailableDates</w:t>
            </w:r>
            <w:proofErr w:type="spellEnd"/>
            <w:r w:rsidRPr="00911F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618BF52C" w14:textId="0D4EE262" w:rsidR="00CC2564" w:rsidRPr="00366410" w:rsidRDefault="00DF1AEF" w:rsidP="00F55CC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23A0F6A3" w14:textId="71229039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2052B6" w14:textId="2709D25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7B5F3D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F1201" w:rsidRPr="00156806" w14:paraId="638D0B7C" w14:textId="77777777" w:rsidTr="007B5F3D">
        <w:trPr>
          <w:trHeight w:val="67"/>
        </w:trPr>
        <w:tc>
          <w:tcPr>
            <w:tcW w:w="3542" w:type="dxa"/>
          </w:tcPr>
          <w:p w14:paraId="16D02E75" w14:textId="502A7948" w:rsidR="006F1201" w:rsidRDefault="007B5F3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furthterInformation.futureApplications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=’Yes’}&gt;&gt;</w:t>
            </w:r>
          </w:p>
        </w:tc>
        <w:tc>
          <w:tcPr>
            <w:tcW w:w="6518" w:type="dxa"/>
          </w:tcPr>
          <w:p w14:paraId="4B930E01" w14:textId="77777777" w:rsidR="006F1201" w:rsidRPr="009820C6" w:rsidRDefault="006F1201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11FED" w:rsidRPr="00156806" w14:paraId="541D1E7A" w14:textId="77777777" w:rsidTr="007B5F3D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F1201" w:rsidRPr="00156806" w14:paraId="7D805385" w14:textId="77777777" w:rsidTr="007B5F3D">
        <w:trPr>
          <w:trHeight w:val="67"/>
        </w:trPr>
        <w:tc>
          <w:tcPr>
            <w:tcW w:w="3542" w:type="dxa"/>
          </w:tcPr>
          <w:p w14:paraId="66827D9E" w14:textId="7C879172" w:rsidR="006F1201" w:rsidRDefault="007B5F3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&lt;&lt;es_&gt;&gt;</w:t>
            </w:r>
          </w:p>
        </w:tc>
        <w:tc>
          <w:tcPr>
            <w:tcW w:w="6518" w:type="dxa"/>
          </w:tcPr>
          <w:p w14:paraId="371A0D63" w14:textId="77777777" w:rsidR="006F1201" w:rsidRPr="009820C6" w:rsidRDefault="006F1201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11FED" w:rsidRPr="00156806" w14:paraId="23022ACE" w14:textId="77777777" w:rsidTr="007B5F3D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52236F65" w14:textId="3C3BA79D" w:rsidR="00C82333" w:rsidRPr="005641FE" w:rsidRDefault="00C82333" w:rsidP="00C8233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D5085FF" w14:textId="77777777" w:rsidTr="006508C8">
        <w:trPr>
          <w:trHeight w:val="243"/>
        </w:trPr>
        <w:tc>
          <w:tcPr>
            <w:tcW w:w="3542" w:type="dxa"/>
          </w:tcPr>
          <w:p w14:paraId="3C587C3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your client Welsh?</w:t>
            </w:r>
          </w:p>
          <w:p w14:paraId="34756749" w14:textId="48067F8F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7081D16" w14:textId="7E1381C2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.isPartyWelsh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5F3D" w:rsidRPr="00156806" w14:paraId="79363856" w14:textId="77777777" w:rsidTr="000935C0">
        <w:trPr>
          <w:trHeight w:val="680"/>
        </w:trPr>
        <w:tc>
          <w:tcPr>
            <w:tcW w:w="3542" w:type="dxa"/>
          </w:tcPr>
          <w:p w14:paraId="78D27D8A" w14:textId="02A66280" w:rsidR="007B5F3D" w:rsidRDefault="007B5F3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welshLanguageRequirements.isPartyWelsh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=’Yes’&gt;&gt;</w:t>
            </w:r>
          </w:p>
        </w:tc>
        <w:tc>
          <w:tcPr>
            <w:tcW w:w="6518" w:type="dxa"/>
          </w:tcPr>
          <w:p w14:paraId="3E26FFF5" w14:textId="77777777" w:rsidR="007B5F3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11FED" w:rsidRPr="00156806" w14:paraId="516F4F40" w14:textId="77777777" w:rsidTr="000935C0">
        <w:trPr>
          <w:trHeight w:val="680"/>
        </w:trPr>
        <w:tc>
          <w:tcPr>
            <w:tcW w:w="3542" w:type="dxa"/>
          </w:tcPr>
          <w:p w14:paraId="7AE3E7FF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0531598A" w14:textId="29A35AEC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144A4B3" w14:textId="347BD22D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welshLanguageRequirements</w:t>
            </w:r>
            <w:r>
              <w:rPr>
                <w:rFonts w:ascii="GDSTransportWebsite" w:hAnsi="GDSTransportWebsite"/>
                <w:color w:val="0A0A0A"/>
              </w:rPr>
              <w:t>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303D16DE" w14:textId="77777777" w:rsidTr="000935C0">
        <w:trPr>
          <w:trHeight w:val="680"/>
        </w:trPr>
        <w:tc>
          <w:tcPr>
            <w:tcW w:w="3542" w:type="dxa"/>
          </w:tcPr>
          <w:p w14:paraId="2E1EC8AA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Will you and your witness(es) wish to speak Welsh or English at court or will both languages be used?</w:t>
            </w:r>
          </w:p>
          <w:p w14:paraId="36403D7E" w14:textId="144820CB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983CC2F" w14:textId="0D3ACBC9" w:rsidR="00911FED" w:rsidRPr="009820C6" w:rsidRDefault="007B6A02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6A02" w:rsidRPr="00156806" w14:paraId="2345EBBA" w14:textId="77777777" w:rsidTr="000935C0">
        <w:trPr>
          <w:trHeight w:val="680"/>
        </w:trPr>
        <w:tc>
          <w:tcPr>
            <w:tcW w:w="3542" w:type="dxa"/>
          </w:tcPr>
          <w:p w14:paraId="4E54E3DA" w14:textId="77777777" w:rsidR="007B6A02" w:rsidRDefault="007B6A02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3AFB8E94" w14:textId="6E04EF15" w:rsidR="006508C8" w:rsidRDefault="006508C8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F999DC1" w14:textId="23A8A3C8" w:rsidR="007B6A02" w:rsidRPr="009820C6" w:rsidRDefault="007B6A02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5F3D" w:rsidRPr="00156806" w14:paraId="75FCE2C3" w14:textId="77777777" w:rsidTr="000935C0">
        <w:trPr>
          <w:trHeight w:val="680"/>
        </w:trPr>
        <w:tc>
          <w:tcPr>
            <w:tcW w:w="3542" w:type="dxa"/>
          </w:tcPr>
          <w:p w14:paraId="2DAD8ABA" w14:textId="1FC43B7A" w:rsidR="007B5F3D" w:rsidRDefault="007B5F3D" w:rsidP="007B6A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&lt;&lt;es_&gt;&gt;</w:t>
            </w:r>
          </w:p>
        </w:tc>
        <w:tc>
          <w:tcPr>
            <w:tcW w:w="6518" w:type="dxa"/>
          </w:tcPr>
          <w:p w14:paraId="75AFD7F6" w14:textId="77777777" w:rsidR="007B5F3D" w:rsidRPr="009820C6" w:rsidRDefault="007B5F3D" w:rsidP="007B6A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F619B8B" w14:textId="225C4598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Signature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5E0FA" w14:textId="77777777" w:rsidR="009F49FD" w:rsidRDefault="009F49FD" w:rsidP="00812032">
      <w:r>
        <w:separator/>
      </w:r>
    </w:p>
  </w:endnote>
  <w:endnote w:type="continuationSeparator" w:id="0">
    <w:p w14:paraId="313EB6B1" w14:textId="77777777" w:rsidR="009F49FD" w:rsidRDefault="009F49F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﷽﷽Н궠͸怀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47A32" w14:textId="77777777" w:rsidR="009F49FD" w:rsidRDefault="009F49FD" w:rsidP="00812032">
      <w:r>
        <w:separator/>
      </w:r>
    </w:p>
  </w:footnote>
  <w:footnote w:type="continuationSeparator" w:id="0">
    <w:p w14:paraId="3987B2CB" w14:textId="77777777" w:rsidR="009F49FD" w:rsidRDefault="009F49F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352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276</cp:revision>
  <cp:lastPrinted>2020-12-03T10:41:00Z</cp:lastPrinted>
  <dcterms:created xsi:type="dcterms:W3CDTF">2020-07-15T14:27:00Z</dcterms:created>
  <dcterms:modified xsi:type="dcterms:W3CDTF">2020-12-03T16:46:00Z</dcterms:modified>
</cp:coreProperties>
</file>