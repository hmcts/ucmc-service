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1931F85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service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2B2A45F2" w14:textId="6AF8C773" w:rsidR="00E130BD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Representative’s</w:t>
      </w:r>
      <w:r w:rsidR="006F2F96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details</w:t>
      </w:r>
    </w:p>
    <w:tbl>
      <w:tblPr>
        <w:tblStyle w:val="TableGrid"/>
        <w:tblW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</w:tblGrid>
      <w:tr w:rsidR="000C3846" w:rsidRPr="00D65535" w14:paraId="134B762E" w14:textId="77777777" w:rsidTr="000C3846">
        <w:trPr>
          <w:trHeight w:val="680"/>
        </w:trPr>
        <w:tc>
          <w:tcPr>
            <w:tcW w:w="3681" w:type="dxa"/>
          </w:tcPr>
          <w:p w14:paraId="46527918" w14:textId="3C2D32A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</w:tr>
      <w:tr w:rsidR="000C3846" w:rsidRPr="00D65535" w14:paraId="6A01B2E3" w14:textId="77777777" w:rsidTr="000C3846">
        <w:trPr>
          <w:trHeight w:val="2070"/>
        </w:trPr>
        <w:tc>
          <w:tcPr>
            <w:tcW w:w="3681" w:type="dxa"/>
          </w:tcPr>
          <w:p w14:paraId="1CE0D537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Organisation name</w:t>
            </w:r>
          </w:p>
          <w:p w14:paraId="249289CC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1D05A55D" w14:textId="443E76DA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Address</w:t>
            </w:r>
          </w:p>
          <w:p w14:paraId="776C3D8D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081A8354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6307C7B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3D0C5761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5DCF6C0" w14:textId="77777777" w:rsidR="000C3846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</w:p>
          <w:p w14:paraId="5101761C" w14:textId="0B2E8703" w:rsidR="000C3846" w:rsidRPr="00D65535" w:rsidRDefault="000C3846" w:rsidP="007E2468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Email address</w:t>
            </w:r>
            <w:r w:rsidRPr="00D65535"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 xml:space="preserve"> 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864F1" w14:textId="77777777" w:rsidR="00233D20" w:rsidRDefault="00233D20" w:rsidP="00812032">
      <w:r>
        <w:separator/>
      </w:r>
    </w:p>
  </w:endnote>
  <w:endnote w:type="continuationSeparator" w:id="0">
    <w:p w14:paraId="56CA27F5" w14:textId="77777777" w:rsidR="00233D20" w:rsidRDefault="00233D20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D5363" w14:textId="77777777" w:rsidR="00233D20" w:rsidRDefault="00233D20" w:rsidP="00812032">
      <w:r>
        <w:separator/>
      </w:r>
    </w:p>
  </w:footnote>
  <w:footnote w:type="continuationSeparator" w:id="0">
    <w:p w14:paraId="453BFFA3" w14:textId="77777777" w:rsidR="00233D20" w:rsidRDefault="00233D20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34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Piotr Dudkiewicz</cp:lastModifiedBy>
  <cp:revision>11</cp:revision>
  <dcterms:created xsi:type="dcterms:W3CDTF">2020-08-04T09:33:00Z</dcterms:created>
  <dcterms:modified xsi:type="dcterms:W3CDTF">2020-11-19T10:33:00Z</dcterms:modified>
</cp:coreProperties>
</file>