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6756FD" w14:textId="19C2574D" w:rsidR="00D765AC" w:rsidRDefault="00D765AC" w:rsidP="00950040">
      <w:pPr>
        <w:autoSpaceDE w:val="0"/>
        <w:autoSpaceDN w:val="0"/>
        <w:adjustRightInd w:val="0"/>
        <w:ind w:left="-180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97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2982"/>
        <w:gridCol w:w="2783"/>
        <w:gridCol w:w="1999"/>
      </w:tblGrid>
      <w:tr w:rsidR="001042EF" w:rsidRPr="00156806" w14:paraId="3F19C0B3" w14:textId="34E28D02" w:rsidTr="00B82A15">
        <w:tc>
          <w:tcPr>
            <w:tcW w:w="1980" w:type="dxa"/>
            <w:vMerge w:val="restart"/>
          </w:tcPr>
          <w:p w14:paraId="2AFC286D" w14:textId="6601A215" w:rsidR="001042EF" w:rsidRDefault="001042EF" w:rsidP="00F57A44">
            <w:pPr>
              <w:jc w:val="both"/>
            </w:pPr>
            <w:r>
              <w:fldChar w:fldCharType="begin"/>
            </w:r>
            <w:r>
              <w:instrText xml:space="preserve"> INCLUDEPICTURE "/var/folders/m2/qnb2dry97b79psf_83dm0rf80000gn/T/com.microsoft.Word/WebArchiveCopyPasteTempFiles/page1image12566944"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"/var/folders/m2/qnb2dry97b79psf_83dm0rf80000gn/T/com.microsoft.Word/WebArchiveCopyPasteTempFiles/page1image59464816"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0201CC3" wp14:editId="4BA09EF1">
                  <wp:extent cx="1125416" cy="1004221"/>
                  <wp:effectExtent l="0" t="0" r="0" b="0"/>
                  <wp:docPr id="4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6823" cy="1032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0E3E4DF1" w14:textId="26A7B14B" w:rsidR="001042EF" w:rsidRPr="00153598" w:rsidRDefault="001042EF" w:rsidP="00264351">
            <w:r>
              <w:fldChar w:fldCharType="end"/>
            </w:r>
          </w:p>
        </w:tc>
        <w:tc>
          <w:tcPr>
            <w:tcW w:w="5765" w:type="dxa"/>
            <w:gridSpan w:val="2"/>
          </w:tcPr>
          <w:p w14:paraId="12668606" w14:textId="3692A5B8" w:rsidR="001042EF" w:rsidRPr="00ED14FB" w:rsidRDefault="001042EF" w:rsidP="00991D9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C</w:t>
            </w:r>
            <w:r w:rsidR="00B77936">
              <w:rPr>
                <w:rFonts w:ascii="GDSTransportWebsite" w:hAnsi="GDSTransportWebsite"/>
                <w:color w:val="0A0A0A"/>
                <w:sz w:val="44"/>
                <w:szCs w:val="44"/>
              </w:rPr>
              <w:t>ertificate of service</w:t>
            </w:r>
          </w:p>
          <w:p w14:paraId="02304C74" w14:textId="77777777" w:rsidR="001042EF" w:rsidRPr="001042EF" w:rsidRDefault="001042EF" w:rsidP="00991D9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28"/>
                <w:szCs w:val="28"/>
              </w:rPr>
            </w:pPr>
            <w:r w:rsidRPr="001042EF">
              <w:rPr>
                <w:rFonts w:ascii="GDSTransportWebsite" w:hAnsi="GDSTransportWebsite"/>
                <w:color w:val="0A0A0A"/>
                <w:sz w:val="28"/>
                <w:szCs w:val="28"/>
              </w:rPr>
              <w:t>&lt;&lt;</w:t>
            </w:r>
            <w:proofErr w:type="spellStart"/>
            <w:r w:rsidRPr="001042EF">
              <w:rPr>
                <w:rFonts w:ascii="GDSTransportWebsite" w:hAnsi="GDSTransportWebsite"/>
                <w:color w:val="0A0A0A"/>
                <w:sz w:val="28"/>
                <w:szCs w:val="28"/>
              </w:rPr>
              <w:t>caseName</w:t>
            </w:r>
            <w:proofErr w:type="spellEnd"/>
            <w:r w:rsidRPr="001042EF">
              <w:rPr>
                <w:rFonts w:ascii="GDSTransportWebsite" w:hAnsi="GDSTransportWebsite"/>
                <w:color w:val="0A0A0A"/>
                <w:sz w:val="28"/>
                <w:szCs w:val="28"/>
              </w:rPr>
              <w:t>&gt;&gt;</w:t>
            </w:r>
          </w:p>
          <w:p w14:paraId="3A7BEC01" w14:textId="11F1C16E" w:rsidR="001042EF" w:rsidRPr="001042EF" w:rsidRDefault="001042EF" w:rsidP="00C77AA5">
            <w:pPr>
              <w:jc w:val="both"/>
            </w:pP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</w:t>
            </w:r>
            <w:r w:rsidRPr="001042EF">
              <w:rPr>
                <w:sz w:val="28"/>
                <w:szCs w:val="28"/>
              </w:rPr>
              <w:t xml:space="preserve"> </w:t>
            </w:r>
            <w:proofErr w:type="spellStart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referenceNumber</w:t>
            </w:r>
            <w:proofErr w:type="spellEnd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&gt;&gt;</w:t>
            </w:r>
            <w:r w:rsidRPr="006C4ED0">
              <w:rPr>
                <w:rFonts w:ascii="GDSTransportWebsite" w:hAnsi="GDSTransportWebsite"/>
                <w:color w:val="60686D"/>
              </w:rPr>
              <w:t xml:space="preserve"> </w:t>
            </w:r>
          </w:p>
        </w:tc>
        <w:tc>
          <w:tcPr>
            <w:tcW w:w="1999" w:type="dxa"/>
          </w:tcPr>
          <w:p w14:paraId="7248523A" w14:textId="66902764" w:rsidR="001042EF" w:rsidRPr="001042EF" w:rsidRDefault="001042EF" w:rsidP="006D7C28">
            <w:pPr>
              <w:jc w:val="right"/>
            </w:pPr>
            <w:r>
              <w:fldChar w:fldCharType="begin"/>
            </w:r>
            <w:r>
              <w:instrText xml:space="preserve"> INCLUDEPICTURE "/var/folders/m2/qnb2dry97b79psf_83dm0rf80000gn/T/com.microsoft.Word/WebArchiveCopyPasteTempFiles/page1image59464608"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3441D57" wp14:editId="27266FAB">
                  <wp:extent cx="808893" cy="808893"/>
                  <wp:effectExtent l="0" t="0" r="4445" b="4445"/>
                  <wp:docPr id="1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2899" cy="812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</w:tr>
      <w:tr w:rsidR="001042EF" w:rsidRPr="00156806" w14:paraId="70777999" w14:textId="77777777" w:rsidTr="00B77E37">
        <w:tc>
          <w:tcPr>
            <w:tcW w:w="1980" w:type="dxa"/>
            <w:vMerge/>
            <w:vAlign w:val="bottom"/>
          </w:tcPr>
          <w:p w14:paraId="6369B3C0" w14:textId="77777777" w:rsidR="001042EF" w:rsidRDefault="001042EF" w:rsidP="00264351"/>
        </w:tc>
        <w:tc>
          <w:tcPr>
            <w:tcW w:w="2982" w:type="dxa"/>
            <w:vAlign w:val="bottom"/>
          </w:tcPr>
          <w:p w14:paraId="777B197D" w14:textId="747D10E1" w:rsidR="001042EF" w:rsidRPr="00C043B0" w:rsidRDefault="001042EF" w:rsidP="001042E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Claimant ref: &lt;&lt;</w:t>
            </w:r>
            <w:r w:rsidR="00607875"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solicitorReferences</w:t>
            </w:r>
            <w:r w:rsid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.</w:t>
            </w:r>
            <w:r w:rsidR="006F49F7">
              <w:rPr>
                <w:rFonts w:ascii="GDSTransportWebsite" w:hAnsi="GDSTransportWebsite"/>
                <w:color w:val="60686D"/>
                <w:sz w:val="20"/>
                <w:szCs w:val="20"/>
              </w:rPr>
              <w:t>applicantSolicitor1</w:t>
            </w:r>
            <w:r w:rsidR="00607875"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Reference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&gt;&gt; </w:t>
            </w:r>
          </w:p>
          <w:p w14:paraId="6921BBB7" w14:textId="43657B5E" w:rsidR="001042EF" w:rsidRPr="00C043B0" w:rsidRDefault="001042EF" w:rsidP="001042EF">
            <w:pPr>
              <w:pStyle w:val="NormalWeb"/>
              <w:spacing w:before="40" w:after="40"/>
              <w:rPr>
                <w:rFonts w:ascii="GDSTransportWebsite" w:hAnsi="GDSTransportWebsite"/>
                <w:color w:val="0A0A0A"/>
                <w:sz w:val="20"/>
                <w:szCs w:val="20"/>
              </w:rPr>
            </w:pP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Defendant ref: &lt;&lt;</w:t>
            </w:r>
            <w:r w:rsidR="00607875"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solicitorReferences</w:t>
            </w:r>
            <w:r w:rsid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.</w:t>
            </w:r>
            <w:r w:rsidR="006F49F7">
              <w:rPr>
                <w:rFonts w:ascii="GDSTransportWebsite" w:hAnsi="GDSTransportWebsite"/>
                <w:color w:val="60686D"/>
                <w:sz w:val="20"/>
                <w:szCs w:val="20"/>
              </w:rPr>
              <w:t>respondentSolicitor1</w:t>
            </w:r>
            <w:r w:rsidR="00607875"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Reference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&gt;&gt;</w:t>
            </w:r>
          </w:p>
        </w:tc>
        <w:tc>
          <w:tcPr>
            <w:tcW w:w="4782" w:type="dxa"/>
            <w:gridSpan w:val="2"/>
            <w:vAlign w:val="bottom"/>
          </w:tcPr>
          <w:p w14:paraId="4CA346BE" w14:textId="6F8A2EEB" w:rsidR="006642C5" w:rsidRPr="00012B93" w:rsidRDefault="00B77936" w:rsidP="00610559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Date served</w:t>
            </w:r>
            <w:r w:rsidR="001042EF"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: &lt;</w:t>
            </w:r>
            <w:proofErr w:type="gramStart"/>
            <w:r w:rsidR="001042EF"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&lt;{</w:t>
            </w:r>
            <w:proofErr w:type="spellStart"/>
            <w:proofErr w:type="gramEnd"/>
            <w:r w:rsidR="001042EF"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dateFormat</w:t>
            </w:r>
            <w:proofErr w:type="spellEnd"/>
            <w:r w:rsidR="001042EF"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(</w:t>
            </w:r>
            <w:proofErr w:type="spellStart"/>
            <w:r w:rsidR="0062007D" w:rsidRPr="0062007D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dateServed</w:t>
            </w:r>
            <w:proofErr w:type="spellEnd"/>
            <w:r w:rsidR="001042EF"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, ‘d MMMM </w:t>
            </w:r>
            <w:proofErr w:type="spellStart"/>
            <w:r w:rsidR="001042EF"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 w:rsidR="001042EF"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’, ‘dd-MM-</w:t>
            </w:r>
            <w:proofErr w:type="spellStart"/>
            <w:r w:rsidR="001042EF"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 w:rsidR="001042EF"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’)}&gt;&gt;</w:t>
            </w:r>
          </w:p>
          <w:p w14:paraId="4E2B5C0F" w14:textId="1BE54B64" w:rsidR="001042EF" w:rsidRPr="00C043B0" w:rsidRDefault="009271E9" w:rsidP="00610559">
            <w:pPr>
              <w:pStyle w:val="NoSpacing"/>
              <w:spacing w:line="276" w:lineRule="auto"/>
              <w:jc w:val="right"/>
              <w:rPr>
                <w:sz w:val="20"/>
                <w:szCs w:val="20"/>
              </w:rPr>
            </w:pPr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Deemed date of service</w:t>
            </w:r>
            <w:r w:rsidR="001042EF"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: &lt;</w:t>
            </w:r>
            <w:proofErr w:type="gramStart"/>
            <w:r w:rsidR="001042EF"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&lt;{</w:t>
            </w:r>
            <w:proofErr w:type="spellStart"/>
            <w:proofErr w:type="gramEnd"/>
            <w:r w:rsidR="001042EF"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dateFormat</w:t>
            </w:r>
            <w:proofErr w:type="spellEnd"/>
            <w:r w:rsidR="001042EF"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(</w:t>
            </w:r>
            <w:proofErr w:type="spellStart"/>
            <w:r w:rsidR="0062007D" w:rsidRPr="0062007D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deemedDateOfService</w:t>
            </w:r>
            <w:proofErr w:type="spellEnd"/>
            <w:r w:rsidR="001042EF"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, ‘d MMMM </w:t>
            </w:r>
            <w:proofErr w:type="spellStart"/>
            <w:r w:rsidR="001042EF"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 w:rsidR="001042EF"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’, ‘dd-MM-</w:t>
            </w:r>
            <w:proofErr w:type="spellStart"/>
            <w:r w:rsidR="001042EF"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 w:rsidR="001042EF"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’)}&gt;&gt;</w:t>
            </w:r>
          </w:p>
        </w:tc>
      </w:tr>
    </w:tbl>
    <w:p w14:paraId="027A5E56" w14:textId="15C07D32" w:rsidR="009610A5" w:rsidRPr="005641FE" w:rsidRDefault="00A75881" w:rsidP="00AB7EB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Claimant’s details</w:t>
      </w:r>
    </w:p>
    <w:tbl>
      <w:tblPr>
        <w:tblW w:w="10025" w:type="dxa"/>
        <w:tblLayout w:type="fixed"/>
        <w:tblLook w:val="04A0" w:firstRow="1" w:lastRow="0" w:firstColumn="1" w:lastColumn="0" w:noHBand="0" w:noVBand="1"/>
      </w:tblPr>
      <w:tblGrid>
        <w:gridCol w:w="3681"/>
        <w:gridCol w:w="6344"/>
      </w:tblGrid>
      <w:tr w:rsidR="00B7583E" w:rsidRPr="00156806" w14:paraId="4E21BE18" w14:textId="77777777" w:rsidTr="00585858">
        <w:trPr>
          <w:trHeight w:val="680"/>
        </w:trPr>
        <w:tc>
          <w:tcPr>
            <w:tcW w:w="3681" w:type="dxa"/>
          </w:tcPr>
          <w:p w14:paraId="017554C9" w14:textId="310A1E2C" w:rsidR="00B7583E" w:rsidRPr="0080237C" w:rsidRDefault="00B7583E" w:rsidP="00585858">
            <w:pPr>
              <w:pStyle w:val="NormalWeb"/>
              <w:spacing w:before="80" w:beforeAutospacing="0" w:after="8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344" w:type="dxa"/>
          </w:tcPr>
          <w:p w14:paraId="45B50F88" w14:textId="203405B0" w:rsidR="00B7583E" w:rsidRPr="001839B9" w:rsidRDefault="00B7583E" w:rsidP="00585858">
            <w:pPr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432049" w:rsidRPr="00432049">
              <w:rPr>
                <w:rFonts w:ascii="GDSTransportWebsite" w:hAnsi="GDSTransportWebsite"/>
                <w:color w:val="0A0A0A"/>
              </w:rPr>
              <w:t>applicantName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B2A45F2" w14:textId="4B39AF22" w:rsidR="00E130BD" w:rsidRPr="00115B1E" w:rsidRDefault="006F2F96" w:rsidP="00AB7EB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Defendant’s details</w:t>
      </w:r>
    </w:p>
    <w:tbl>
      <w:tblPr>
        <w:tblW w:w="10025" w:type="dxa"/>
        <w:tblLayout w:type="fixed"/>
        <w:tblLook w:val="04A0" w:firstRow="1" w:lastRow="0" w:firstColumn="1" w:lastColumn="0" w:noHBand="0" w:noVBand="1"/>
      </w:tblPr>
      <w:tblGrid>
        <w:gridCol w:w="3681"/>
        <w:gridCol w:w="6344"/>
      </w:tblGrid>
      <w:tr w:rsidR="00B7583E" w:rsidRPr="00156806" w14:paraId="134B762E" w14:textId="77777777" w:rsidTr="00585858">
        <w:trPr>
          <w:trHeight w:val="680"/>
        </w:trPr>
        <w:tc>
          <w:tcPr>
            <w:tcW w:w="3681" w:type="dxa"/>
          </w:tcPr>
          <w:p w14:paraId="46527918" w14:textId="77777777" w:rsidR="00B7583E" w:rsidRPr="0080237C" w:rsidRDefault="00B7583E" w:rsidP="007E2468">
            <w:pPr>
              <w:pStyle w:val="NormalWeb"/>
              <w:spacing w:before="80" w:beforeAutospacing="0" w:after="8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344" w:type="dxa"/>
          </w:tcPr>
          <w:p w14:paraId="40298120" w14:textId="74733CDB" w:rsidR="00B7583E" w:rsidRPr="001839B9" w:rsidRDefault="00B7583E" w:rsidP="007E2468">
            <w:pPr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432049" w:rsidRPr="00432049">
              <w:rPr>
                <w:rFonts w:ascii="GDSTransportWebsite" w:hAnsi="GDSTransportWebsite"/>
                <w:color w:val="0A0A0A"/>
              </w:rPr>
              <w:t>respondentName</w:t>
            </w:r>
            <w:proofErr w:type="spell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B7583E" w:rsidRPr="00156806" w14:paraId="6A01B2E3" w14:textId="77777777" w:rsidTr="00585858">
        <w:trPr>
          <w:trHeight w:val="2070"/>
        </w:trPr>
        <w:tc>
          <w:tcPr>
            <w:tcW w:w="3681" w:type="dxa"/>
          </w:tcPr>
          <w:p w14:paraId="5101761C" w14:textId="2A40CB89" w:rsidR="00B7583E" w:rsidRPr="0080237C" w:rsidRDefault="00A22054" w:rsidP="00585858">
            <w:pPr>
              <w:pStyle w:val="NormalWeb"/>
              <w:spacing w:before="80" w:beforeAutospacing="0" w:after="8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Defendant’s solicitor’s address</w:t>
            </w:r>
            <w:r w:rsidR="00B7583E"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</w:t>
            </w:r>
          </w:p>
        </w:tc>
        <w:tc>
          <w:tcPr>
            <w:tcW w:w="6344" w:type="dxa"/>
          </w:tcPr>
          <w:p w14:paraId="1B9E965C" w14:textId="76675637" w:rsidR="00C160E2" w:rsidRDefault="00C160E2" w:rsidP="0058585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proofErr w:type="spellStart"/>
            <w:r w:rsidR="00FD5016" w:rsidRPr="00FD5016">
              <w:rPr>
                <w:rFonts w:ascii="GDSTransportWebsite" w:hAnsi="GDSTransportWebsite"/>
                <w:color w:val="0A0A0A"/>
              </w:rPr>
              <w:t>respondentRepresentative</w:t>
            </w:r>
            <w:r w:rsidRPr="00D34F20">
              <w:rPr>
                <w:rFonts w:ascii="GDSTransportWebsite" w:hAnsi="GDSTransportWebsite"/>
                <w:color w:val="0A0A0A"/>
              </w:rPr>
              <w:t>.contactName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  <w:p w14:paraId="500AE88A" w14:textId="7F13DE0A" w:rsidR="00C160E2" w:rsidRDefault="00C160E2" w:rsidP="0058585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proofErr w:type="spellStart"/>
            <w:r w:rsidR="00FD5016" w:rsidRPr="00FD5016">
              <w:rPr>
                <w:rFonts w:ascii="GDSTransportWebsite" w:hAnsi="GDSTransportWebsite"/>
                <w:color w:val="0A0A0A"/>
              </w:rPr>
              <w:t>respondentRepresentative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organisation</w:t>
            </w:r>
            <w:r w:rsidRPr="00D34F20">
              <w:rPr>
                <w:rFonts w:ascii="GDSTransportWebsite" w:hAnsi="GDSTransportWebsite"/>
                <w:color w:val="0A0A0A"/>
              </w:rPr>
              <w:t>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  <w:p w14:paraId="7A77B1F2" w14:textId="77777777" w:rsidR="00C160E2" w:rsidRDefault="00C160E2" w:rsidP="0058585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33CEE207" w14:textId="508CAC34" w:rsidR="00C160E2" w:rsidRPr="00C53276" w:rsidRDefault="00C160E2" w:rsidP="0058585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Pr="00C53276">
              <w:rPr>
                <w:rFonts w:ascii="GDSTransportWebsite" w:hAnsi="GDSTransportWebsite"/>
                <w:color w:val="0A0A0A"/>
              </w:rPr>
              <w:t xml:space="preserve"> cs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 xml:space="preserve">_{ </w:t>
            </w:r>
            <w:r>
              <w:rPr>
                <w:rFonts w:ascii="GDSTransportWebsite" w:hAnsi="GDSTransportWebsite"/>
                <w:color w:val="0A0A0A"/>
              </w:rPr>
              <w:t>!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 xml:space="preserve"> isBlank(</w:t>
            </w:r>
            <w:r w:rsidR="00FD5016" w:rsidRPr="00FD5016">
              <w:rPr>
                <w:rFonts w:ascii="GDSTransportWebsite" w:hAnsi="GDSTransportWebsite"/>
                <w:color w:val="0A0A0A"/>
              </w:rPr>
              <w:t>respondentRepresentative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r>
              <w:rPr>
                <w:rFonts w:ascii="GDSTransportWebsite" w:hAnsi="GDSTransportWebsite"/>
                <w:color w:val="0A0A0A"/>
              </w:rPr>
              <w:t>1)</w:t>
            </w:r>
            <w:r w:rsidRPr="00C53276">
              <w:rPr>
                <w:rFonts w:ascii="GDSTransportWebsite" w:hAnsi="GDSTransportWebsite"/>
                <w:color w:val="0A0A0A"/>
              </w:rPr>
              <w:t xml:space="preserve">}&gt;&gt;&lt;&lt; </w:t>
            </w:r>
            <w:r w:rsidR="00FD5016" w:rsidRPr="00FD5016">
              <w:rPr>
                <w:rFonts w:ascii="GDSTransportWebsite" w:hAnsi="GDSTransportWebsite"/>
                <w:color w:val="0A0A0A"/>
              </w:rPr>
              <w:t>respondentRepresentative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C53276">
              <w:rPr>
                <w:rFonts w:ascii="GDSTransportWebsite" w:hAnsi="GDSTransportWebsite"/>
                <w:color w:val="0A0A0A"/>
              </w:rPr>
              <w:t xml:space="preserve">&lt;&lt;cs_{ </w:t>
            </w:r>
            <w:r>
              <w:rPr>
                <w:rFonts w:ascii="GDSTransportWebsite" w:hAnsi="GDSTransportWebsite"/>
                <w:color w:val="0A0A0A"/>
              </w:rPr>
              <w:t xml:space="preserve">!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r w:rsidR="00FD5016" w:rsidRPr="00FD5016">
              <w:rPr>
                <w:rFonts w:ascii="GDSTransportWebsite" w:hAnsi="GDSTransportWebsite"/>
                <w:color w:val="0A0A0A"/>
              </w:rPr>
              <w:t>respondentRepresentative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22C1E303" w14:textId="21D68AF3" w:rsidR="00C160E2" w:rsidRPr="00C53276" w:rsidRDefault="00C160E2" w:rsidP="0058585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gramStart"/>
            <w:r w:rsidR="00FD5016" w:rsidRPr="00FD5016">
              <w:rPr>
                <w:rFonts w:ascii="GDSTransportWebsite" w:hAnsi="GDSTransportWebsite"/>
                <w:color w:val="0A0A0A"/>
              </w:rPr>
              <w:t>respondentRepresentative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 xml:space="preserve">2&gt;&gt;&lt;&lt;es_&gt;&gt;&lt;&lt;cs_{ </w:t>
            </w:r>
            <w:r>
              <w:rPr>
                <w:rFonts w:ascii="GDSTransportWebsite" w:hAnsi="GDSTransportWebsite"/>
                <w:color w:val="0A0A0A"/>
              </w:rPr>
              <w:t xml:space="preserve">!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r w:rsidR="00FD5016" w:rsidRPr="00FD5016">
              <w:rPr>
                <w:rFonts w:ascii="GDSTransportWebsite" w:hAnsi="GDSTransportWebsite"/>
                <w:color w:val="0A0A0A"/>
              </w:rPr>
              <w:t>respondentRepresentative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032EB3F9" w14:textId="5412D6A0" w:rsidR="00C160E2" w:rsidRPr="00C53276" w:rsidRDefault="00C160E2" w:rsidP="0058585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gramStart"/>
            <w:r w:rsidR="00FD5016" w:rsidRPr="00FD5016">
              <w:rPr>
                <w:rFonts w:ascii="GDSTransportWebsite" w:hAnsi="GDSTransportWebsite"/>
                <w:color w:val="0A0A0A"/>
              </w:rPr>
              <w:t>respondentRepresentative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 xml:space="preserve">3&gt;&gt;&lt;&lt;es_&gt;&gt;&lt;&lt;cs_{ </w:t>
            </w:r>
            <w:r>
              <w:rPr>
                <w:rFonts w:ascii="GDSTransportWebsite" w:hAnsi="GDSTransportWebsite"/>
                <w:color w:val="0A0A0A"/>
              </w:rPr>
              <w:t xml:space="preserve">!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 w:rsidR="00FD5016" w:rsidRPr="00FD5016">
              <w:rPr>
                <w:rFonts w:ascii="GDSTransportWebsite" w:hAnsi="GDSTransportWebsite"/>
                <w:color w:val="0A0A0A"/>
              </w:rPr>
              <w:t>respondentRepresentative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31BB0EAE" w14:textId="07D85F87" w:rsidR="00C160E2" w:rsidRPr="00C53276" w:rsidRDefault="00C160E2" w:rsidP="0058585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proofErr w:type="gramStart"/>
            <w:r w:rsidR="00FD5016" w:rsidRPr="00FD5016">
              <w:rPr>
                <w:rFonts w:ascii="GDSTransportWebsite" w:hAnsi="GDSTransportWebsite"/>
                <w:color w:val="0A0A0A"/>
              </w:rPr>
              <w:t>respondentRepresentative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702EFE08" w14:textId="3B24DC04" w:rsidR="00C160E2" w:rsidRPr="00C53276" w:rsidRDefault="00C160E2" w:rsidP="0058585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proofErr w:type="gramStart"/>
            <w:r w:rsidR="00FD5016" w:rsidRPr="00FD5016">
              <w:rPr>
                <w:rFonts w:ascii="GDSTransportWebsite" w:hAnsi="GDSTransportWebsite"/>
                <w:color w:val="0A0A0A"/>
              </w:rPr>
              <w:t>respondentRepresentative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ddress.PostCode</w:t>
            </w:r>
            <w:proofErr w:type="spellEnd"/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&gt;&gt;&lt;&lt;cs</w:t>
            </w:r>
            <w:r w:rsidRPr="00C53276">
              <w:rPr>
                <w:rFonts w:ascii="GDSTransportWebsite" w:hAnsi="GDSTransportWebsite"/>
                <w:color w:val="0A0A0A"/>
              </w:rPr>
              <w:lastRenderedPageBreak/>
              <w:t xml:space="preserve">_{ </w:t>
            </w:r>
            <w:r>
              <w:rPr>
                <w:rFonts w:ascii="GDSTransportWebsite" w:hAnsi="GDSTransportWebsite"/>
                <w:color w:val="0A0A0A"/>
              </w:rPr>
              <w:t xml:space="preserve">!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 w:rsidR="00FD5016" w:rsidRPr="00FD5016">
              <w:rPr>
                <w:rFonts w:ascii="GDSTransportWebsite" w:hAnsi="GDSTransportWebsite"/>
                <w:color w:val="0A0A0A"/>
              </w:rPr>
              <w:t>respondentRepresentative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6F78026B" w14:textId="69A0A654" w:rsidR="00B7583E" w:rsidRPr="00A9384B" w:rsidRDefault="00C160E2" w:rsidP="00585858">
            <w:pPr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Pr="00D34F20"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proofErr w:type="gramStart"/>
            <w:r w:rsidR="00FD5016" w:rsidRPr="00FD5016">
              <w:rPr>
                <w:rFonts w:ascii="GDSTransportWebsite" w:hAnsi="GDSTransportWebsite"/>
                <w:color w:val="0A0A0A"/>
              </w:rPr>
              <w:t>respondentRepresentative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</w:tbl>
    <w:p w14:paraId="51FEE0AE" w14:textId="4A360EF3" w:rsidR="00671892" w:rsidRPr="00115B1E" w:rsidRDefault="001F05A4" w:rsidP="00AB7EB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lastRenderedPageBreak/>
        <w:t>Service</w:t>
      </w:r>
      <w:r w:rsidR="00823241">
        <w:rPr>
          <w:rFonts w:ascii="GDSTransportWebsite" w:hAnsi="GDSTransportWebsite"/>
          <w:color w:val="0A0A0A"/>
          <w:sz w:val="36"/>
          <w:szCs w:val="36"/>
        </w:rPr>
        <w:t xml:space="preserve"> </w:t>
      </w:r>
      <w:r w:rsidR="00280987">
        <w:rPr>
          <w:rFonts w:ascii="GDSTransportWebsite" w:hAnsi="GDSTransportWebsite"/>
          <w:color w:val="0A0A0A"/>
          <w:sz w:val="36"/>
          <w:szCs w:val="36"/>
        </w:rPr>
        <w:t>d</w:t>
      </w:r>
      <w:r w:rsidR="00823241">
        <w:rPr>
          <w:rFonts w:ascii="GDSTransportWebsite" w:hAnsi="GDSTransportWebsite"/>
          <w:color w:val="0A0A0A"/>
          <w:sz w:val="36"/>
          <w:szCs w:val="36"/>
        </w:rPr>
        <w:t>etails</w:t>
      </w:r>
    </w:p>
    <w:tbl>
      <w:tblPr>
        <w:tblW w:w="10060" w:type="dxa"/>
        <w:tblLayout w:type="fixed"/>
        <w:tblLook w:val="04A0" w:firstRow="1" w:lastRow="0" w:firstColumn="1" w:lastColumn="0" w:noHBand="0" w:noVBand="1"/>
      </w:tblPr>
      <w:tblGrid>
        <w:gridCol w:w="3681"/>
        <w:gridCol w:w="6379"/>
      </w:tblGrid>
      <w:tr w:rsidR="00B76ECF" w14:paraId="2D29EA88" w14:textId="77777777" w:rsidTr="00C42467">
        <w:trPr>
          <w:trHeight w:val="680"/>
        </w:trPr>
        <w:tc>
          <w:tcPr>
            <w:tcW w:w="3681" w:type="dxa"/>
          </w:tcPr>
          <w:p w14:paraId="669AF31B" w14:textId="7854AABD" w:rsidR="00B76ECF" w:rsidRPr="000C74C2" w:rsidRDefault="001F05A4" w:rsidP="00585858">
            <w:pPr>
              <w:pStyle w:val="NormalWeb"/>
              <w:spacing w:before="80" w:beforeAutospacing="0" w:after="80" w:afterAutospacing="0"/>
              <w:rPr>
                <w:b/>
                <w:bCs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How you served</w:t>
            </w:r>
          </w:p>
        </w:tc>
        <w:tc>
          <w:tcPr>
            <w:tcW w:w="6379" w:type="dxa"/>
          </w:tcPr>
          <w:p w14:paraId="4675B83E" w14:textId="240A81BE" w:rsidR="00470B36" w:rsidRPr="00470B36" w:rsidRDefault="00B76ECF" w:rsidP="0058585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1F05A4">
              <w:rPr>
                <w:rFonts w:ascii="GDSTransportWebsite" w:hAnsi="GDSTransportWebsite"/>
                <w:color w:val="0A0A0A"/>
              </w:rPr>
              <w:t>serviceMethod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470B36" w14:paraId="40BA3F6E" w14:textId="77777777" w:rsidTr="00C42467">
        <w:trPr>
          <w:trHeight w:val="680"/>
        </w:trPr>
        <w:tc>
          <w:tcPr>
            <w:tcW w:w="3681" w:type="dxa"/>
          </w:tcPr>
          <w:p w14:paraId="21B47462" w14:textId="35AE6C90" w:rsidR="00470B36" w:rsidRPr="003D1C66" w:rsidRDefault="003D1C66" w:rsidP="00585858">
            <w:pPr>
              <w:pStyle w:val="NormalWeb"/>
              <w:spacing w:before="80" w:beforeAutospacing="0" w:after="80" w:afterAutospacing="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3D1C66"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 w:rsidRPr="003D1C66">
              <w:rPr>
                <w:rFonts w:ascii="GDSTransportWebsite" w:hAnsi="GDSTransportWebsite"/>
                <w:color w:val="0A0A0A"/>
                <w:shd w:val="clear" w:color="auto" w:fill="FFFFFF"/>
              </w:rPr>
              <w:t>cr</w:t>
            </w:r>
            <w:proofErr w:type="spellEnd"/>
            <w:r w:rsidRPr="003D1C66">
              <w:rPr>
                <w:rFonts w:ascii="GDSTransportWebsite" w:hAnsi="GDSTransportWebsite"/>
                <w:color w:val="0A0A0A"/>
                <w:shd w:val="clear" w:color="auto" w:fill="FFFFFF"/>
              </w:rPr>
              <w:t>_</w:t>
            </w:r>
            <w:proofErr w:type="gramStart"/>
            <w:r w:rsidRPr="003D1C66">
              <w:rPr>
                <w:rFonts w:ascii="GDSTransportWebsite" w:hAnsi="GDSTransportWebsite"/>
                <w:color w:val="0A0A0A"/>
                <w:shd w:val="clear" w:color="auto" w:fill="FFFFFF"/>
              </w:rPr>
              <w:t>{!</w:t>
            </w:r>
            <w:proofErr w:type="spellStart"/>
            <w:r w:rsidRPr="003D1C66">
              <w:rPr>
                <w:rFonts w:ascii="GDSTransportWebsite" w:hAnsi="GDSTransportWebsite"/>
                <w:color w:val="0A0A0A"/>
                <w:shd w:val="clear" w:color="auto" w:fill="FFFFFF"/>
              </w:rPr>
              <w:t>isBlank</w:t>
            </w:r>
            <w:proofErr w:type="spellEnd"/>
            <w:proofErr w:type="gramEnd"/>
            <w:r w:rsidRPr="003D1C66">
              <w:rPr>
                <w:rFonts w:ascii="GDSTransportWebsite" w:hAnsi="GDSTransportWebsite"/>
                <w:color w:val="0A0A0A"/>
                <w:shd w:val="clear" w:color="auto" w:fill="FFFFFF"/>
              </w:rPr>
              <w:t>(</w:t>
            </w:r>
            <w:proofErr w:type="spellStart"/>
            <w:r w:rsidRPr="003D1C66">
              <w:rPr>
                <w:rFonts w:ascii="GDSTransportWebsite" w:hAnsi="GDSTransportWebsite"/>
                <w:color w:val="0A0A0A"/>
                <w:shd w:val="clear" w:color="auto" w:fill="FFFFFF"/>
              </w:rPr>
              <w:t>servedLocation</w:t>
            </w:r>
            <w:proofErr w:type="spellEnd"/>
            <w:r w:rsidRPr="003D1C66">
              <w:rPr>
                <w:rFonts w:ascii="GDSTransportWebsite" w:hAnsi="GDSTransportWebsite"/>
                <w:color w:val="0A0A0A"/>
                <w:shd w:val="clear" w:color="auto" w:fill="FFFFFF"/>
              </w:rPr>
              <w:t>)}&gt;&gt;</w:t>
            </w:r>
          </w:p>
        </w:tc>
        <w:tc>
          <w:tcPr>
            <w:tcW w:w="6379" w:type="dxa"/>
          </w:tcPr>
          <w:p w14:paraId="22E1850E" w14:textId="77777777" w:rsidR="00470B36" w:rsidRPr="00C53276" w:rsidRDefault="00470B36" w:rsidP="0058585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B76ECF" w14:paraId="3B0663CF" w14:textId="77777777" w:rsidTr="00C42467">
        <w:trPr>
          <w:trHeight w:val="680"/>
        </w:trPr>
        <w:tc>
          <w:tcPr>
            <w:tcW w:w="3681" w:type="dxa"/>
          </w:tcPr>
          <w:p w14:paraId="32A4B1A7" w14:textId="3E105419" w:rsidR="00B76ECF" w:rsidRPr="00280987" w:rsidRDefault="00CB6951" w:rsidP="00585858">
            <w:pPr>
              <w:pStyle w:val="NormalWeb"/>
              <w:spacing w:before="80" w:beforeAutospacing="0" w:after="8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Where you served</w:t>
            </w:r>
          </w:p>
        </w:tc>
        <w:tc>
          <w:tcPr>
            <w:tcW w:w="6379" w:type="dxa"/>
          </w:tcPr>
          <w:p w14:paraId="7E165D4E" w14:textId="4BBBB5DD" w:rsidR="00B76ECF" w:rsidRDefault="00B76ECF" w:rsidP="00585858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CB6951">
              <w:rPr>
                <w:rFonts w:ascii="GDSTransportWebsite" w:hAnsi="GDSTransportWebsite"/>
                <w:color w:val="0A0A0A"/>
              </w:rPr>
              <w:t>servedLocation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470B36" w14:paraId="73CD351A" w14:textId="77777777" w:rsidTr="00C42467">
        <w:trPr>
          <w:trHeight w:val="680"/>
        </w:trPr>
        <w:tc>
          <w:tcPr>
            <w:tcW w:w="3681" w:type="dxa"/>
          </w:tcPr>
          <w:p w14:paraId="7155EB0F" w14:textId="1D92DA8B" w:rsidR="00470B36" w:rsidRPr="003D1C66" w:rsidRDefault="003D1C66" w:rsidP="00585858">
            <w:pPr>
              <w:pStyle w:val="NormalWeb"/>
              <w:spacing w:before="80" w:beforeAutospacing="0" w:after="80" w:afterAutospacing="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3D1C66"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 w:rsidRPr="003D1C66">
              <w:rPr>
                <w:rFonts w:ascii="GDSTransportWebsite" w:hAnsi="GDSTransportWebsite"/>
                <w:color w:val="0A0A0A"/>
                <w:shd w:val="clear" w:color="auto" w:fill="FFFFFF"/>
              </w:rPr>
              <w:t>er</w:t>
            </w:r>
            <w:proofErr w:type="spellEnd"/>
            <w:r w:rsidRPr="003D1C66">
              <w:rPr>
                <w:rFonts w:ascii="GDSTransportWebsite" w:hAnsi="GDSTransportWebsite"/>
                <w:color w:val="0A0A0A"/>
                <w:shd w:val="clear" w:color="auto" w:fill="FFFFFF"/>
              </w:rPr>
              <w:t>_&gt;&gt;</w:t>
            </w:r>
          </w:p>
        </w:tc>
        <w:tc>
          <w:tcPr>
            <w:tcW w:w="6379" w:type="dxa"/>
          </w:tcPr>
          <w:p w14:paraId="0827A40D" w14:textId="77777777" w:rsidR="00470B36" w:rsidRPr="00C53276" w:rsidRDefault="00470B36" w:rsidP="0058585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70B36" w14:paraId="163124FD" w14:textId="77777777" w:rsidTr="00C42467">
        <w:trPr>
          <w:trHeight w:val="680"/>
        </w:trPr>
        <w:tc>
          <w:tcPr>
            <w:tcW w:w="3681" w:type="dxa"/>
          </w:tcPr>
          <w:p w14:paraId="6A70A88C" w14:textId="294EEB15" w:rsidR="00470B36" w:rsidRPr="003D1C66" w:rsidRDefault="003D1C66" w:rsidP="00585858">
            <w:pPr>
              <w:pStyle w:val="NormalWeb"/>
              <w:spacing w:before="80" w:beforeAutospacing="0" w:after="80" w:afterAutospacing="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3D1C66"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 w:rsidRPr="003D1C66">
              <w:rPr>
                <w:rFonts w:ascii="GDSTransportWebsite" w:hAnsi="GDSTransportWebsite"/>
                <w:color w:val="0A0A0A"/>
                <w:shd w:val="clear" w:color="auto" w:fill="FFFFFF"/>
              </w:rPr>
              <w:t>cr</w:t>
            </w:r>
            <w:proofErr w:type="spellEnd"/>
            <w:r w:rsidRPr="003D1C66">
              <w:rPr>
                <w:rFonts w:ascii="GDSTransportWebsite" w:hAnsi="GDSTransportWebsite"/>
                <w:color w:val="0A0A0A"/>
                <w:shd w:val="clear" w:color="auto" w:fill="FFFFFF"/>
              </w:rPr>
              <w:t>_</w:t>
            </w:r>
            <w:proofErr w:type="gramStart"/>
            <w:r w:rsidRPr="003D1C66">
              <w:rPr>
                <w:rFonts w:ascii="GDSTransportWebsite" w:hAnsi="GDSTransportWebsite"/>
                <w:color w:val="0A0A0A"/>
                <w:shd w:val="clear" w:color="auto" w:fill="FFFFFF"/>
              </w:rPr>
              <w:t>{!</w:t>
            </w:r>
            <w:proofErr w:type="spellStart"/>
            <w:r w:rsidRPr="003D1C66">
              <w:rPr>
                <w:rFonts w:ascii="GDSTransportWebsite" w:hAnsi="GDSTransportWebsite"/>
                <w:color w:val="0A0A0A"/>
                <w:shd w:val="clear" w:color="auto" w:fill="FFFFFF"/>
              </w:rPr>
              <w:t>isBlank</w:t>
            </w:r>
            <w:proofErr w:type="spellEnd"/>
            <w:proofErr w:type="gramEnd"/>
            <w:r w:rsidRPr="003D1C66">
              <w:rPr>
                <w:rFonts w:ascii="GDSTransportWebsite" w:hAnsi="GDSTransportWebsite"/>
                <w:color w:val="0A0A0A"/>
                <w:shd w:val="clear" w:color="auto" w:fill="FFFFFF"/>
              </w:rPr>
              <w:t>(</w:t>
            </w:r>
            <w:proofErr w:type="spellStart"/>
            <w:r w:rsidRPr="003D1C66">
              <w:rPr>
                <w:rFonts w:ascii="GDSTransportWebsite" w:hAnsi="GDSTransportWebsite"/>
                <w:color w:val="0A0A0A"/>
                <w:shd w:val="clear" w:color="auto" w:fill="FFFFFF"/>
              </w:rPr>
              <w:t>onWhomServed</w:t>
            </w:r>
            <w:proofErr w:type="spellEnd"/>
            <w:r w:rsidRPr="003D1C66">
              <w:rPr>
                <w:rFonts w:ascii="GDSTransportWebsite" w:hAnsi="GDSTransportWebsite"/>
                <w:color w:val="0A0A0A"/>
                <w:shd w:val="clear" w:color="auto" w:fill="FFFFFF"/>
              </w:rPr>
              <w:t>)}&gt;&gt;</w:t>
            </w:r>
            <w:bookmarkStart w:id="0" w:name="_GoBack"/>
            <w:bookmarkEnd w:id="0"/>
          </w:p>
        </w:tc>
        <w:tc>
          <w:tcPr>
            <w:tcW w:w="6379" w:type="dxa"/>
          </w:tcPr>
          <w:p w14:paraId="7EFEF605" w14:textId="77777777" w:rsidR="00470B36" w:rsidRPr="00C53276" w:rsidRDefault="00470B36" w:rsidP="0058585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E01239" w14:paraId="61DF3581" w14:textId="77777777" w:rsidTr="00C42467">
        <w:trPr>
          <w:trHeight w:val="680"/>
        </w:trPr>
        <w:tc>
          <w:tcPr>
            <w:tcW w:w="3681" w:type="dxa"/>
          </w:tcPr>
          <w:p w14:paraId="3573D306" w14:textId="726FCB59" w:rsidR="00E01239" w:rsidRDefault="006B7D09" w:rsidP="00585858">
            <w:pPr>
              <w:pStyle w:val="NormalWeb"/>
              <w:spacing w:before="80" w:beforeAutospacing="0" w:after="8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6B7D09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On whom did you serve</w:t>
            </w:r>
          </w:p>
        </w:tc>
        <w:tc>
          <w:tcPr>
            <w:tcW w:w="6379" w:type="dxa"/>
          </w:tcPr>
          <w:p w14:paraId="37736B11" w14:textId="088C9F57" w:rsidR="00E01239" w:rsidRPr="00C53276" w:rsidRDefault="006B7D09" w:rsidP="0058585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onWhomServed</w:t>
            </w:r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470B36" w14:paraId="50F98DB7" w14:textId="77777777" w:rsidTr="00C42467">
        <w:trPr>
          <w:trHeight w:val="680"/>
        </w:trPr>
        <w:tc>
          <w:tcPr>
            <w:tcW w:w="3681" w:type="dxa"/>
          </w:tcPr>
          <w:p w14:paraId="516EDCB4" w14:textId="144B7319" w:rsidR="00470B36" w:rsidRPr="003D1C66" w:rsidRDefault="003D1C66" w:rsidP="00585858">
            <w:pPr>
              <w:pStyle w:val="NormalWeb"/>
              <w:spacing w:before="80" w:beforeAutospacing="0" w:after="80" w:afterAutospacing="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3D1C66"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 w:rsidRPr="003D1C66">
              <w:rPr>
                <w:rFonts w:ascii="GDSTransportWebsite" w:hAnsi="GDSTransportWebsite"/>
                <w:color w:val="0A0A0A"/>
                <w:shd w:val="clear" w:color="auto" w:fill="FFFFFF"/>
              </w:rPr>
              <w:t>er</w:t>
            </w:r>
            <w:proofErr w:type="spellEnd"/>
            <w:r w:rsidRPr="003D1C66">
              <w:rPr>
                <w:rFonts w:ascii="GDSTransportWebsite" w:hAnsi="GDSTransportWebsite"/>
                <w:color w:val="0A0A0A"/>
                <w:shd w:val="clear" w:color="auto" w:fill="FFFFFF"/>
              </w:rPr>
              <w:t>_&gt;&gt;</w:t>
            </w:r>
          </w:p>
        </w:tc>
        <w:tc>
          <w:tcPr>
            <w:tcW w:w="6379" w:type="dxa"/>
          </w:tcPr>
          <w:p w14:paraId="2515D0D7" w14:textId="77777777" w:rsidR="00470B36" w:rsidRPr="00C53276" w:rsidRDefault="00470B36" w:rsidP="0058585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B76ECF" w14:paraId="034C982F" w14:textId="77777777" w:rsidTr="00C42467">
        <w:trPr>
          <w:trHeight w:val="680"/>
        </w:trPr>
        <w:tc>
          <w:tcPr>
            <w:tcW w:w="3681" w:type="dxa"/>
          </w:tcPr>
          <w:p w14:paraId="52DC658E" w14:textId="619110D2" w:rsidR="00B76ECF" w:rsidRPr="00280987" w:rsidRDefault="00CB6951" w:rsidP="00585858">
            <w:pPr>
              <w:pStyle w:val="NormalWeb"/>
              <w:spacing w:before="80" w:beforeAutospacing="0" w:after="8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Documents served</w:t>
            </w:r>
          </w:p>
        </w:tc>
        <w:tc>
          <w:tcPr>
            <w:tcW w:w="6379" w:type="dxa"/>
          </w:tcPr>
          <w:p w14:paraId="29CB9CD6" w14:textId="1029C345" w:rsidR="00B76ECF" w:rsidRDefault="00B76ECF" w:rsidP="00585858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CB6951">
              <w:rPr>
                <w:rFonts w:ascii="GDSTransportWebsite" w:hAnsi="GDSTransportWebsite"/>
                <w:color w:val="0A0A0A"/>
              </w:rPr>
              <w:t>documents</w:t>
            </w:r>
            <w:r w:rsidR="00C109BB">
              <w:rPr>
                <w:rFonts w:ascii="GDSTransportWebsite" w:hAnsi="GDSTransportWebsite"/>
                <w:color w:val="0A0A0A"/>
              </w:rPr>
              <w:t>Served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3F0F77B" w14:textId="6A0A0685" w:rsidR="00280987" w:rsidRPr="005641FE" w:rsidRDefault="00280987" w:rsidP="00AB7EB9">
      <w:pPr>
        <w:pBdr>
          <w:bottom w:val="single" w:sz="4" w:space="1" w:color="auto"/>
        </w:pBdr>
        <w:spacing w:before="120" w:after="1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5641FE">
        <w:rPr>
          <w:rFonts w:ascii="GDSTransportWebsite" w:hAnsi="GDSTransportWebsite"/>
          <w:color w:val="0A0A0A"/>
          <w:sz w:val="36"/>
          <w:szCs w:val="36"/>
        </w:rPr>
        <w:t>Statement of truth</w:t>
      </w:r>
    </w:p>
    <w:tbl>
      <w:tblPr>
        <w:tblW w:w="10060" w:type="dxa"/>
        <w:tblLayout w:type="fixed"/>
        <w:tblLook w:val="04A0" w:firstRow="1" w:lastRow="0" w:firstColumn="1" w:lastColumn="0" w:noHBand="0" w:noVBand="1"/>
      </w:tblPr>
      <w:tblGrid>
        <w:gridCol w:w="3681"/>
        <w:gridCol w:w="6379"/>
      </w:tblGrid>
      <w:tr w:rsidR="00FA5C2E" w14:paraId="4745EDD0" w14:textId="77777777" w:rsidTr="001559DC">
        <w:trPr>
          <w:trHeight w:val="388"/>
        </w:trPr>
        <w:tc>
          <w:tcPr>
            <w:tcW w:w="10060" w:type="dxa"/>
            <w:gridSpan w:val="2"/>
          </w:tcPr>
          <w:p w14:paraId="4F172DD4" w14:textId="6DA5098A" w:rsidR="00FA5C2E" w:rsidRPr="00FA5C2E" w:rsidRDefault="00FA5C2E" w:rsidP="00FA5C2E">
            <w:pPr>
              <w:pStyle w:val="NormalWeb"/>
              <w:spacing w:before="120" w:beforeAutospacing="0" w:after="120" w:afterAutospacing="0"/>
            </w:pPr>
            <w:r>
              <w:rPr>
                <w:rFonts w:ascii="GDSTransportWebsite" w:hAnsi="GDSTransportWebsite"/>
                <w:color w:val="0A0A0A"/>
              </w:rPr>
              <w:t>The claimant believes that the facts in this claim form are true.</w:t>
            </w:r>
          </w:p>
        </w:tc>
      </w:tr>
      <w:tr w:rsidR="00FA5C2E" w14:paraId="311B279C" w14:textId="77777777" w:rsidTr="001559DC">
        <w:trPr>
          <w:trHeight w:val="388"/>
        </w:trPr>
        <w:tc>
          <w:tcPr>
            <w:tcW w:w="10060" w:type="dxa"/>
            <w:gridSpan w:val="2"/>
          </w:tcPr>
          <w:p w14:paraId="6660F81C" w14:textId="77777777" w:rsidR="00FA5C2E" w:rsidRDefault="00FA5C2E" w:rsidP="007E2468">
            <w:pPr>
              <w:pStyle w:val="NormalWeb"/>
              <w:spacing w:before="80" w:beforeAutospacing="0" w:after="8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583E" w14:paraId="215729A6" w14:textId="77777777" w:rsidTr="00585858">
        <w:trPr>
          <w:trHeight w:val="680"/>
        </w:trPr>
        <w:tc>
          <w:tcPr>
            <w:tcW w:w="3681" w:type="dxa"/>
          </w:tcPr>
          <w:p w14:paraId="60987D04" w14:textId="21FD7851" w:rsidR="00B7583E" w:rsidRPr="003035FA" w:rsidRDefault="001816CD" w:rsidP="00585858">
            <w:pPr>
              <w:pStyle w:val="NormalWeb"/>
            </w:pPr>
            <w:r>
              <w:rPr>
                <w:rFonts w:ascii="GDSTransportWebsite" w:hAnsi="GDSTransportWebsite"/>
                <w:b/>
                <w:bCs/>
                <w:color w:val="0A0A0A"/>
              </w:rPr>
              <w:t>Signed by</w:t>
            </w:r>
          </w:p>
        </w:tc>
        <w:tc>
          <w:tcPr>
            <w:tcW w:w="6379" w:type="dxa"/>
          </w:tcPr>
          <w:p w14:paraId="5500F8D7" w14:textId="388FBC82" w:rsidR="00B7583E" w:rsidRDefault="00B7583E" w:rsidP="00585858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&lt;&lt;statementOfTruth.name&gt;&gt;</w:t>
            </w:r>
          </w:p>
        </w:tc>
      </w:tr>
      <w:tr w:rsidR="00B7583E" w14:paraId="371A8DCB" w14:textId="77777777" w:rsidTr="00585858">
        <w:trPr>
          <w:trHeight w:val="680"/>
        </w:trPr>
        <w:tc>
          <w:tcPr>
            <w:tcW w:w="3681" w:type="dxa"/>
          </w:tcPr>
          <w:p w14:paraId="29B07E52" w14:textId="1F674148" w:rsidR="00B7583E" w:rsidRPr="003035FA" w:rsidRDefault="00B7583E" w:rsidP="00585858">
            <w:pPr>
              <w:pStyle w:val="NormalWeb"/>
            </w:pPr>
            <w:r w:rsidRPr="00FA5C2E">
              <w:rPr>
                <w:rFonts w:ascii="GDSTransportWebsite" w:hAnsi="GDSTransportWebsite"/>
                <w:b/>
                <w:bCs/>
                <w:color w:val="0A0A0A"/>
              </w:rPr>
              <w:t>Role</w:t>
            </w:r>
          </w:p>
        </w:tc>
        <w:tc>
          <w:tcPr>
            <w:tcW w:w="6379" w:type="dxa"/>
          </w:tcPr>
          <w:p w14:paraId="72EADC83" w14:textId="4DB4C33A" w:rsidR="00B7583E" w:rsidRDefault="00B7583E" w:rsidP="00585858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C53276">
              <w:rPr>
                <w:rFonts w:ascii="GDSTransportWebsite" w:hAnsi="GDSTransportWebsite"/>
                <w:color w:val="0A0A0A"/>
              </w:rPr>
              <w:t>statementOfTruth.role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B7583E" w14:paraId="763B0EB4" w14:textId="77777777" w:rsidTr="00585858">
        <w:trPr>
          <w:trHeight w:val="680"/>
        </w:trPr>
        <w:tc>
          <w:tcPr>
            <w:tcW w:w="3681" w:type="dxa"/>
          </w:tcPr>
          <w:p w14:paraId="75D4A021" w14:textId="17E7C60B" w:rsidR="00B7583E" w:rsidRPr="003035FA" w:rsidRDefault="00B7583E" w:rsidP="00585858">
            <w:pPr>
              <w:pStyle w:val="NormalWeb"/>
            </w:pPr>
            <w:r w:rsidRPr="00FA5C2E">
              <w:rPr>
                <w:rFonts w:ascii="GDSTransportWebsite" w:hAnsi="GDSTransportWebsite"/>
                <w:b/>
                <w:bCs/>
                <w:color w:val="0A0A0A"/>
              </w:rPr>
              <w:t>Organisation</w:t>
            </w:r>
          </w:p>
        </w:tc>
        <w:tc>
          <w:tcPr>
            <w:tcW w:w="6379" w:type="dxa"/>
          </w:tcPr>
          <w:p w14:paraId="79100274" w14:textId="22D2F208" w:rsidR="00B7583E" w:rsidRDefault="00B7583E" w:rsidP="00585858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 xml:space="preserve">&lt;&lt; </w:t>
            </w:r>
            <w:r w:rsidR="00420E08" w:rsidRPr="00420E08">
              <w:rPr>
                <w:rFonts w:ascii="GDSTransportWebsite" w:hAnsi="GDSTransportWebsite"/>
                <w:color w:val="0A0A0A"/>
              </w:rPr>
              <w:t>applicantRepresentative</w:t>
            </w:r>
            <w:r w:rsidRPr="00C53276">
              <w:rPr>
                <w:rFonts w:ascii="GDSTransportWebsite" w:hAnsi="GDSTransportWebsite"/>
                <w:color w:val="0A0A0A"/>
              </w:rPr>
              <w:t>.organisationName&gt;&gt;</w:t>
            </w:r>
          </w:p>
        </w:tc>
      </w:tr>
    </w:tbl>
    <w:p w14:paraId="1930909E" w14:textId="7F315E06" w:rsidR="00280987" w:rsidRPr="00280987" w:rsidRDefault="00280987" w:rsidP="00280987">
      <w:pPr>
        <w:pStyle w:val="NormalWeb"/>
        <w:spacing w:after="40" w:afterAutospacing="0"/>
      </w:pPr>
    </w:p>
    <w:sectPr w:rsidR="00280987" w:rsidRPr="00280987" w:rsidSect="00950040">
      <w:footerReference w:type="default" r:id="rId10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0CD8F3" w14:textId="77777777" w:rsidR="002F4F84" w:rsidRDefault="002F4F84" w:rsidP="00812032">
      <w:r>
        <w:separator/>
      </w:r>
    </w:p>
  </w:endnote>
  <w:endnote w:type="continuationSeparator" w:id="0">
    <w:p w14:paraId="25D54070" w14:textId="77777777" w:rsidR="002F4F84" w:rsidRDefault="002F4F84" w:rsidP="00812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DSTransportWebsite">
    <w:altName w:val="Cambria"/>
    <w:panose1 w:val="020B0604020202020204"/>
    <w:charset w:val="00"/>
    <w:family w:val="roman"/>
    <w:pitch w:val="default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153598" w14:paraId="178BFA6E" w14:textId="77777777" w:rsidTr="006A0D64">
      <w:tc>
        <w:tcPr>
          <w:tcW w:w="1696" w:type="dxa"/>
        </w:tcPr>
        <w:p w14:paraId="056352FE" w14:textId="78102784" w:rsidR="00153598" w:rsidRDefault="006A0D64" w:rsidP="00153598">
          <w:pPr>
            <w:pStyle w:val="NormalWeb"/>
          </w:pPr>
          <w:r>
            <w:rPr>
              <w:rFonts w:ascii="GDSTransportWebsite" w:hAnsi="GDSTransportWebsite"/>
              <w:color w:val="515151"/>
              <w:sz w:val="16"/>
              <w:szCs w:val="16"/>
            </w:rPr>
            <w:t>N</w:t>
          </w:r>
          <w:r w:rsidR="00EC5FCA">
            <w:rPr>
              <w:rFonts w:ascii="GDSTransportWebsite" w:hAnsi="GDSTransportWebsite"/>
              <w:color w:val="515151"/>
              <w:sz w:val="16"/>
              <w:szCs w:val="16"/>
            </w:rPr>
            <w:t>215</w:t>
          </w:r>
        </w:p>
      </w:tc>
      <w:tc>
        <w:tcPr>
          <w:tcW w:w="4537" w:type="dxa"/>
        </w:tcPr>
        <w:p w14:paraId="4E737C11" w14:textId="10A65660" w:rsidR="00153598" w:rsidRDefault="00153598" w:rsidP="006A0D64">
          <w:pPr>
            <w:pStyle w:val="NormalWeb"/>
          </w:pPr>
        </w:p>
      </w:tc>
      <w:tc>
        <w:tcPr>
          <w:tcW w:w="3117" w:type="dxa"/>
        </w:tcPr>
        <w:p w14:paraId="3F6B6EF1" w14:textId="2D5D8207" w:rsidR="00153598" w:rsidRPr="00EF1AC3" w:rsidRDefault="001834D3" w:rsidP="00015395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>Page</w:t>
          </w:r>
          <w:r w:rsidR="00C539DB" w:rsidRPr="00EF1AC3">
            <w:rPr>
              <w:rFonts w:ascii="Times" w:hAnsi="Times"/>
              <w:sz w:val="16"/>
              <w:szCs w:val="16"/>
            </w:rPr>
            <w:t xml:space="preserve"> 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begin"/>
          </w:r>
          <w:r w:rsidR="00C539DB" w:rsidRPr="00E80458">
            <w:rPr>
              <w:rFonts w:ascii="Times" w:hAnsi="Times"/>
              <w:sz w:val="16"/>
              <w:szCs w:val="16"/>
            </w:rPr>
            <w:instrText xml:space="preserve"> PAGE   \* MERGEFORMAT </w:instrTex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separate"/>
          </w:r>
          <w:r w:rsidR="00C539DB" w:rsidRPr="00E80458">
            <w:rPr>
              <w:rFonts w:ascii="Times" w:hAnsi="Times"/>
              <w:sz w:val="16"/>
              <w:szCs w:val="16"/>
            </w:rPr>
            <w:t>1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of 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begin"/>
          </w:r>
          <w:r w:rsidR="00EF1AC3" w:rsidRPr="00EF1AC3">
            <w:rPr>
              <w:rFonts w:ascii="Times" w:hAnsi="Times"/>
              <w:sz w:val="16"/>
              <w:szCs w:val="16"/>
            </w:rPr>
            <w:instrText xml:space="preserve"> NUMPAGES  </w:instrTex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separate"/>
          </w:r>
          <w:r w:rsidR="00EF1AC3" w:rsidRPr="00EF1AC3">
            <w:rPr>
              <w:rFonts w:ascii="Times" w:hAnsi="Times"/>
              <w:sz w:val="16"/>
              <w:szCs w:val="16"/>
            </w:rPr>
            <w:t>5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75205CBD" w14:textId="517F6793" w:rsidR="004A648F" w:rsidRPr="00153598" w:rsidRDefault="004A648F" w:rsidP="006A0D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19EC53" w14:textId="77777777" w:rsidR="002F4F84" w:rsidRDefault="002F4F84" w:rsidP="00812032">
      <w:r>
        <w:separator/>
      </w:r>
    </w:p>
  </w:footnote>
  <w:footnote w:type="continuationSeparator" w:id="0">
    <w:p w14:paraId="61C61355" w14:textId="77777777" w:rsidR="002F4F84" w:rsidRDefault="002F4F84" w:rsidP="008120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32905"/>
    <w:multiLevelType w:val="multilevel"/>
    <w:tmpl w:val="FF20FD88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008"/>
        </w:tabs>
        <w:ind w:left="1008" w:hanging="288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05D2691D"/>
    <w:multiLevelType w:val="hybridMultilevel"/>
    <w:tmpl w:val="6CE02D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A7488"/>
    <w:multiLevelType w:val="hybridMultilevel"/>
    <w:tmpl w:val="B2C6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61AFC"/>
    <w:multiLevelType w:val="hybridMultilevel"/>
    <w:tmpl w:val="8110D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04326"/>
    <w:multiLevelType w:val="multilevel"/>
    <w:tmpl w:val="2ED88FEE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5" w15:restartNumberingAfterBreak="0">
    <w:nsid w:val="140772B6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B5734"/>
    <w:multiLevelType w:val="hybridMultilevel"/>
    <w:tmpl w:val="180AA056"/>
    <w:lvl w:ilvl="0" w:tplc="67243A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848C9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8" w15:restartNumberingAfterBreak="0">
    <w:nsid w:val="233B3BEC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9" w15:restartNumberingAfterBreak="0">
    <w:nsid w:val="2AD31A37"/>
    <w:multiLevelType w:val="hybridMultilevel"/>
    <w:tmpl w:val="DB642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01C19"/>
    <w:multiLevelType w:val="hybridMultilevel"/>
    <w:tmpl w:val="EEB065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242F8C"/>
    <w:multiLevelType w:val="hybridMultilevel"/>
    <w:tmpl w:val="16924B10"/>
    <w:lvl w:ilvl="0" w:tplc="D3B45E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6671A2"/>
    <w:multiLevelType w:val="hybridMultilevel"/>
    <w:tmpl w:val="2AFE9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A22D72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902751"/>
    <w:multiLevelType w:val="hybridMultilevel"/>
    <w:tmpl w:val="FEA6E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D65C2E"/>
    <w:multiLevelType w:val="multilevel"/>
    <w:tmpl w:val="30EAE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323D02"/>
    <w:multiLevelType w:val="hybridMultilevel"/>
    <w:tmpl w:val="456CAD3E"/>
    <w:lvl w:ilvl="0" w:tplc="D722EEA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6724EF6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AD022F"/>
    <w:multiLevelType w:val="hybridMultilevel"/>
    <w:tmpl w:val="019A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4B0D6F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E25DC9"/>
    <w:multiLevelType w:val="hybridMultilevel"/>
    <w:tmpl w:val="52D05C4C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1" w15:restartNumberingAfterBreak="0">
    <w:nsid w:val="553048A0"/>
    <w:multiLevelType w:val="hybridMultilevel"/>
    <w:tmpl w:val="D89202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E7A45FE"/>
    <w:multiLevelType w:val="hybridMultilevel"/>
    <w:tmpl w:val="F48E8EF4"/>
    <w:lvl w:ilvl="0" w:tplc="47E4418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855431D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AD1A1C"/>
    <w:multiLevelType w:val="hybridMultilevel"/>
    <w:tmpl w:val="A39E6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2E6303"/>
    <w:multiLevelType w:val="hybridMultilevel"/>
    <w:tmpl w:val="6EFACC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83310D"/>
    <w:multiLevelType w:val="hybridMultilevel"/>
    <w:tmpl w:val="64940A94"/>
    <w:lvl w:ilvl="0" w:tplc="0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7" w15:restartNumberingAfterBreak="0">
    <w:nsid w:val="77693890"/>
    <w:multiLevelType w:val="hybridMultilevel"/>
    <w:tmpl w:val="A5D66A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B80978"/>
    <w:multiLevelType w:val="hybridMultilevel"/>
    <w:tmpl w:val="4286A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E81FC5"/>
    <w:multiLevelType w:val="hybridMultilevel"/>
    <w:tmpl w:val="166EBF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4"/>
  </w:num>
  <w:num w:numId="5">
    <w:abstractNumId w:val="9"/>
  </w:num>
  <w:num w:numId="6">
    <w:abstractNumId w:val="10"/>
  </w:num>
  <w:num w:numId="7">
    <w:abstractNumId w:val="16"/>
  </w:num>
  <w:num w:numId="8">
    <w:abstractNumId w:val="22"/>
  </w:num>
  <w:num w:numId="9">
    <w:abstractNumId w:val="5"/>
  </w:num>
  <w:num w:numId="10">
    <w:abstractNumId w:val="28"/>
  </w:num>
  <w:num w:numId="11">
    <w:abstractNumId w:val="11"/>
  </w:num>
  <w:num w:numId="12">
    <w:abstractNumId w:val="6"/>
  </w:num>
  <w:num w:numId="13">
    <w:abstractNumId w:val="13"/>
  </w:num>
  <w:num w:numId="14">
    <w:abstractNumId w:val="17"/>
  </w:num>
  <w:num w:numId="15">
    <w:abstractNumId w:val="23"/>
  </w:num>
  <w:num w:numId="16">
    <w:abstractNumId w:val="19"/>
  </w:num>
  <w:num w:numId="17">
    <w:abstractNumId w:val="27"/>
  </w:num>
  <w:num w:numId="18">
    <w:abstractNumId w:val="26"/>
  </w:num>
  <w:num w:numId="19">
    <w:abstractNumId w:val="1"/>
  </w:num>
  <w:num w:numId="20">
    <w:abstractNumId w:val="25"/>
  </w:num>
  <w:num w:numId="21">
    <w:abstractNumId w:val="3"/>
  </w:num>
  <w:num w:numId="22">
    <w:abstractNumId w:val="15"/>
  </w:num>
  <w:num w:numId="23">
    <w:abstractNumId w:val="2"/>
  </w:num>
  <w:num w:numId="24">
    <w:abstractNumId w:val="12"/>
  </w:num>
  <w:num w:numId="25">
    <w:abstractNumId w:val="29"/>
  </w:num>
  <w:num w:numId="26">
    <w:abstractNumId w:val="20"/>
  </w:num>
  <w:num w:numId="27">
    <w:abstractNumId w:val="14"/>
  </w:num>
  <w:num w:numId="28">
    <w:abstractNumId w:val="21"/>
  </w:num>
  <w:num w:numId="29">
    <w:abstractNumId w:val="24"/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61"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032"/>
    <w:rsid w:val="00000A59"/>
    <w:rsid w:val="000010E3"/>
    <w:rsid w:val="00001615"/>
    <w:rsid w:val="00001645"/>
    <w:rsid w:val="000017C0"/>
    <w:rsid w:val="00001D62"/>
    <w:rsid w:val="000023D5"/>
    <w:rsid w:val="0000272E"/>
    <w:rsid w:val="000035A8"/>
    <w:rsid w:val="0000386F"/>
    <w:rsid w:val="00003892"/>
    <w:rsid w:val="00003FAC"/>
    <w:rsid w:val="00004735"/>
    <w:rsid w:val="000049B0"/>
    <w:rsid w:val="0000563C"/>
    <w:rsid w:val="00005641"/>
    <w:rsid w:val="00005695"/>
    <w:rsid w:val="000059A8"/>
    <w:rsid w:val="00005A42"/>
    <w:rsid w:val="00005F3A"/>
    <w:rsid w:val="00007201"/>
    <w:rsid w:val="00007569"/>
    <w:rsid w:val="000079E9"/>
    <w:rsid w:val="0001014D"/>
    <w:rsid w:val="00010903"/>
    <w:rsid w:val="00011254"/>
    <w:rsid w:val="000119BA"/>
    <w:rsid w:val="0001217D"/>
    <w:rsid w:val="0001297C"/>
    <w:rsid w:val="00012B93"/>
    <w:rsid w:val="00012C29"/>
    <w:rsid w:val="00012DB3"/>
    <w:rsid w:val="00013226"/>
    <w:rsid w:val="000144C0"/>
    <w:rsid w:val="000145BF"/>
    <w:rsid w:val="00014C36"/>
    <w:rsid w:val="00014F88"/>
    <w:rsid w:val="00014F8F"/>
    <w:rsid w:val="000152F1"/>
    <w:rsid w:val="00015395"/>
    <w:rsid w:val="000157A6"/>
    <w:rsid w:val="000158B5"/>
    <w:rsid w:val="00015DA3"/>
    <w:rsid w:val="0001663E"/>
    <w:rsid w:val="000168F8"/>
    <w:rsid w:val="00016CE9"/>
    <w:rsid w:val="000203FF"/>
    <w:rsid w:val="0002067E"/>
    <w:rsid w:val="00020FA1"/>
    <w:rsid w:val="000235B0"/>
    <w:rsid w:val="00023681"/>
    <w:rsid w:val="00023B58"/>
    <w:rsid w:val="0002562F"/>
    <w:rsid w:val="00025AA6"/>
    <w:rsid w:val="0002688D"/>
    <w:rsid w:val="0002747D"/>
    <w:rsid w:val="000277AC"/>
    <w:rsid w:val="00027B97"/>
    <w:rsid w:val="00027EB6"/>
    <w:rsid w:val="000306DC"/>
    <w:rsid w:val="00030D9A"/>
    <w:rsid w:val="0003131D"/>
    <w:rsid w:val="00032AE3"/>
    <w:rsid w:val="0003358E"/>
    <w:rsid w:val="00035630"/>
    <w:rsid w:val="00035BE5"/>
    <w:rsid w:val="00035C26"/>
    <w:rsid w:val="00035D86"/>
    <w:rsid w:val="00036621"/>
    <w:rsid w:val="0003697A"/>
    <w:rsid w:val="00036FC1"/>
    <w:rsid w:val="000370B7"/>
    <w:rsid w:val="00037107"/>
    <w:rsid w:val="0003760D"/>
    <w:rsid w:val="00037D21"/>
    <w:rsid w:val="00040534"/>
    <w:rsid w:val="00041230"/>
    <w:rsid w:val="00041344"/>
    <w:rsid w:val="00041374"/>
    <w:rsid w:val="00041CA5"/>
    <w:rsid w:val="00043970"/>
    <w:rsid w:val="00043E1A"/>
    <w:rsid w:val="00044478"/>
    <w:rsid w:val="000446C6"/>
    <w:rsid w:val="0004470C"/>
    <w:rsid w:val="00044CDF"/>
    <w:rsid w:val="000450B5"/>
    <w:rsid w:val="00045AFD"/>
    <w:rsid w:val="00046319"/>
    <w:rsid w:val="00046400"/>
    <w:rsid w:val="00046739"/>
    <w:rsid w:val="00046C85"/>
    <w:rsid w:val="00047CBD"/>
    <w:rsid w:val="00047DE7"/>
    <w:rsid w:val="0005047B"/>
    <w:rsid w:val="00050D78"/>
    <w:rsid w:val="00051806"/>
    <w:rsid w:val="00051B42"/>
    <w:rsid w:val="00052525"/>
    <w:rsid w:val="000528C3"/>
    <w:rsid w:val="00052E38"/>
    <w:rsid w:val="00053563"/>
    <w:rsid w:val="0005366A"/>
    <w:rsid w:val="00053D32"/>
    <w:rsid w:val="00053E52"/>
    <w:rsid w:val="000543C8"/>
    <w:rsid w:val="00054E01"/>
    <w:rsid w:val="0005572A"/>
    <w:rsid w:val="00055855"/>
    <w:rsid w:val="00056173"/>
    <w:rsid w:val="00056246"/>
    <w:rsid w:val="00056A77"/>
    <w:rsid w:val="00056C76"/>
    <w:rsid w:val="000570ED"/>
    <w:rsid w:val="00057658"/>
    <w:rsid w:val="00057F44"/>
    <w:rsid w:val="000600E6"/>
    <w:rsid w:val="0006028F"/>
    <w:rsid w:val="000603FA"/>
    <w:rsid w:val="000611DA"/>
    <w:rsid w:val="000615E8"/>
    <w:rsid w:val="000616DA"/>
    <w:rsid w:val="000619E4"/>
    <w:rsid w:val="00061F7F"/>
    <w:rsid w:val="00062669"/>
    <w:rsid w:val="000627DA"/>
    <w:rsid w:val="00062934"/>
    <w:rsid w:val="00062A93"/>
    <w:rsid w:val="00063571"/>
    <w:rsid w:val="00064F8A"/>
    <w:rsid w:val="0006560B"/>
    <w:rsid w:val="000662B7"/>
    <w:rsid w:val="0006673F"/>
    <w:rsid w:val="00066B03"/>
    <w:rsid w:val="000672EC"/>
    <w:rsid w:val="000677A5"/>
    <w:rsid w:val="00067848"/>
    <w:rsid w:val="00067889"/>
    <w:rsid w:val="00070017"/>
    <w:rsid w:val="000703BB"/>
    <w:rsid w:val="000704D8"/>
    <w:rsid w:val="0007058A"/>
    <w:rsid w:val="00070688"/>
    <w:rsid w:val="00070C3E"/>
    <w:rsid w:val="00071AE2"/>
    <w:rsid w:val="000728E1"/>
    <w:rsid w:val="00072B76"/>
    <w:rsid w:val="00072BD7"/>
    <w:rsid w:val="00072E5B"/>
    <w:rsid w:val="00073724"/>
    <w:rsid w:val="0007385E"/>
    <w:rsid w:val="00073C22"/>
    <w:rsid w:val="00074061"/>
    <w:rsid w:val="0007467E"/>
    <w:rsid w:val="00074CB5"/>
    <w:rsid w:val="00074E1C"/>
    <w:rsid w:val="0007527C"/>
    <w:rsid w:val="00076BB9"/>
    <w:rsid w:val="00077440"/>
    <w:rsid w:val="00077602"/>
    <w:rsid w:val="00077A76"/>
    <w:rsid w:val="000806C9"/>
    <w:rsid w:val="000809DA"/>
    <w:rsid w:val="0008137D"/>
    <w:rsid w:val="00082244"/>
    <w:rsid w:val="00082D87"/>
    <w:rsid w:val="00083D19"/>
    <w:rsid w:val="00084401"/>
    <w:rsid w:val="000848AA"/>
    <w:rsid w:val="000849D1"/>
    <w:rsid w:val="000851CB"/>
    <w:rsid w:val="000859BE"/>
    <w:rsid w:val="00090A68"/>
    <w:rsid w:val="00091539"/>
    <w:rsid w:val="00091776"/>
    <w:rsid w:val="00091E18"/>
    <w:rsid w:val="00092952"/>
    <w:rsid w:val="00092BA8"/>
    <w:rsid w:val="0009307A"/>
    <w:rsid w:val="00093419"/>
    <w:rsid w:val="00093DAB"/>
    <w:rsid w:val="00094240"/>
    <w:rsid w:val="0009451D"/>
    <w:rsid w:val="00095481"/>
    <w:rsid w:val="00095AB8"/>
    <w:rsid w:val="00095D54"/>
    <w:rsid w:val="00095D98"/>
    <w:rsid w:val="00096309"/>
    <w:rsid w:val="00096B57"/>
    <w:rsid w:val="00097FD7"/>
    <w:rsid w:val="000A073D"/>
    <w:rsid w:val="000A0EDF"/>
    <w:rsid w:val="000A1748"/>
    <w:rsid w:val="000A17E2"/>
    <w:rsid w:val="000A1FFE"/>
    <w:rsid w:val="000A2504"/>
    <w:rsid w:val="000A33C3"/>
    <w:rsid w:val="000A3CC8"/>
    <w:rsid w:val="000A4693"/>
    <w:rsid w:val="000A49CD"/>
    <w:rsid w:val="000A4B4C"/>
    <w:rsid w:val="000A4C4F"/>
    <w:rsid w:val="000A4C6A"/>
    <w:rsid w:val="000A4D45"/>
    <w:rsid w:val="000A4EBD"/>
    <w:rsid w:val="000A5225"/>
    <w:rsid w:val="000A5D62"/>
    <w:rsid w:val="000A67DC"/>
    <w:rsid w:val="000A6EDD"/>
    <w:rsid w:val="000A71EB"/>
    <w:rsid w:val="000A798C"/>
    <w:rsid w:val="000B050F"/>
    <w:rsid w:val="000B0714"/>
    <w:rsid w:val="000B131F"/>
    <w:rsid w:val="000B1B4D"/>
    <w:rsid w:val="000B1BF1"/>
    <w:rsid w:val="000B3593"/>
    <w:rsid w:val="000B3B05"/>
    <w:rsid w:val="000B3F94"/>
    <w:rsid w:val="000B3FC5"/>
    <w:rsid w:val="000B4071"/>
    <w:rsid w:val="000B435B"/>
    <w:rsid w:val="000B464C"/>
    <w:rsid w:val="000B49AC"/>
    <w:rsid w:val="000B5582"/>
    <w:rsid w:val="000B55D3"/>
    <w:rsid w:val="000B572B"/>
    <w:rsid w:val="000B59E7"/>
    <w:rsid w:val="000B6701"/>
    <w:rsid w:val="000B727A"/>
    <w:rsid w:val="000C011C"/>
    <w:rsid w:val="000C063C"/>
    <w:rsid w:val="000C10BE"/>
    <w:rsid w:val="000C13EF"/>
    <w:rsid w:val="000C16D2"/>
    <w:rsid w:val="000C1BC6"/>
    <w:rsid w:val="000C3470"/>
    <w:rsid w:val="000C3676"/>
    <w:rsid w:val="000C3CCD"/>
    <w:rsid w:val="000C47F2"/>
    <w:rsid w:val="000C549C"/>
    <w:rsid w:val="000C5B36"/>
    <w:rsid w:val="000C7403"/>
    <w:rsid w:val="000C74C2"/>
    <w:rsid w:val="000C74ED"/>
    <w:rsid w:val="000C7F16"/>
    <w:rsid w:val="000D04FF"/>
    <w:rsid w:val="000D11F6"/>
    <w:rsid w:val="000D1329"/>
    <w:rsid w:val="000D1471"/>
    <w:rsid w:val="000D1B23"/>
    <w:rsid w:val="000D2156"/>
    <w:rsid w:val="000D23F5"/>
    <w:rsid w:val="000D272D"/>
    <w:rsid w:val="000D2C0A"/>
    <w:rsid w:val="000D2EAA"/>
    <w:rsid w:val="000D2F56"/>
    <w:rsid w:val="000D30C9"/>
    <w:rsid w:val="000D330A"/>
    <w:rsid w:val="000D4657"/>
    <w:rsid w:val="000D4F38"/>
    <w:rsid w:val="000D5DC0"/>
    <w:rsid w:val="000D5EA4"/>
    <w:rsid w:val="000D651B"/>
    <w:rsid w:val="000D6C61"/>
    <w:rsid w:val="000D6E8C"/>
    <w:rsid w:val="000D6F16"/>
    <w:rsid w:val="000D7943"/>
    <w:rsid w:val="000E0475"/>
    <w:rsid w:val="000E0F4F"/>
    <w:rsid w:val="000E1740"/>
    <w:rsid w:val="000E1762"/>
    <w:rsid w:val="000E1EFC"/>
    <w:rsid w:val="000E25D7"/>
    <w:rsid w:val="000E2BC8"/>
    <w:rsid w:val="000E4B62"/>
    <w:rsid w:val="000E4D04"/>
    <w:rsid w:val="000E50A4"/>
    <w:rsid w:val="000E5200"/>
    <w:rsid w:val="000E59BF"/>
    <w:rsid w:val="000E5ABD"/>
    <w:rsid w:val="000E78D2"/>
    <w:rsid w:val="000E7BB7"/>
    <w:rsid w:val="000E7FE2"/>
    <w:rsid w:val="000F03C8"/>
    <w:rsid w:val="000F0AC7"/>
    <w:rsid w:val="000F0EE2"/>
    <w:rsid w:val="000F118C"/>
    <w:rsid w:val="000F15AD"/>
    <w:rsid w:val="000F263E"/>
    <w:rsid w:val="000F27E2"/>
    <w:rsid w:val="000F3036"/>
    <w:rsid w:val="000F3593"/>
    <w:rsid w:val="000F3811"/>
    <w:rsid w:val="000F3EB7"/>
    <w:rsid w:val="000F4227"/>
    <w:rsid w:val="000F42AC"/>
    <w:rsid w:val="000F460C"/>
    <w:rsid w:val="000F512B"/>
    <w:rsid w:val="000F51C8"/>
    <w:rsid w:val="000F555F"/>
    <w:rsid w:val="000F59BE"/>
    <w:rsid w:val="000F5DFB"/>
    <w:rsid w:val="000F6169"/>
    <w:rsid w:val="000F6409"/>
    <w:rsid w:val="000F739A"/>
    <w:rsid w:val="000F783B"/>
    <w:rsid w:val="00100424"/>
    <w:rsid w:val="00101068"/>
    <w:rsid w:val="001021C4"/>
    <w:rsid w:val="00102869"/>
    <w:rsid w:val="00102FA9"/>
    <w:rsid w:val="00103073"/>
    <w:rsid w:val="001038FE"/>
    <w:rsid w:val="001042EF"/>
    <w:rsid w:val="00104F43"/>
    <w:rsid w:val="00105200"/>
    <w:rsid w:val="00105411"/>
    <w:rsid w:val="00105558"/>
    <w:rsid w:val="00105D5F"/>
    <w:rsid w:val="0010622E"/>
    <w:rsid w:val="0010732B"/>
    <w:rsid w:val="001105B4"/>
    <w:rsid w:val="00110A8D"/>
    <w:rsid w:val="00110BDA"/>
    <w:rsid w:val="00110CEF"/>
    <w:rsid w:val="0011141F"/>
    <w:rsid w:val="001120DF"/>
    <w:rsid w:val="001126F9"/>
    <w:rsid w:val="00113A8B"/>
    <w:rsid w:val="00114126"/>
    <w:rsid w:val="0011435E"/>
    <w:rsid w:val="0011436F"/>
    <w:rsid w:val="0011470A"/>
    <w:rsid w:val="00115077"/>
    <w:rsid w:val="0011511C"/>
    <w:rsid w:val="00115B1E"/>
    <w:rsid w:val="00115D35"/>
    <w:rsid w:val="001160BD"/>
    <w:rsid w:val="00116A07"/>
    <w:rsid w:val="00116C60"/>
    <w:rsid w:val="0011710F"/>
    <w:rsid w:val="0011739A"/>
    <w:rsid w:val="001175DD"/>
    <w:rsid w:val="0011790E"/>
    <w:rsid w:val="00117B29"/>
    <w:rsid w:val="00117E85"/>
    <w:rsid w:val="00120BCE"/>
    <w:rsid w:val="00120E6A"/>
    <w:rsid w:val="001210DB"/>
    <w:rsid w:val="00121355"/>
    <w:rsid w:val="001225F0"/>
    <w:rsid w:val="00122BD2"/>
    <w:rsid w:val="00122C53"/>
    <w:rsid w:val="001243DC"/>
    <w:rsid w:val="001247A2"/>
    <w:rsid w:val="00124EB9"/>
    <w:rsid w:val="00125224"/>
    <w:rsid w:val="00125D5C"/>
    <w:rsid w:val="00125E68"/>
    <w:rsid w:val="0012645E"/>
    <w:rsid w:val="0012681D"/>
    <w:rsid w:val="00126AEE"/>
    <w:rsid w:val="00126E21"/>
    <w:rsid w:val="00126FA5"/>
    <w:rsid w:val="00127072"/>
    <w:rsid w:val="001277E6"/>
    <w:rsid w:val="00127C6F"/>
    <w:rsid w:val="00127F9E"/>
    <w:rsid w:val="00130090"/>
    <w:rsid w:val="00130638"/>
    <w:rsid w:val="001313FA"/>
    <w:rsid w:val="001316E8"/>
    <w:rsid w:val="00131743"/>
    <w:rsid w:val="001329EA"/>
    <w:rsid w:val="00132BE9"/>
    <w:rsid w:val="00133AEC"/>
    <w:rsid w:val="00133E5F"/>
    <w:rsid w:val="001346C5"/>
    <w:rsid w:val="001350B0"/>
    <w:rsid w:val="0013539B"/>
    <w:rsid w:val="00135983"/>
    <w:rsid w:val="001361EC"/>
    <w:rsid w:val="00136318"/>
    <w:rsid w:val="00136E36"/>
    <w:rsid w:val="00136FEC"/>
    <w:rsid w:val="001371DA"/>
    <w:rsid w:val="001378AE"/>
    <w:rsid w:val="001408FE"/>
    <w:rsid w:val="0014103E"/>
    <w:rsid w:val="00141436"/>
    <w:rsid w:val="00141718"/>
    <w:rsid w:val="001417A0"/>
    <w:rsid w:val="00142029"/>
    <w:rsid w:val="00142410"/>
    <w:rsid w:val="00142D39"/>
    <w:rsid w:val="0014340E"/>
    <w:rsid w:val="00143811"/>
    <w:rsid w:val="00143AF0"/>
    <w:rsid w:val="00144413"/>
    <w:rsid w:val="00144AC0"/>
    <w:rsid w:val="00146022"/>
    <w:rsid w:val="00146917"/>
    <w:rsid w:val="00146C51"/>
    <w:rsid w:val="00146EF9"/>
    <w:rsid w:val="00147940"/>
    <w:rsid w:val="00147EFB"/>
    <w:rsid w:val="00147F28"/>
    <w:rsid w:val="001507C8"/>
    <w:rsid w:val="00150A7E"/>
    <w:rsid w:val="00150EE8"/>
    <w:rsid w:val="0015181D"/>
    <w:rsid w:val="001518CE"/>
    <w:rsid w:val="001521CA"/>
    <w:rsid w:val="001526DB"/>
    <w:rsid w:val="00153598"/>
    <w:rsid w:val="00153A58"/>
    <w:rsid w:val="00153B9B"/>
    <w:rsid w:val="00153E77"/>
    <w:rsid w:val="00153EB1"/>
    <w:rsid w:val="00154686"/>
    <w:rsid w:val="001559DC"/>
    <w:rsid w:val="00156665"/>
    <w:rsid w:val="00156806"/>
    <w:rsid w:val="00156BB2"/>
    <w:rsid w:val="00156FA1"/>
    <w:rsid w:val="001577D2"/>
    <w:rsid w:val="00157E31"/>
    <w:rsid w:val="00160A21"/>
    <w:rsid w:val="00160C1F"/>
    <w:rsid w:val="001613A5"/>
    <w:rsid w:val="0016157B"/>
    <w:rsid w:val="0016171F"/>
    <w:rsid w:val="00161BAB"/>
    <w:rsid w:val="00161CA0"/>
    <w:rsid w:val="00162094"/>
    <w:rsid w:val="00162332"/>
    <w:rsid w:val="00162AD8"/>
    <w:rsid w:val="00163038"/>
    <w:rsid w:val="00164DA7"/>
    <w:rsid w:val="00165461"/>
    <w:rsid w:val="00165814"/>
    <w:rsid w:val="00165A22"/>
    <w:rsid w:val="00165E00"/>
    <w:rsid w:val="0016638A"/>
    <w:rsid w:val="00166807"/>
    <w:rsid w:val="001668CD"/>
    <w:rsid w:val="00166D0A"/>
    <w:rsid w:val="00167DB0"/>
    <w:rsid w:val="00167E60"/>
    <w:rsid w:val="001704C9"/>
    <w:rsid w:val="001708E0"/>
    <w:rsid w:val="00170F70"/>
    <w:rsid w:val="00171258"/>
    <w:rsid w:val="00172387"/>
    <w:rsid w:val="0017249A"/>
    <w:rsid w:val="0017249B"/>
    <w:rsid w:val="00172698"/>
    <w:rsid w:val="00172BF5"/>
    <w:rsid w:val="00173811"/>
    <w:rsid w:val="00173CC7"/>
    <w:rsid w:val="00173D87"/>
    <w:rsid w:val="0017421A"/>
    <w:rsid w:val="001746E6"/>
    <w:rsid w:val="00174740"/>
    <w:rsid w:val="00175A50"/>
    <w:rsid w:val="00177401"/>
    <w:rsid w:val="00177EFF"/>
    <w:rsid w:val="00180002"/>
    <w:rsid w:val="00180344"/>
    <w:rsid w:val="00180713"/>
    <w:rsid w:val="00180BDC"/>
    <w:rsid w:val="00180C04"/>
    <w:rsid w:val="001816CD"/>
    <w:rsid w:val="001822C0"/>
    <w:rsid w:val="00182674"/>
    <w:rsid w:val="00182DFD"/>
    <w:rsid w:val="0018315D"/>
    <w:rsid w:val="00183331"/>
    <w:rsid w:val="001834D3"/>
    <w:rsid w:val="00183883"/>
    <w:rsid w:val="001839B9"/>
    <w:rsid w:val="001841DC"/>
    <w:rsid w:val="00184A4C"/>
    <w:rsid w:val="001853DF"/>
    <w:rsid w:val="00185A9E"/>
    <w:rsid w:val="00186D3B"/>
    <w:rsid w:val="0018764F"/>
    <w:rsid w:val="00187F88"/>
    <w:rsid w:val="001901D2"/>
    <w:rsid w:val="001903AB"/>
    <w:rsid w:val="001903DA"/>
    <w:rsid w:val="001910F5"/>
    <w:rsid w:val="0019119A"/>
    <w:rsid w:val="001916E6"/>
    <w:rsid w:val="0019178C"/>
    <w:rsid w:val="00192080"/>
    <w:rsid w:val="001920AE"/>
    <w:rsid w:val="0019293D"/>
    <w:rsid w:val="00193296"/>
    <w:rsid w:val="00193B57"/>
    <w:rsid w:val="00193E8F"/>
    <w:rsid w:val="00194AC1"/>
    <w:rsid w:val="001951B9"/>
    <w:rsid w:val="001955C9"/>
    <w:rsid w:val="001956C5"/>
    <w:rsid w:val="00196FA0"/>
    <w:rsid w:val="00197229"/>
    <w:rsid w:val="001972C9"/>
    <w:rsid w:val="00197D5B"/>
    <w:rsid w:val="001A014C"/>
    <w:rsid w:val="001A0531"/>
    <w:rsid w:val="001A0A91"/>
    <w:rsid w:val="001A1617"/>
    <w:rsid w:val="001A1887"/>
    <w:rsid w:val="001A1EC4"/>
    <w:rsid w:val="001A3A57"/>
    <w:rsid w:val="001A4BFF"/>
    <w:rsid w:val="001A4F69"/>
    <w:rsid w:val="001A50E0"/>
    <w:rsid w:val="001A5A71"/>
    <w:rsid w:val="001A5F10"/>
    <w:rsid w:val="001A61D7"/>
    <w:rsid w:val="001A64B3"/>
    <w:rsid w:val="001A656E"/>
    <w:rsid w:val="001A679B"/>
    <w:rsid w:val="001A75FA"/>
    <w:rsid w:val="001A7C9D"/>
    <w:rsid w:val="001B0387"/>
    <w:rsid w:val="001B03BD"/>
    <w:rsid w:val="001B0F73"/>
    <w:rsid w:val="001B19EB"/>
    <w:rsid w:val="001B1FB9"/>
    <w:rsid w:val="001B2759"/>
    <w:rsid w:val="001B2A30"/>
    <w:rsid w:val="001B2B56"/>
    <w:rsid w:val="001B2CA6"/>
    <w:rsid w:val="001B343B"/>
    <w:rsid w:val="001B3DF1"/>
    <w:rsid w:val="001B3E97"/>
    <w:rsid w:val="001B40A9"/>
    <w:rsid w:val="001B4924"/>
    <w:rsid w:val="001B5161"/>
    <w:rsid w:val="001B5DE3"/>
    <w:rsid w:val="001B5F65"/>
    <w:rsid w:val="001B68E7"/>
    <w:rsid w:val="001B71AC"/>
    <w:rsid w:val="001B76C4"/>
    <w:rsid w:val="001B7D89"/>
    <w:rsid w:val="001C0154"/>
    <w:rsid w:val="001C1110"/>
    <w:rsid w:val="001C1640"/>
    <w:rsid w:val="001C1A64"/>
    <w:rsid w:val="001C1CAD"/>
    <w:rsid w:val="001C21B3"/>
    <w:rsid w:val="001C221A"/>
    <w:rsid w:val="001C254E"/>
    <w:rsid w:val="001C27FC"/>
    <w:rsid w:val="001C28E5"/>
    <w:rsid w:val="001C32BB"/>
    <w:rsid w:val="001C35F3"/>
    <w:rsid w:val="001C361B"/>
    <w:rsid w:val="001C3F10"/>
    <w:rsid w:val="001C3F70"/>
    <w:rsid w:val="001C40BE"/>
    <w:rsid w:val="001C4637"/>
    <w:rsid w:val="001C4790"/>
    <w:rsid w:val="001C499F"/>
    <w:rsid w:val="001C5385"/>
    <w:rsid w:val="001C56A4"/>
    <w:rsid w:val="001C5AB5"/>
    <w:rsid w:val="001C657C"/>
    <w:rsid w:val="001C67F3"/>
    <w:rsid w:val="001C71CE"/>
    <w:rsid w:val="001C7A35"/>
    <w:rsid w:val="001C7B8B"/>
    <w:rsid w:val="001C7BB5"/>
    <w:rsid w:val="001C7D19"/>
    <w:rsid w:val="001C7DB5"/>
    <w:rsid w:val="001D02AF"/>
    <w:rsid w:val="001D08B0"/>
    <w:rsid w:val="001D09A6"/>
    <w:rsid w:val="001D0F08"/>
    <w:rsid w:val="001D2A19"/>
    <w:rsid w:val="001D2F7A"/>
    <w:rsid w:val="001D2F8C"/>
    <w:rsid w:val="001D3541"/>
    <w:rsid w:val="001D3C18"/>
    <w:rsid w:val="001D48F3"/>
    <w:rsid w:val="001D4BE7"/>
    <w:rsid w:val="001D5324"/>
    <w:rsid w:val="001D5C4A"/>
    <w:rsid w:val="001D5E5A"/>
    <w:rsid w:val="001D6553"/>
    <w:rsid w:val="001D6BF0"/>
    <w:rsid w:val="001D6FE6"/>
    <w:rsid w:val="001D7246"/>
    <w:rsid w:val="001D768D"/>
    <w:rsid w:val="001E04EC"/>
    <w:rsid w:val="001E097B"/>
    <w:rsid w:val="001E0D99"/>
    <w:rsid w:val="001E1100"/>
    <w:rsid w:val="001E1301"/>
    <w:rsid w:val="001E1B0A"/>
    <w:rsid w:val="001E2032"/>
    <w:rsid w:val="001E33B7"/>
    <w:rsid w:val="001E4040"/>
    <w:rsid w:val="001E44BE"/>
    <w:rsid w:val="001E5563"/>
    <w:rsid w:val="001E5FA6"/>
    <w:rsid w:val="001E6607"/>
    <w:rsid w:val="001E680D"/>
    <w:rsid w:val="001E68B4"/>
    <w:rsid w:val="001E6A22"/>
    <w:rsid w:val="001F0261"/>
    <w:rsid w:val="001F02D4"/>
    <w:rsid w:val="001F048D"/>
    <w:rsid w:val="001F05A4"/>
    <w:rsid w:val="001F09B7"/>
    <w:rsid w:val="001F0F7B"/>
    <w:rsid w:val="001F10E3"/>
    <w:rsid w:val="001F135F"/>
    <w:rsid w:val="001F1664"/>
    <w:rsid w:val="001F1811"/>
    <w:rsid w:val="001F1884"/>
    <w:rsid w:val="001F19BF"/>
    <w:rsid w:val="001F237F"/>
    <w:rsid w:val="001F2453"/>
    <w:rsid w:val="001F29FD"/>
    <w:rsid w:val="001F2E52"/>
    <w:rsid w:val="001F37D4"/>
    <w:rsid w:val="001F3BD7"/>
    <w:rsid w:val="001F3DA5"/>
    <w:rsid w:val="001F413F"/>
    <w:rsid w:val="001F4C3B"/>
    <w:rsid w:val="001F52D0"/>
    <w:rsid w:val="001F560E"/>
    <w:rsid w:val="001F57E4"/>
    <w:rsid w:val="001F59A9"/>
    <w:rsid w:val="001F5D4F"/>
    <w:rsid w:val="001F5E87"/>
    <w:rsid w:val="001F6078"/>
    <w:rsid w:val="001F6C17"/>
    <w:rsid w:val="0020015C"/>
    <w:rsid w:val="00201069"/>
    <w:rsid w:val="00201276"/>
    <w:rsid w:val="00201C08"/>
    <w:rsid w:val="00201CC9"/>
    <w:rsid w:val="00202AA2"/>
    <w:rsid w:val="00202D2A"/>
    <w:rsid w:val="00203205"/>
    <w:rsid w:val="00203652"/>
    <w:rsid w:val="00203821"/>
    <w:rsid w:val="00204484"/>
    <w:rsid w:val="00204773"/>
    <w:rsid w:val="002052D9"/>
    <w:rsid w:val="00205C51"/>
    <w:rsid w:val="00205E1C"/>
    <w:rsid w:val="00205E5A"/>
    <w:rsid w:val="0020666D"/>
    <w:rsid w:val="00206E25"/>
    <w:rsid w:val="00207023"/>
    <w:rsid w:val="00207766"/>
    <w:rsid w:val="002078B6"/>
    <w:rsid w:val="00210D05"/>
    <w:rsid w:val="00211A03"/>
    <w:rsid w:val="00211C7D"/>
    <w:rsid w:val="002121DF"/>
    <w:rsid w:val="00212291"/>
    <w:rsid w:val="00212DE5"/>
    <w:rsid w:val="00212FB9"/>
    <w:rsid w:val="0021319A"/>
    <w:rsid w:val="0021336D"/>
    <w:rsid w:val="002149CD"/>
    <w:rsid w:val="00214A5F"/>
    <w:rsid w:val="00214E0D"/>
    <w:rsid w:val="0021527E"/>
    <w:rsid w:val="00215BE0"/>
    <w:rsid w:val="00215D15"/>
    <w:rsid w:val="002163AC"/>
    <w:rsid w:val="00216C44"/>
    <w:rsid w:val="00217A8D"/>
    <w:rsid w:val="00220320"/>
    <w:rsid w:val="00220440"/>
    <w:rsid w:val="002208EA"/>
    <w:rsid w:val="00220DC4"/>
    <w:rsid w:val="002218CE"/>
    <w:rsid w:val="00222DA7"/>
    <w:rsid w:val="00223BFF"/>
    <w:rsid w:val="00223F83"/>
    <w:rsid w:val="0022422C"/>
    <w:rsid w:val="002249D4"/>
    <w:rsid w:val="00224F00"/>
    <w:rsid w:val="0022517A"/>
    <w:rsid w:val="00225482"/>
    <w:rsid w:val="00227071"/>
    <w:rsid w:val="002277BF"/>
    <w:rsid w:val="00230863"/>
    <w:rsid w:val="00230DDA"/>
    <w:rsid w:val="00230EF7"/>
    <w:rsid w:val="00231481"/>
    <w:rsid w:val="0023210B"/>
    <w:rsid w:val="00232C5C"/>
    <w:rsid w:val="00232DDF"/>
    <w:rsid w:val="002337D8"/>
    <w:rsid w:val="00233E93"/>
    <w:rsid w:val="00233FE9"/>
    <w:rsid w:val="00234535"/>
    <w:rsid w:val="00234755"/>
    <w:rsid w:val="002350B4"/>
    <w:rsid w:val="0023617E"/>
    <w:rsid w:val="00237480"/>
    <w:rsid w:val="00237CB6"/>
    <w:rsid w:val="00237E03"/>
    <w:rsid w:val="00237F14"/>
    <w:rsid w:val="00240ACA"/>
    <w:rsid w:val="00240B5D"/>
    <w:rsid w:val="0024146E"/>
    <w:rsid w:val="00241989"/>
    <w:rsid w:val="00241E39"/>
    <w:rsid w:val="002425DA"/>
    <w:rsid w:val="00242FB8"/>
    <w:rsid w:val="002430FE"/>
    <w:rsid w:val="00243B26"/>
    <w:rsid w:val="0024450C"/>
    <w:rsid w:val="00244A84"/>
    <w:rsid w:val="0024513B"/>
    <w:rsid w:val="002456FC"/>
    <w:rsid w:val="00245FF2"/>
    <w:rsid w:val="002462EC"/>
    <w:rsid w:val="002462F8"/>
    <w:rsid w:val="0024681B"/>
    <w:rsid w:val="00250448"/>
    <w:rsid w:val="00250A7F"/>
    <w:rsid w:val="00250D70"/>
    <w:rsid w:val="00250DE3"/>
    <w:rsid w:val="002514DA"/>
    <w:rsid w:val="002518BB"/>
    <w:rsid w:val="0025250D"/>
    <w:rsid w:val="00252875"/>
    <w:rsid w:val="002534C9"/>
    <w:rsid w:val="00254188"/>
    <w:rsid w:val="002551E0"/>
    <w:rsid w:val="002556F4"/>
    <w:rsid w:val="002557DC"/>
    <w:rsid w:val="00256241"/>
    <w:rsid w:val="002568EB"/>
    <w:rsid w:val="00257618"/>
    <w:rsid w:val="00257646"/>
    <w:rsid w:val="002616E1"/>
    <w:rsid w:val="00261877"/>
    <w:rsid w:val="00262A05"/>
    <w:rsid w:val="00262AA4"/>
    <w:rsid w:val="00262D19"/>
    <w:rsid w:val="00263182"/>
    <w:rsid w:val="002632B0"/>
    <w:rsid w:val="00263A70"/>
    <w:rsid w:val="00264351"/>
    <w:rsid w:val="0026519D"/>
    <w:rsid w:val="00265A0F"/>
    <w:rsid w:val="002663C8"/>
    <w:rsid w:val="00266BE6"/>
    <w:rsid w:val="00266D43"/>
    <w:rsid w:val="00267578"/>
    <w:rsid w:val="0027020C"/>
    <w:rsid w:val="00270935"/>
    <w:rsid w:val="00270B3C"/>
    <w:rsid w:val="0027225B"/>
    <w:rsid w:val="00273A9D"/>
    <w:rsid w:val="00273E18"/>
    <w:rsid w:val="00273E4D"/>
    <w:rsid w:val="00273E94"/>
    <w:rsid w:val="00273FA6"/>
    <w:rsid w:val="002740C3"/>
    <w:rsid w:val="00274242"/>
    <w:rsid w:val="002743F3"/>
    <w:rsid w:val="0027469F"/>
    <w:rsid w:val="00274A9B"/>
    <w:rsid w:val="0027552D"/>
    <w:rsid w:val="002758D4"/>
    <w:rsid w:val="00275A7C"/>
    <w:rsid w:val="00275CA4"/>
    <w:rsid w:val="00276009"/>
    <w:rsid w:val="00276924"/>
    <w:rsid w:val="00276F4B"/>
    <w:rsid w:val="00277141"/>
    <w:rsid w:val="0027740B"/>
    <w:rsid w:val="002808A1"/>
    <w:rsid w:val="00280987"/>
    <w:rsid w:val="00281CDF"/>
    <w:rsid w:val="00283B53"/>
    <w:rsid w:val="00283E38"/>
    <w:rsid w:val="00283E7B"/>
    <w:rsid w:val="00284E16"/>
    <w:rsid w:val="00285EB2"/>
    <w:rsid w:val="00286418"/>
    <w:rsid w:val="00286592"/>
    <w:rsid w:val="0028717D"/>
    <w:rsid w:val="00287488"/>
    <w:rsid w:val="00287CA3"/>
    <w:rsid w:val="00287CC7"/>
    <w:rsid w:val="00290473"/>
    <w:rsid w:val="00290CB3"/>
    <w:rsid w:val="00290D41"/>
    <w:rsid w:val="00290DF8"/>
    <w:rsid w:val="00291F65"/>
    <w:rsid w:val="0029213A"/>
    <w:rsid w:val="00292C15"/>
    <w:rsid w:val="00293415"/>
    <w:rsid w:val="00293866"/>
    <w:rsid w:val="002938C7"/>
    <w:rsid w:val="00293E9C"/>
    <w:rsid w:val="00294830"/>
    <w:rsid w:val="002956E4"/>
    <w:rsid w:val="0029616C"/>
    <w:rsid w:val="00296BBF"/>
    <w:rsid w:val="00296D17"/>
    <w:rsid w:val="002976D9"/>
    <w:rsid w:val="0029781B"/>
    <w:rsid w:val="002A0B35"/>
    <w:rsid w:val="002A1ABC"/>
    <w:rsid w:val="002A327D"/>
    <w:rsid w:val="002A437D"/>
    <w:rsid w:val="002A48F0"/>
    <w:rsid w:val="002A4C14"/>
    <w:rsid w:val="002A6145"/>
    <w:rsid w:val="002A617C"/>
    <w:rsid w:val="002A6E2E"/>
    <w:rsid w:val="002A7677"/>
    <w:rsid w:val="002A79FB"/>
    <w:rsid w:val="002B0277"/>
    <w:rsid w:val="002B0304"/>
    <w:rsid w:val="002B0325"/>
    <w:rsid w:val="002B05FC"/>
    <w:rsid w:val="002B098B"/>
    <w:rsid w:val="002B0AA0"/>
    <w:rsid w:val="002B0F35"/>
    <w:rsid w:val="002B13A6"/>
    <w:rsid w:val="002B1EAB"/>
    <w:rsid w:val="002B2284"/>
    <w:rsid w:val="002B29AE"/>
    <w:rsid w:val="002B3B32"/>
    <w:rsid w:val="002B41A4"/>
    <w:rsid w:val="002B488D"/>
    <w:rsid w:val="002B4A3E"/>
    <w:rsid w:val="002B51BE"/>
    <w:rsid w:val="002B528E"/>
    <w:rsid w:val="002B55CF"/>
    <w:rsid w:val="002B5984"/>
    <w:rsid w:val="002B6B80"/>
    <w:rsid w:val="002B7848"/>
    <w:rsid w:val="002B7F03"/>
    <w:rsid w:val="002C0CF0"/>
    <w:rsid w:val="002C1714"/>
    <w:rsid w:val="002C17C0"/>
    <w:rsid w:val="002C1B1F"/>
    <w:rsid w:val="002C1C6D"/>
    <w:rsid w:val="002C28D0"/>
    <w:rsid w:val="002C34EF"/>
    <w:rsid w:val="002C4823"/>
    <w:rsid w:val="002C48F7"/>
    <w:rsid w:val="002C4AEE"/>
    <w:rsid w:val="002C5274"/>
    <w:rsid w:val="002C5557"/>
    <w:rsid w:val="002C56FD"/>
    <w:rsid w:val="002C5AAC"/>
    <w:rsid w:val="002C7A58"/>
    <w:rsid w:val="002C7D69"/>
    <w:rsid w:val="002D0DE9"/>
    <w:rsid w:val="002D0ECA"/>
    <w:rsid w:val="002D0F39"/>
    <w:rsid w:val="002D11EC"/>
    <w:rsid w:val="002D1395"/>
    <w:rsid w:val="002D14BB"/>
    <w:rsid w:val="002D1D26"/>
    <w:rsid w:val="002D3AD4"/>
    <w:rsid w:val="002D5582"/>
    <w:rsid w:val="002D55F1"/>
    <w:rsid w:val="002D5632"/>
    <w:rsid w:val="002D59B2"/>
    <w:rsid w:val="002D5B75"/>
    <w:rsid w:val="002D5E80"/>
    <w:rsid w:val="002D6011"/>
    <w:rsid w:val="002D678C"/>
    <w:rsid w:val="002D68C2"/>
    <w:rsid w:val="002D72A7"/>
    <w:rsid w:val="002D7727"/>
    <w:rsid w:val="002D7C8B"/>
    <w:rsid w:val="002E0AD7"/>
    <w:rsid w:val="002E0B67"/>
    <w:rsid w:val="002E0F5F"/>
    <w:rsid w:val="002E2CE8"/>
    <w:rsid w:val="002E2FEF"/>
    <w:rsid w:val="002E3291"/>
    <w:rsid w:val="002E39F4"/>
    <w:rsid w:val="002E3C6F"/>
    <w:rsid w:val="002E3F03"/>
    <w:rsid w:val="002E425C"/>
    <w:rsid w:val="002E4C11"/>
    <w:rsid w:val="002E4E28"/>
    <w:rsid w:val="002E554B"/>
    <w:rsid w:val="002E5BA0"/>
    <w:rsid w:val="002E6181"/>
    <w:rsid w:val="002E66F1"/>
    <w:rsid w:val="002E78E0"/>
    <w:rsid w:val="002E78E4"/>
    <w:rsid w:val="002F02AF"/>
    <w:rsid w:val="002F0857"/>
    <w:rsid w:val="002F0BD4"/>
    <w:rsid w:val="002F1548"/>
    <w:rsid w:val="002F1A3B"/>
    <w:rsid w:val="002F260C"/>
    <w:rsid w:val="002F2D71"/>
    <w:rsid w:val="002F2DA5"/>
    <w:rsid w:val="002F2FE0"/>
    <w:rsid w:val="002F3424"/>
    <w:rsid w:val="002F3B03"/>
    <w:rsid w:val="002F419A"/>
    <w:rsid w:val="002F431B"/>
    <w:rsid w:val="002F4DF5"/>
    <w:rsid w:val="002F4F84"/>
    <w:rsid w:val="002F5005"/>
    <w:rsid w:val="002F535E"/>
    <w:rsid w:val="002F5FB0"/>
    <w:rsid w:val="002F679E"/>
    <w:rsid w:val="002F7B39"/>
    <w:rsid w:val="0030028C"/>
    <w:rsid w:val="003005FF"/>
    <w:rsid w:val="00300DB7"/>
    <w:rsid w:val="00300E67"/>
    <w:rsid w:val="00300F82"/>
    <w:rsid w:val="00301049"/>
    <w:rsid w:val="00301299"/>
    <w:rsid w:val="00301731"/>
    <w:rsid w:val="00302264"/>
    <w:rsid w:val="003035FA"/>
    <w:rsid w:val="003038C6"/>
    <w:rsid w:val="00303BED"/>
    <w:rsid w:val="00304064"/>
    <w:rsid w:val="0030426D"/>
    <w:rsid w:val="003054E0"/>
    <w:rsid w:val="00305531"/>
    <w:rsid w:val="003070E2"/>
    <w:rsid w:val="0030720A"/>
    <w:rsid w:val="003076EF"/>
    <w:rsid w:val="00311243"/>
    <w:rsid w:val="00311630"/>
    <w:rsid w:val="003117E2"/>
    <w:rsid w:val="00312449"/>
    <w:rsid w:val="00312AEB"/>
    <w:rsid w:val="00312CEA"/>
    <w:rsid w:val="00312EA9"/>
    <w:rsid w:val="0031323D"/>
    <w:rsid w:val="0031425E"/>
    <w:rsid w:val="003145E7"/>
    <w:rsid w:val="00314D0F"/>
    <w:rsid w:val="003157C4"/>
    <w:rsid w:val="003164D0"/>
    <w:rsid w:val="00316916"/>
    <w:rsid w:val="00317E75"/>
    <w:rsid w:val="0032048B"/>
    <w:rsid w:val="003206B1"/>
    <w:rsid w:val="00320B34"/>
    <w:rsid w:val="00321652"/>
    <w:rsid w:val="003218A1"/>
    <w:rsid w:val="003219B6"/>
    <w:rsid w:val="003227ED"/>
    <w:rsid w:val="00322C61"/>
    <w:rsid w:val="00323A12"/>
    <w:rsid w:val="00323AF2"/>
    <w:rsid w:val="003245BE"/>
    <w:rsid w:val="0032481A"/>
    <w:rsid w:val="003248BC"/>
    <w:rsid w:val="00325EC6"/>
    <w:rsid w:val="00326298"/>
    <w:rsid w:val="003275F2"/>
    <w:rsid w:val="00327C5D"/>
    <w:rsid w:val="00330318"/>
    <w:rsid w:val="00330B2B"/>
    <w:rsid w:val="00331E70"/>
    <w:rsid w:val="0033228F"/>
    <w:rsid w:val="003334E0"/>
    <w:rsid w:val="00333534"/>
    <w:rsid w:val="00333540"/>
    <w:rsid w:val="00333BB1"/>
    <w:rsid w:val="00334E03"/>
    <w:rsid w:val="00334E3D"/>
    <w:rsid w:val="00335614"/>
    <w:rsid w:val="003358BF"/>
    <w:rsid w:val="003371A4"/>
    <w:rsid w:val="00337B09"/>
    <w:rsid w:val="0034043A"/>
    <w:rsid w:val="0034057E"/>
    <w:rsid w:val="00341308"/>
    <w:rsid w:val="003419AE"/>
    <w:rsid w:val="00341B05"/>
    <w:rsid w:val="00341F6E"/>
    <w:rsid w:val="00342258"/>
    <w:rsid w:val="00342299"/>
    <w:rsid w:val="0034230C"/>
    <w:rsid w:val="00342AAB"/>
    <w:rsid w:val="00342D7D"/>
    <w:rsid w:val="00343176"/>
    <w:rsid w:val="00343209"/>
    <w:rsid w:val="003437BD"/>
    <w:rsid w:val="00344A24"/>
    <w:rsid w:val="00344D18"/>
    <w:rsid w:val="00345B84"/>
    <w:rsid w:val="00346699"/>
    <w:rsid w:val="00346BC1"/>
    <w:rsid w:val="00346BC7"/>
    <w:rsid w:val="0034715B"/>
    <w:rsid w:val="003476B0"/>
    <w:rsid w:val="00350400"/>
    <w:rsid w:val="00350C9B"/>
    <w:rsid w:val="00350D09"/>
    <w:rsid w:val="003522A3"/>
    <w:rsid w:val="0035384B"/>
    <w:rsid w:val="00353AFF"/>
    <w:rsid w:val="00354033"/>
    <w:rsid w:val="00354217"/>
    <w:rsid w:val="003548F0"/>
    <w:rsid w:val="003556FE"/>
    <w:rsid w:val="003567CA"/>
    <w:rsid w:val="003568AB"/>
    <w:rsid w:val="00356E22"/>
    <w:rsid w:val="00357230"/>
    <w:rsid w:val="003602A9"/>
    <w:rsid w:val="003606FF"/>
    <w:rsid w:val="00361E88"/>
    <w:rsid w:val="00362130"/>
    <w:rsid w:val="003622F2"/>
    <w:rsid w:val="00363039"/>
    <w:rsid w:val="003646AD"/>
    <w:rsid w:val="003648AD"/>
    <w:rsid w:val="00364C8C"/>
    <w:rsid w:val="00366410"/>
    <w:rsid w:val="0036776B"/>
    <w:rsid w:val="00371437"/>
    <w:rsid w:val="003714C2"/>
    <w:rsid w:val="003723B5"/>
    <w:rsid w:val="00372797"/>
    <w:rsid w:val="0037293A"/>
    <w:rsid w:val="00372D4D"/>
    <w:rsid w:val="00372F61"/>
    <w:rsid w:val="00374170"/>
    <w:rsid w:val="0037497A"/>
    <w:rsid w:val="00374D5A"/>
    <w:rsid w:val="00374FD2"/>
    <w:rsid w:val="00375C2C"/>
    <w:rsid w:val="00376E9C"/>
    <w:rsid w:val="003802A0"/>
    <w:rsid w:val="00380636"/>
    <w:rsid w:val="00380FCB"/>
    <w:rsid w:val="003819B6"/>
    <w:rsid w:val="00382220"/>
    <w:rsid w:val="003826DD"/>
    <w:rsid w:val="00383C1D"/>
    <w:rsid w:val="00383FF3"/>
    <w:rsid w:val="00384D1F"/>
    <w:rsid w:val="00385D73"/>
    <w:rsid w:val="003862C8"/>
    <w:rsid w:val="00386878"/>
    <w:rsid w:val="0038687D"/>
    <w:rsid w:val="00386CC3"/>
    <w:rsid w:val="00386E7C"/>
    <w:rsid w:val="003873FA"/>
    <w:rsid w:val="00390E87"/>
    <w:rsid w:val="0039124A"/>
    <w:rsid w:val="00391D82"/>
    <w:rsid w:val="003928CE"/>
    <w:rsid w:val="00392CF2"/>
    <w:rsid w:val="00392D52"/>
    <w:rsid w:val="00392DE4"/>
    <w:rsid w:val="003930A2"/>
    <w:rsid w:val="003930A3"/>
    <w:rsid w:val="003948B1"/>
    <w:rsid w:val="00394D01"/>
    <w:rsid w:val="00396E6C"/>
    <w:rsid w:val="00397851"/>
    <w:rsid w:val="00397B13"/>
    <w:rsid w:val="00397D89"/>
    <w:rsid w:val="003A044F"/>
    <w:rsid w:val="003A1797"/>
    <w:rsid w:val="003A1FFC"/>
    <w:rsid w:val="003A2A30"/>
    <w:rsid w:val="003A2C89"/>
    <w:rsid w:val="003A38C3"/>
    <w:rsid w:val="003A401A"/>
    <w:rsid w:val="003A46E4"/>
    <w:rsid w:val="003A5AFA"/>
    <w:rsid w:val="003A633C"/>
    <w:rsid w:val="003A6B86"/>
    <w:rsid w:val="003A700B"/>
    <w:rsid w:val="003A70BD"/>
    <w:rsid w:val="003A724A"/>
    <w:rsid w:val="003A75BB"/>
    <w:rsid w:val="003A765E"/>
    <w:rsid w:val="003A7B79"/>
    <w:rsid w:val="003A7E06"/>
    <w:rsid w:val="003B184C"/>
    <w:rsid w:val="003B1AE8"/>
    <w:rsid w:val="003B1FD4"/>
    <w:rsid w:val="003B3713"/>
    <w:rsid w:val="003B4187"/>
    <w:rsid w:val="003B4833"/>
    <w:rsid w:val="003B50B6"/>
    <w:rsid w:val="003B58C8"/>
    <w:rsid w:val="003B5E9E"/>
    <w:rsid w:val="003B6468"/>
    <w:rsid w:val="003B648A"/>
    <w:rsid w:val="003B6709"/>
    <w:rsid w:val="003C01D0"/>
    <w:rsid w:val="003C0EEC"/>
    <w:rsid w:val="003C0F2E"/>
    <w:rsid w:val="003C1979"/>
    <w:rsid w:val="003C20F6"/>
    <w:rsid w:val="003C22E1"/>
    <w:rsid w:val="003C22F5"/>
    <w:rsid w:val="003C39D3"/>
    <w:rsid w:val="003C4A78"/>
    <w:rsid w:val="003C55D0"/>
    <w:rsid w:val="003C5F2A"/>
    <w:rsid w:val="003C62EB"/>
    <w:rsid w:val="003C661A"/>
    <w:rsid w:val="003C7921"/>
    <w:rsid w:val="003D0062"/>
    <w:rsid w:val="003D01E2"/>
    <w:rsid w:val="003D033F"/>
    <w:rsid w:val="003D0AE8"/>
    <w:rsid w:val="003D0B06"/>
    <w:rsid w:val="003D0E8E"/>
    <w:rsid w:val="003D1AAD"/>
    <w:rsid w:val="003D1BF5"/>
    <w:rsid w:val="003D1C66"/>
    <w:rsid w:val="003D244D"/>
    <w:rsid w:val="003D293E"/>
    <w:rsid w:val="003D2C10"/>
    <w:rsid w:val="003D2DB7"/>
    <w:rsid w:val="003D3301"/>
    <w:rsid w:val="003D3AA9"/>
    <w:rsid w:val="003D47AE"/>
    <w:rsid w:val="003D49BA"/>
    <w:rsid w:val="003D697D"/>
    <w:rsid w:val="003D729F"/>
    <w:rsid w:val="003D75BE"/>
    <w:rsid w:val="003E03D4"/>
    <w:rsid w:val="003E051A"/>
    <w:rsid w:val="003E116D"/>
    <w:rsid w:val="003E1387"/>
    <w:rsid w:val="003E22FB"/>
    <w:rsid w:val="003E274B"/>
    <w:rsid w:val="003E373A"/>
    <w:rsid w:val="003E3F59"/>
    <w:rsid w:val="003E41BC"/>
    <w:rsid w:val="003E42EA"/>
    <w:rsid w:val="003E4514"/>
    <w:rsid w:val="003E4529"/>
    <w:rsid w:val="003E46AA"/>
    <w:rsid w:val="003E4A30"/>
    <w:rsid w:val="003E4D12"/>
    <w:rsid w:val="003E5A7D"/>
    <w:rsid w:val="003E5E19"/>
    <w:rsid w:val="003E67CE"/>
    <w:rsid w:val="003E7422"/>
    <w:rsid w:val="003F082D"/>
    <w:rsid w:val="003F0AE6"/>
    <w:rsid w:val="003F0B13"/>
    <w:rsid w:val="003F0F80"/>
    <w:rsid w:val="003F16E2"/>
    <w:rsid w:val="003F1ADC"/>
    <w:rsid w:val="003F25BB"/>
    <w:rsid w:val="003F26BE"/>
    <w:rsid w:val="003F336C"/>
    <w:rsid w:val="003F35F9"/>
    <w:rsid w:val="003F4114"/>
    <w:rsid w:val="003F4AA3"/>
    <w:rsid w:val="003F4F50"/>
    <w:rsid w:val="003F6030"/>
    <w:rsid w:val="003F6958"/>
    <w:rsid w:val="003F6FA6"/>
    <w:rsid w:val="004005B7"/>
    <w:rsid w:val="004006C9"/>
    <w:rsid w:val="00400F6A"/>
    <w:rsid w:val="00402B71"/>
    <w:rsid w:val="0040332A"/>
    <w:rsid w:val="0040355C"/>
    <w:rsid w:val="0040480B"/>
    <w:rsid w:val="00404DB6"/>
    <w:rsid w:val="00404FAD"/>
    <w:rsid w:val="0040558E"/>
    <w:rsid w:val="0040672C"/>
    <w:rsid w:val="004068F1"/>
    <w:rsid w:val="00407568"/>
    <w:rsid w:val="004079BB"/>
    <w:rsid w:val="00407FB3"/>
    <w:rsid w:val="00410157"/>
    <w:rsid w:val="00411133"/>
    <w:rsid w:val="004114DA"/>
    <w:rsid w:val="00413232"/>
    <w:rsid w:val="00413618"/>
    <w:rsid w:val="00413F80"/>
    <w:rsid w:val="004140B8"/>
    <w:rsid w:val="004142DF"/>
    <w:rsid w:val="00414BDB"/>
    <w:rsid w:val="004153AA"/>
    <w:rsid w:val="00415EA6"/>
    <w:rsid w:val="004164B3"/>
    <w:rsid w:val="004171CE"/>
    <w:rsid w:val="004177AC"/>
    <w:rsid w:val="00417AFD"/>
    <w:rsid w:val="004206CC"/>
    <w:rsid w:val="00420DC0"/>
    <w:rsid w:val="00420E08"/>
    <w:rsid w:val="004218C9"/>
    <w:rsid w:val="004219A4"/>
    <w:rsid w:val="00421A02"/>
    <w:rsid w:val="00421B66"/>
    <w:rsid w:val="0042299B"/>
    <w:rsid w:val="00422CDB"/>
    <w:rsid w:val="00422DBD"/>
    <w:rsid w:val="00424A03"/>
    <w:rsid w:val="00425013"/>
    <w:rsid w:val="0042586B"/>
    <w:rsid w:val="004262F1"/>
    <w:rsid w:val="00426306"/>
    <w:rsid w:val="004264E8"/>
    <w:rsid w:val="00426699"/>
    <w:rsid w:val="004270B1"/>
    <w:rsid w:val="004272B8"/>
    <w:rsid w:val="004279E7"/>
    <w:rsid w:val="00427ACC"/>
    <w:rsid w:val="00427E63"/>
    <w:rsid w:val="004308BE"/>
    <w:rsid w:val="00431068"/>
    <w:rsid w:val="0043161E"/>
    <w:rsid w:val="00431784"/>
    <w:rsid w:val="00431AD4"/>
    <w:rsid w:val="00431FEE"/>
    <w:rsid w:val="00432049"/>
    <w:rsid w:val="00432197"/>
    <w:rsid w:val="00432249"/>
    <w:rsid w:val="0043252F"/>
    <w:rsid w:val="00433BEB"/>
    <w:rsid w:val="00433E77"/>
    <w:rsid w:val="00434433"/>
    <w:rsid w:val="004347F2"/>
    <w:rsid w:val="00435388"/>
    <w:rsid w:val="00435ECC"/>
    <w:rsid w:val="00436A2E"/>
    <w:rsid w:val="00436BA6"/>
    <w:rsid w:val="00436D2B"/>
    <w:rsid w:val="00436DDF"/>
    <w:rsid w:val="00436F91"/>
    <w:rsid w:val="00437718"/>
    <w:rsid w:val="00437D0F"/>
    <w:rsid w:val="00437DF4"/>
    <w:rsid w:val="004404FD"/>
    <w:rsid w:val="0044114A"/>
    <w:rsid w:val="0044124D"/>
    <w:rsid w:val="00441384"/>
    <w:rsid w:val="00442192"/>
    <w:rsid w:val="0044234D"/>
    <w:rsid w:val="00442CC3"/>
    <w:rsid w:val="0044329A"/>
    <w:rsid w:val="004437E5"/>
    <w:rsid w:val="00444667"/>
    <w:rsid w:val="004450DD"/>
    <w:rsid w:val="004452D4"/>
    <w:rsid w:val="0044542B"/>
    <w:rsid w:val="00446855"/>
    <w:rsid w:val="004475B9"/>
    <w:rsid w:val="004477EF"/>
    <w:rsid w:val="00447CD6"/>
    <w:rsid w:val="00450A78"/>
    <w:rsid w:val="00450FC4"/>
    <w:rsid w:val="00451438"/>
    <w:rsid w:val="00451500"/>
    <w:rsid w:val="0045229F"/>
    <w:rsid w:val="004524F8"/>
    <w:rsid w:val="00452C71"/>
    <w:rsid w:val="00452FBE"/>
    <w:rsid w:val="00453220"/>
    <w:rsid w:val="00453AC4"/>
    <w:rsid w:val="004540B6"/>
    <w:rsid w:val="004545F9"/>
    <w:rsid w:val="00454AFA"/>
    <w:rsid w:val="004557C4"/>
    <w:rsid w:val="004562AF"/>
    <w:rsid w:val="004568DA"/>
    <w:rsid w:val="0045757C"/>
    <w:rsid w:val="00457769"/>
    <w:rsid w:val="004577A0"/>
    <w:rsid w:val="00457CDD"/>
    <w:rsid w:val="00460428"/>
    <w:rsid w:val="00460537"/>
    <w:rsid w:val="0046072D"/>
    <w:rsid w:val="00461791"/>
    <w:rsid w:val="00461A1C"/>
    <w:rsid w:val="00461B2F"/>
    <w:rsid w:val="00461FEA"/>
    <w:rsid w:val="00462041"/>
    <w:rsid w:val="00462785"/>
    <w:rsid w:val="00462F46"/>
    <w:rsid w:val="00463491"/>
    <w:rsid w:val="004635F3"/>
    <w:rsid w:val="004640B8"/>
    <w:rsid w:val="00465952"/>
    <w:rsid w:val="004659C3"/>
    <w:rsid w:val="00465D5A"/>
    <w:rsid w:val="0046675C"/>
    <w:rsid w:val="00466760"/>
    <w:rsid w:val="004668DD"/>
    <w:rsid w:val="00466A59"/>
    <w:rsid w:val="00466D7C"/>
    <w:rsid w:val="004679A8"/>
    <w:rsid w:val="00467F50"/>
    <w:rsid w:val="004701C3"/>
    <w:rsid w:val="00470B36"/>
    <w:rsid w:val="004716EE"/>
    <w:rsid w:val="0047183C"/>
    <w:rsid w:val="00471FB9"/>
    <w:rsid w:val="00472B87"/>
    <w:rsid w:val="004735E5"/>
    <w:rsid w:val="00473B1B"/>
    <w:rsid w:val="00473C9F"/>
    <w:rsid w:val="00473E8E"/>
    <w:rsid w:val="00474643"/>
    <w:rsid w:val="00474E83"/>
    <w:rsid w:val="00475DF8"/>
    <w:rsid w:val="00475FD5"/>
    <w:rsid w:val="00476274"/>
    <w:rsid w:val="00476EFB"/>
    <w:rsid w:val="00477051"/>
    <w:rsid w:val="004771B8"/>
    <w:rsid w:val="004801A1"/>
    <w:rsid w:val="00480836"/>
    <w:rsid w:val="00480B04"/>
    <w:rsid w:val="00481F0D"/>
    <w:rsid w:val="00482938"/>
    <w:rsid w:val="00482EBC"/>
    <w:rsid w:val="0048301B"/>
    <w:rsid w:val="004833B9"/>
    <w:rsid w:val="004835AD"/>
    <w:rsid w:val="0048418C"/>
    <w:rsid w:val="00484583"/>
    <w:rsid w:val="00484DFE"/>
    <w:rsid w:val="004866EE"/>
    <w:rsid w:val="004875CF"/>
    <w:rsid w:val="004876F9"/>
    <w:rsid w:val="0048778A"/>
    <w:rsid w:val="0048793E"/>
    <w:rsid w:val="00487CA5"/>
    <w:rsid w:val="00490093"/>
    <w:rsid w:val="00490826"/>
    <w:rsid w:val="00490914"/>
    <w:rsid w:val="004918F0"/>
    <w:rsid w:val="00491C5F"/>
    <w:rsid w:val="00491FD3"/>
    <w:rsid w:val="00492278"/>
    <w:rsid w:val="004936B0"/>
    <w:rsid w:val="00494260"/>
    <w:rsid w:val="00494D70"/>
    <w:rsid w:val="004953B4"/>
    <w:rsid w:val="00495545"/>
    <w:rsid w:val="00496812"/>
    <w:rsid w:val="00496F05"/>
    <w:rsid w:val="004971B3"/>
    <w:rsid w:val="00497928"/>
    <w:rsid w:val="00497930"/>
    <w:rsid w:val="00497B80"/>
    <w:rsid w:val="00497DEA"/>
    <w:rsid w:val="004A0137"/>
    <w:rsid w:val="004A06C8"/>
    <w:rsid w:val="004A0E04"/>
    <w:rsid w:val="004A14C4"/>
    <w:rsid w:val="004A14C9"/>
    <w:rsid w:val="004A14E5"/>
    <w:rsid w:val="004A1917"/>
    <w:rsid w:val="004A26A4"/>
    <w:rsid w:val="004A2BA7"/>
    <w:rsid w:val="004A2EED"/>
    <w:rsid w:val="004A301A"/>
    <w:rsid w:val="004A30A5"/>
    <w:rsid w:val="004A317A"/>
    <w:rsid w:val="004A34C1"/>
    <w:rsid w:val="004A375B"/>
    <w:rsid w:val="004A387F"/>
    <w:rsid w:val="004A3C12"/>
    <w:rsid w:val="004A4267"/>
    <w:rsid w:val="004A49C8"/>
    <w:rsid w:val="004A56AA"/>
    <w:rsid w:val="004A56AD"/>
    <w:rsid w:val="004A5C38"/>
    <w:rsid w:val="004A648F"/>
    <w:rsid w:val="004A66D5"/>
    <w:rsid w:val="004A6853"/>
    <w:rsid w:val="004A688E"/>
    <w:rsid w:val="004A6A85"/>
    <w:rsid w:val="004A6A96"/>
    <w:rsid w:val="004A779C"/>
    <w:rsid w:val="004A7B58"/>
    <w:rsid w:val="004A7BEE"/>
    <w:rsid w:val="004A7EEB"/>
    <w:rsid w:val="004B0021"/>
    <w:rsid w:val="004B00B4"/>
    <w:rsid w:val="004B025E"/>
    <w:rsid w:val="004B061A"/>
    <w:rsid w:val="004B07F7"/>
    <w:rsid w:val="004B0D8C"/>
    <w:rsid w:val="004B1820"/>
    <w:rsid w:val="004B2061"/>
    <w:rsid w:val="004B2424"/>
    <w:rsid w:val="004B2D83"/>
    <w:rsid w:val="004B30A8"/>
    <w:rsid w:val="004B3320"/>
    <w:rsid w:val="004B3908"/>
    <w:rsid w:val="004B419D"/>
    <w:rsid w:val="004B4304"/>
    <w:rsid w:val="004B4817"/>
    <w:rsid w:val="004B48B4"/>
    <w:rsid w:val="004B521C"/>
    <w:rsid w:val="004B5668"/>
    <w:rsid w:val="004B5AEB"/>
    <w:rsid w:val="004B5B43"/>
    <w:rsid w:val="004B5CE2"/>
    <w:rsid w:val="004B6DA5"/>
    <w:rsid w:val="004B6E00"/>
    <w:rsid w:val="004B7E04"/>
    <w:rsid w:val="004C0665"/>
    <w:rsid w:val="004C2004"/>
    <w:rsid w:val="004C217C"/>
    <w:rsid w:val="004C258B"/>
    <w:rsid w:val="004C269C"/>
    <w:rsid w:val="004C2DB0"/>
    <w:rsid w:val="004C35EA"/>
    <w:rsid w:val="004C3637"/>
    <w:rsid w:val="004C5443"/>
    <w:rsid w:val="004C5731"/>
    <w:rsid w:val="004C59F8"/>
    <w:rsid w:val="004C5DC3"/>
    <w:rsid w:val="004C5E2B"/>
    <w:rsid w:val="004C65A9"/>
    <w:rsid w:val="004C67B0"/>
    <w:rsid w:val="004C68E3"/>
    <w:rsid w:val="004C6ACA"/>
    <w:rsid w:val="004C6CC2"/>
    <w:rsid w:val="004D00EC"/>
    <w:rsid w:val="004D04A9"/>
    <w:rsid w:val="004D0AF5"/>
    <w:rsid w:val="004D15BB"/>
    <w:rsid w:val="004D1981"/>
    <w:rsid w:val="004D1BC7"/>
    <w:rsid w:val="004D20CA"/>
    <w:rsid w:val="004D2103"/>
    <w:rsid w:val="004D2127"/>
    <w:rsid w:val="004D2867"/>
    <w:rsid w:val="004D28A2"/>
    <w:rsid w:val="004D2989"/>
    <w:rsid w:val="004D2E2D"/>
    <w:rsid w:val="004D4078"/>
    <w:rsid w:val="004D4735"/>
    <w:rsid w:val="004D518B"/>
    <w:rsid w:val="004D58F0"/>
    <w:rsid w:val="004D59FD"/>
    <w:rsid w:val="004D79EB"/>
    <w:rsid w:val="004D7BA7"/>
    <w:rsid w:val="004D7C17"/>
    <w:rsid w:val="004D7C45"/>
    <w:rsid w:val="004D7CEC"/>
    <w:rsid w:val="004E0302"/>
    <w:rsid w:val="004E038F"/>
    <w:rsid w:val="004E099B"/>
    <w:rsid w:val="004E09CC"/>
    <w:rsid w:val="004E1CA2"/>
    <w:rsid w:val="004E29A9"/>
    <w:rsid w:val="004E2FC8"/>
    <w:rsid w:val="004E31F0"/>
    <w:rsid w:val="004E3217"/>
    <w:rsid w:val="004E33DD"/>
    <w:rsid w:val="004E3868"/>
    <w:rsid w:val="004E3C07"/>
    <w:rsid w:val="004E4FCC"/>
    <w:rsid w:val="004E5176"/>
    <w:rsid w:val="004E5A67"/>
    <w:rsid w:val="004E5FB3"/>
    <w:rsid w:val="004E600E"/>
    <w:rsid w:val="004E653E"/>
    <w:rsid w:val="004E6847"/>
    <w:rsid w:val="004E733B"/>
    <w:rsid w:val="004E7915"/>
    <w:rsid w:val="004E79A0"/>
    <w:rsid w:val="004E7B56"/>
    <w:rsid w:val="004F086E"/>
    <w:rsid w:val="004F08B2"/>
    <w:rsid w:val="004F1192"/>
    <w:rsid w:val="004F2074"/>
    <w:rsid w:val="004F21A8"/>
    <w:rsid w:val="004F273D"/>
    <w:rsid w:val="004F2B92"/>
    <w:rsid w:val="004F3271"/>
    <w:rsid w:val="004F41D2"/>
    <w:rsid w:val="004F4C74"/>
    <w:rsid w:val="004F51FD"/>
    <w:rsid w:val="004F5A43"/>
    <w:rsid w:val="004F625C"/>
    <w:rsid w:val="004F672A"/>
    <w:rsid w:val="004F6BA7"/>
    <w:rsid w:val="004F7047"/>
    <w:rsid w:val="004F7639"/>
    <w:rsid w:val="004F7671"/>
    <w:rsid w:val="005004E5"/>
    <w:rsid w:val="00501E96"/>
    <w:rsid w:val="00502199"/>
    <w:rsid w:val="00502659"/>
    <w:rsid w:val="00502734"/>
    <w:rsid w:val="00502DF1"/>
    <w:rsid w:val="0050322D"/>
    <w:rsid w:val="00503DF1"/>
    <w:rsid w:val="00504015"/>
    <w:rsid w:val="00505262"/>
    <w:rsid w:val="005058C0"/>
    <w:rsid w:val="00505F91"/>
    <w:rsid w:val="005066CB"/>
    <w:rsid w:val="005076C1"/>
    <w:rsid w:val="00510469"/>
    <w:rsid w:val="005112BF"/>
    <w:rsid w:val="00511C41"/>
    <w:rsid w:val="0051229A"/>
    <w:rsid w:val="005140EC"/>
    <w:rsid w:val="00514E73"/>
    <w:rsid w:val="00515197"/>
    <w:rsid w:val="0051555C"/>
    <w:rsid w:val="00515695"/>
    <w:rsid w:val="00515D11"/>
    <w:rsid w:val="00515DB1"/>
    <w:rsid w:val="00515FFC"/>
    <w:rsid w:val="00516680"/>
    <w:rsid w:val="00516ACD"/>
    <w:rsid w:val="00517003"/>
    <w:rsid w:val="0051772C"/>
    <w:rsid w:val="00517766"/>
    <w:rsid w:val="0051781C"/>
    <w:rsid w:val="00517FB1"/>
    <w:rsid w:val="0052075A"/>
    <w:rsid w:val="00520870"/>
    <w:rsid w:val="00521295"/>
    <w:rsid w:val="00521421"/>
    <w:rsid w:val="0052177F"/>
    <w:rsid w:val="00521B15"/>
    <w:rsid w:val="00521D55"/>
    <w:rsid w:val="005223D9"/>
    <w:rsid w:val="00522B2A"/>
    <w:rsid w:val="00522D59"/>
    <w:rsid w:val="00523987"/>
    <w:rsid w:val="00523B40"/>
    <w:rsid w:val="00524150"/>
    <w:rsid w:val="0052425A"/>
    <w:rsid w:val="00524483"/>
    <w:rsid w:val="00524DB4"/>
    <w:rsid w:val="005258DA"/>
    <w:rsid w:val="00525D00"/>
    <w:rsid w:val="00526170"/>
    <w:rsid w:val="0052673C"/>
    <w:rsid w:val="0052702B"/>
    <w:rsid w:val="005273D6"/>
    <w:rsid w:val="00527835"/>
    <w:rsid w:val="00527AF9"/>
    <w:rsid w:val="00530234"/>
    <w:rsid w:val="005302F0"/>
    <w:rsid w:val="00530889"/>
    <w:rsid w:val="00530F28"/>
    <w:rsid w:val="00531224"/>
    <w:rsid w:val="005315DA"/>
    <w:rsid w:val="00532670"/>
    <w:rsid w:val="005330BF"/>
    <w:rsid w:val="00533534"/>
    <w:rsid w:val="00533A13"/>
    <w:rsid w:val="005346C1"/>
    <w:rsid w:val="005348C9"/>
    <w:rsid w:val="00534903"/>
    <w:rsid w:val="00536534"/>
    <w:rsid w:val="00536BF5"/>
    <w:rsid w:val="005370A5"/>
    <w:rsid w:val="00537119"/>
    <w:rsid w:val="00537177"/>
    <w:rsid w:val="00537297"/>
    <w:rsid w:val="00537392"/>
    <w:rsid w:val="00540351"/>
    <w:rsid w:val="00540641"/>
    <w:rsid w:val="00540DD9"/>
    <w:rsid w:val="00540EF1"/>
    <w:rsid w:val="00540FF6"/>
    <w:rsid w:val="00541170"/>
    <w:rsid w:val="00541444"/>
    <w:rsid w:val="00541DD9"/>
    <w:rsid w:val="005427DC"/>
    <w:rsid w:val="005429D2"/>
    <w:rsid w:val="00543253"/>
    <w:rsid w:val="00543301"/>
    <w:rsid w:val="005436C0"/>
    <w:rsid w:val="00543B39"/>
    <w:rsid w:val="00544110"/>
    <w:rsid w:val="005443B0"/>
    <w:rsid w:val="00544991"/>
    <w:rsid w:val="00544FBD"/>
    <w:rsid w:val="00545A5C"/>
    <w:rsid w:val="00545ECC"/>
    <w:rsid w:val="00546043"/>
    <w:rsid w:val="00546EC9"/>
    <w:rsid w:val="0054757A"/>
    <w:rsid w:val="005478A6"/>
    <w:rsid w:val="005506FB"/>
    <w:rsid w:val="00551092"/>
    <w:rsid w:val="005511CA"/>
    <w:rsid w:val="005515BC"/>
    <w:rsid w:val="005520CC"/>
    <w:rsid w:val="00552A9C"/>
    <w:rsid w:val="00553F39"/>
    <w:rsid w:val="00554735"/>
    <w:rsid w:val="00555A16"/>
    <w:rsid w:val="00555D30"/>
    <w:rsid w:val="00556072"/>
    <w:rsid w:val="0055681D"/>
    <w:rsid w:val="00556A5E"/>
    <w:rsid w:val="00556FF6"/>
    <w:rsid w:val="005570E7"/>
    <w:rsid w:val="005574BA"/>
    <w:rsid w:val="00557AAB"/>
    <w:rsid w:val="00557B2F"/>
    <w:rsid w:val="0056104B"/>
    <w:rsid w:val="005610DB"/>
    <w:rsid w:val="005616C5"/>
    <w:rsid w:val="00561CA3"/>
    <w:rsid w:val="00561D0C"/>
    <w:rsid w:val="00562282"/>
    <w:rsid w:val="00562396"/>
    <w:rsid w:val="0056258B"/>
    <w:rsid w:val="00562D21"/>
    <w:rsid w:val="00562FBC"/>
    <w:rsid w:val="00563711"/>
    <w:rsid w:val="005638BD"/>
    <w:rsid w:val="00563E87"/>
    <w:rsid w:val="005641FE"/>
    <w:rsid w:val="00564B9D"/>
    <w:rsid w:val="0056510F"/>
    <w:rsid w:val="005651DC"/>
    <w:rsid w:val="005659CC"/>
    <w:rsid w:val="0056698A"/>
    <w:rsid w:val="00567568"/>
    <w:rsid w:val="00567D1C"/>
    <w:rsid w:val="005708D7"/>
    <w:rsid w:val="0057171F"/>
    <w:rsid w:val="005719FB"/>
    <w:rsid w:val="0057232A"/>
    <w:rsid w:val="005726A3"/>
    <w:rsid w:val="005735E3"/>
    <w:rsid w:val="0057396D"/>
    <w:rsid w:val="00574031"/>
    <w:rsid w:val="0057460A"/>
    <w:rsid w:val="005749D4"/>
    <w:rsid w:val="00574EA2"/>
    <w:rsid w:val="00574FE2"/>
    <w:rsid w:val="005753A2"/>
    <w:rsid w:val="005763D8"/>
    <w:rsid w:val="00576B57"/>
    <w:rsid w:val="00576BA1"/>
    <w:rsid w:val="00576D14"/>
    <w:rsid w:val="00576D79"/>
    <w:rsid w:val="00576DE6"/>
    <w:rsid w:val="00577989"/>
    <w:rsid w:val="005801FF"/>
    <w:rsid w:val="00580797"/>
    <w:rsid w:val="00581AAD"/>
    <w:rsid w:val="0058232A"/>
    <w:rsid w:val="00582D74"/>
    <w:rsid w:val="00583135"/>
    <w:rsid w:val="00583D2B"/>
    <w:rsid w:val="0058477B"/>
    <w:rsid w:val="005848D3"/>
    <w:rsid w:val="005849CE"/>
    <w:rsid w:val="00584AB8"/>
    <w:rsid w:val="00585109"/>
    <w:rsid w:val="00585858"/>
    <w:rsid w:val="00586384"/>
    <w:rsid w:val="00586820"/>
    <w:rsid w:val="00586904"/>
    <w:rsid w:val="00586D40"/>
    <w:rsid w:val="00587969"/>
    <w:rsid w:val="00587AC7"/>
    <w:rsid w:val="005909F7"/>
    <w:rsid w:val="0059129A"/>
    <w:rsid w:val="00591AAE"/>
    <w:rsid w:val="0059233D"/>
    <w:rsid w:val="0059243F"/>
    <w:rsid w:val="005925BA"/>
    <w:rsid w:val="00592A8A"/>
    <w:rsid w:val="00593A18"/>
    <w:rsid w:val="00594980"/>
    <w:rsid w:val="00594B27"/>
    <w:rsid w:val="00595304"/>
    <w:rsid w:val="00595B39"/>
    <w:rsid w:val="00595C57"/>
    <w:rsid w:val="005961BD"/>
    <w:rsid w:val="00596323"/>
    <w:rsid w:val="00596AC5"/>
    <w:rsid w:val="00596EA0"/>
    <w:rsid w:val="00596F4D"/>
    <w:rsid w:val="00597157"/>
    <w:rsid w:val="005971DF"/>
    <w:rsid w:val="00597213"/>
    <w:rsid w:val="00597710"/>
    <w:rsid w:val="00597A8A"/>
    <w:rsid w:val="005A0843"/>
    <w:rsid w:val="005A1921"/>
    <w:rsid w:val="005A4052"/>
    <w:rsid w:val="005A4456"/>
    <w:rsid w:val="005A468A"/>
    <w:rsid w:val="005A4D2E"/>
    <w:rsid w:val="005A5779"/>
    <w:rsid w:val="005A58D4"/>
    <w:rsid w:val="005A7282"/>
    <w:rsid w:val="005A72BF"/>
    <w:rsid w:val="005A7950"/>
    <w:rsid w:val="005A7A28"/>
    <w:rsid w:val="005A7D3A"/>
    <w:rsid w:val="005A7EFD"/>
    <w:rsid w:val="005B0595"/>
    <w:rsid w:val="005B07F5"/>
    <w:rsid w:val="005B0D15"/>
    <w:rsid w:val="005B0FE4"/>
    <w:rsid w:val="005B10FE"/>
    <w:rsid w:val="005B2A06"/>
    <w:rsid w:val="005B2AC9"/>
    <w:rsid w:val="005B2AE8"/>
    <w:rsid w:val="005B39F9"/>
    <w:rsid w:val="005B3C91"/>
    <w:rsid w:val="005B4242"/>
    <w:rsid w:val="005B446E"/>
    <w:rsid w:val="005B44B2"/>
    <w:rsid w:val="005B5289"/>
    <w:rsid w:val="005B5582"/>
    <w:rsid w:val="005B56AE"/>
    <w:rsid w:val="005B5A52"/>
    <w:rsid w:val="005B683C"/>
    <w:rsid w:val="005B6DBC"/>
    <w:rsid w:val="005B7399"/>
    <w:rsid w:val="005B73B0"/>
    <w:rsid w:val="005B7CD5"/>
    <w:rsid w:val="005C01EA"/>
    <w:rsid w:val="005C086A"/>
    <w:rsid w:val="005C0AAA"/>
    <w:rsid w:val="005C0F6D"/>
    <w:rsid w:val="005C1377"/>
    <w:rsid w:val="005C2608"/>
    <w:rsid w:val="005C2EE4"/>
    <w:rsid w:val="005C3023"/>
    <w:rsid w:val="005C4141"/>
    <w:rsid w:val="005C4480"/>
    <w:rsid w:val="005C4CDD"/>
    <w:rsid w:val="005C505C"/>
    <w:rsid w:val="005C5504"/>
    <w:rsid w:val="005C6719"/>
    <w:rsid w:val="005C6B1F"/>
    <w:rsid w:val="005C6D1E"/>
    <w:rsid w:val="005C71FE"/>
    <w:rsid w:val="005C76CA"/>
    <w:rsid w:val="005C79DA"/>
    <w:rsid w:val="005D0010"/>
    <w:rsid w:val="005D07FC"/>
    <w:rsid w:val="005D0A47"/>
    <w:rsid w:val="005D0AC2"/>
    <w:rsid w:val="005D16D4"/>
    <w:rsid w:val="005D1822"/>
    <w:rsid w:val="005D1AC9"/>
    <w:rsid w:val="005D1B91"/>
    <w:rsid w:val="005D1BD7"/>
    <w:rsid w:val="005D1FFD"/>
    <w:rsid w:val="005D201F"/>
    <w:rsid w:val="005D2224"/>
    <w:rsid w:val="005D3276"/>
    <w:rsid w:val="005D3515"/>
    <w:rsid w:val="005D4742"/>
    <w:rsid w:val="005D4B48"/>
    <w:rsid w:val="005D4B61"/>
    <w:rsid w:val="005D4E45"/>
    <w:rsid w:val="005D50BF"/>
    <w:rsid w:val="005D55A5"/>
    <w:rsid w:val="005D5BA2"/>
    <w:rsid w:val="005D64BA"/>
    <w:rsid w:val="005D6616"/>
    <w:rsid w:val="005D7171"/>
    <w:rsid w:val="005D7390"/>
    <w:rsid w:val="005D7F3E"/>
    <w:rsid w:val="005E03D6"/>
    <w:rsid w:val="005E05EB"/>
    <w:rsid w:val="005E0793"/>
    <w:rsid w:val="005E0CDB"/>
    <w:rsid w:val="005E1871"/>
    <w:rsid w:val="005E1C2B"/>
    <w:rsid w:val="005E1D76"/>
    <w:rsid w:val="005E200D"/>
    <w:rsid w:val="005E20B0"/>
    <w:rsid w:val="005E269B"/>
    <w:rsid w:val="005E2BC0"/>
    <w:rsid w:val="005E32E0"/>
    <w:rsid w:val="005E341C"/>
    <w:rsid w:val="005E36EF"/>
    <w:rsid w:val="005E3B18"/>
    <w:rsid w:val="005E40FB"/>
    <w:rsid w:val="005E45F9"/>
    <w:rsid w:val="005E5206"/>
    <w:rsid w:val="005E5EE3"/>
    <w:rsid w:val="005E611E"/>
    <w:rsid w:val="005E61D1"/>
    <w:rsid w:val="005E6462"/>
    <w:rsid w:val="005E6AB3"/>
    <w:rsid w:val="005E6CBB"/>
    <w:rsid w:val="005F06DA"/>
    <w:rsid w:val="005F0841"/>
    <w:rsid w:val="005F086C"/>
    <w:rsid w:val="005F0E31"/>
    <w:rsid w:val="005F13A2"/>
    <w:rsid w:val="005F143C"/>
    <w:rsid w:val="005F15B2"/>
    <w:rsid w:val="005F169C"/>
    <w:rsid w:val="005F21B9"/>
    <w:rsid w:val="005F22BF"/>
    <w:rsid w:val="005F2442"/>
    <w:rsid w:val="005F2CB8"/>
    <w:rsid w:val="005F2DF6"/>
    <w:rsid w:val="005F2F86"/>
    <w:rsid w:val="005F3351"/>
    <w:rsid w:val="005F3A38"/>
    <w:rsid w:val="005F4612"/>
    <w:rsid w:val="005F48C6"/>
    <w:rsid w:val="005F48E1"/>
    <w:rsid w:val="005F4AFA"/>
    <w:rsid w:val="005F4B87"/>
    <w:rsid w:val="005F564B"/>
    <w:rsid w:val="005F6C3E"/>
    <w:rsid w:val="005F6DD9"/>
    <w:rsid w:val="005F7018"/>
    <w:rsid w:val="005F78E7"/>
    <w:rsid w:val="005F7993"/>
    <w:rsid w:val="00600B1C"/>
    <w:rsid w:val="00600CE7"/>
    <w:rsid w:val="00600FC1"/>
    <w:rsid w:val="00601C1C"/>
    <w:rsid w:val="00602522"/>
    <w:rsid w:val="00602EDB"/>
    <w:rsid w:val="00603353"/>
    <w:rsid w:val="006048FD"/>
    <w:rsid w:val="00604D71"/>
    <w:rsid w:val="00604D8B"/>
    <w:rsid w:val="006051B0"/>
    <w:rsid w:val="00605EFE"/>
    <w:rsid w:val="00606128"/>
    <w:rsid w:val="00606F70"/>
    <w:rsid w:val="0060704E"/>
    <w:rsid w:val="00607875"/>
    <w:rsid w:val="00607D01"/>
    <w:rsid w:val="00610274"/>
    <w:rsid w:val="00610413"/>
    <w:rsid w:val="00610559"/>
    <w:rsid w:val="00611407"/>
    <w:rsid w:val="006117BD"/>
    <w:rsid w:val="00611E54"/>
    <w:rsid w:val="00612259"/>
    <w:rsid w:val="00612C04"/>
    <w:rsid w:val="00612EB1"/>
    <w:rsid w:val="00612F23"/>
    <w:rsid w:val="00612FB1"/>
    <w:rsid w:val="00613574"/>
    <w:rsid w:val="00614775"/>
    <w:rsid w:val="006153F5"/>
    <w:rsid w:val="00615FAF"/>
    <w:rsid w:val="0061605C"/>
    <w:rsid w:val="0061707B"/>
    <w:rsid w:val="0061760A"/>
    <w:rsid w:val="00617849"/>
    <w:rsid w:val="0062007D"/>
    <w:rsid w:val="0062059E"/>
    <w:rsid w:val="006210C0"/>
    <w:rsid w:val="00621F1A"/>
    <w:rsid w:val="006220FB"/>
    <w:rsid w:val="0062243F"/>
    <w:rsid w:val="00622583"/>
    <w:rsid w:val="00623078"/>
    <w:rsid w:val="006231B4"/>
    <w:rsid w:val="006235BC"/>
    <w:rsid w:val="0062426D"/>
    <w:rsid w:val="00624E70"/>
    <w:rsid w:val="006259E4"/>
    <w:rsid w:val="00625CC7"/>
    <w:rsid w:val="00626CE9"/>
    <w:rsid w:val="00630196"/>
    <w:rsid w:val="006314CC"/>
    <w:rsid w:val="00632018"/>
    <w:rsid w:val="00632E3E"/>
    <w:rsid w:val="00633011"/>
    <w:rsid w:val="006338A4"/>
    <w:rsid w:val="00634442"/>
    <w:rsid w:val="0063552F"/>
    <w:rsid w:val="006356E2"/>
    <w:rsid w:val="00636833"/>
    <w:rsid w:val="00636EA1"/>
    <w:rsid w:val="0063729E"/>
    <w:rsid w:val="00637414"/>
    <w:rsid w:val="00637CAE"/>
    <w:rsid w:val="00640189"/>
    <w:rsid w:val="006404B9"/>
    <w:rsid w:val="00640DDF"/>
    <w:rsid w:val="006419C8"/>
    <w:rsid w:val="00641B3B"/>
    <w:rsid w:val="006424A2"/>
    <w:rsid w:val="00643A26"/>
    <w:rsid w:val="00643FA1"/>
    <w:rsid w:val="0064403D"/>
    <w:rsid w:val="00644CC5"/>
    <w:rsid w:val="00644ECE"/>
    <w:rsid w:val="0064507C"/>
    <w:rsid w:val="00645082"/>
    <w:rsid w:val="006451E1"/>
    <w:rsid w:val="006459E0"/>
    <w:rsid w:val="006463A9"/>
    <w:rsid w:val="00646E97"/>
    <w:rsid w:val="00646EF7"/>
    <w:rsid w:val="00647619"/>
    <w:rsid w:val="00650978"/>
    <w:rsid w:val="00651466"/>
    <w:rsid w:val="00651500"/>
    <w:rsid w:val="00652044"/>
    <w:rsid w:val="00652462"/>
    <w:rsid w:val="0065340F"/>
    <w:rsid w:val="006534A4"/>
    <w:rsid w:val="006536E8"/>
    <w:rsid w:val="006537C8"/>
    <w:rsid w:val="006538CE"/>
    <w:rsid w:val="00653D5A"/>
    <w:rsid w:val="00653F4F"/>
    <w:rsid w:val="00654355"/>
    <w:rsid w:val="00654CC8"/>
    <w:rsid w:val="00654CDE"/>
    <w:rsid w:val="006554E6"/>
    <w:rsid w:val="00655620"/>
    <w:rsid w:val="006558E3"/>
    <w:rsid w:val="006560F7"/>
    <w:rsid w:val="006561DC"/>
    <w:rsid w:val="00656541"/>
    <w:rsid w:val="006566C3"/>
    <w:rsid w:val="00656707"/>
    <w:rsid w:val="00656A1E"/>
    <w:rsid w:val="00656B9D"/>
    <w:rsid w:val="00656E87"/>
    <w:rsid w:val="00657A69"/>
    <w:rsid w:val="00657B35"/>
    <w:rsid w:val="00660298"/>
    <w:rsid w:val="006603E0"/>
    <w:rsid w:val="006609CE"/>
    <w:rsid w:val="00660E23"/>
    <w:rsid w:val="00661B8B"/>
    <w:rsid w:val="00662911"/>
    <w:rsid w:val="00662C3E"/>
    <w:rsid w:val="00662F80"/>
    <w:rsid w:val="00663A62"/>
    <w:rsid w:val="006642C5"/>
    <w:rsid w:val="006647A6"/>
    <w:rsid w:val="00664AFC"/>
    <w:rsid w:val="00664DD3"/>
    <w:rsid w:val="006651EC"/>
    <w:rsid w:val="006653B4"/>
    <w:rsid w:val="00665BBD"/>
    <w:rsid w:val="00665C14"/>
    <w:rsid w:val="00665D00"/>
    <w:rsid w:val="00665D7F"/>
    <w:rsid w:val="00665E72"/>
    <w:rsid w:val="00666457"/>
    <w:rsid w:val="00666B06"/>
    <w:rsid w:val="00666C68"/>
    <w:rsid w:val="00667254"/>
    <w:rsid w:val="006677E0"/>
    <w:rsid w:val="0067113B"/>
    <w:rsid w:val="006713D1"/>
    <w:rsid w:val="00671892"/>
    <w:rsid w:val="00671BBA"/>
    <w:rsid w:val="00671C6D"/>
    <w:rsid w:val="006721D7"/>
    <w:rsid w:val="006722FF"/>
    <w:rsid w:val="00673634"/>
    <w:rsid w:val="00674430"/>
    <w:rsid w:val="0067490C"/>
    <w:rsid w:val="0067508D"/>
    <w:rsid w:val="00675F27"/>
    <w:rsid w:val="006768D8"/>
    <w:rsid w:val="00676B41"/>
    <w:rsid w:val="00677055"/>
    <w:rsid w:val="00677600"/>
    <w:rsid w:val="006778C1"/>
    <w:rsid w:val="00677D34"/>
    <w:rsid w:val="00677F07"/>
    <w:rsid w:val="00680F60"/>
    <w:rsid w:val="00681037"/>
    <w:rsid w:val="0068146E"/>
    <w:rsid w:val="00681CDF"/>
    <w:rsid w:val="00681E5A"/>
    <w:rsid w:val="00681F86"/>
    <w:rsid w:val="00682C32"/>
    <w:rsid w:val="00682C7C"/>
    <w:rsid w:val="006831E5"/>
    <w:rsid w:val="006849E0"/>
    <w:rsid w:val="006853F8"/>
    <w:rsid w:val="0068555C"/>
    <w:rsid w:val="0068587F"/>
    <w:rsid w:val="00686A1E"/>
    <w:rsid w:val="0068711D"/>
    <w:rsid w:val="0068770A"/>
    <w:rsid w:val="00687FD7"/>
    <w:rsid w:val="006906CB"/>
    <w:rsid w:val="00690DD0"/>
    <w:rsid w:val="00690E00"/>
    <w:rsid w:val="00691261"/>
    <w:rsid w:val="00691BC7"/>
    <w:rsid w:val="00692FD3"/>
    <w:rsid w:val="006937AA"/>
    <w:rsid w:val="0069392C"/>
    <w:rsid w:val="00693D69"/>
    <w:rsid w:val="00694060"/>
    <w:rsid w:val="006943AA"/>
    <w:rsid w:val="00694F24"/>
    <w:rsid w:val="006955E1"/>
    <w:rsid w:val="0069699C"/>
    <w:rsid w:val="00696E41"/>
    <w:rsid w:val="00697304"/>
    <w:rsid w:val="006978CA"/>
    <w:rsid w:val="00697A03"/>
    <w:rsid w:val="006A0122"/>
    <w:rsid w:val="006A0D64"/>
    <w:rsid w:val="006A14CC"/>
    <w:rsid w:val="006A17C8"/>
    <w:rsid w:val="006A266F"/>
    <w:rsid w:val="006A29D6"/>
    <w:rsid w:val="006A2EBE"/>
    <w:rsid w:val="006A30EF"/>
    <w:rsid w:val="006A466F"/>
    <w:rsid w:val="006A4AFF"/>
    <w:rsid w:val="006A4CE4"/>
    <w:rsid w:val="006A5F80"/>
    <w:rsid w:val="006A60AC"/>
    <w:rsid w:val="006A6585"/>
    <w:rsid w:val="006A69D6"/>
    <w:rsid w:val="006A6B39"/>
    <w:rsid w:val="006A7900"/>
    <w:rsid w:val="006A7AE5"/>
    <w:rsid w:val="006A7FF2"/>
    <w:rsid w:val="006B05DA"/>
    <w:rsid w:val="006B08EF"/>
    <w:rsid w:val="006B1441"/>
    <w:rsid w:val="006B1463"/>
    <w:rsid w:val="006B164D"/>
    <w:rsid w:val="006B1917"/>
    <w:rsid w:val="006B1CE5"/>
    <w:rsid w:val="006B20FF"/>
    <w:rsid w:val="006B22F2"/>
    <w:rsid w:val="006B380D"/>
    <w:rsid w:val="006B3899"/>
    <w:rsid w:val="006B38E5"/>
    <w:rsid w:val="006B3C7F"/>
    <w:rsid w:val="006B3CED"/>
    <w:rsid w:val="006B4575"/>
    <w:rsid w:val="006B4EE8"/>
    <w:rsid w:val="006B4F34"/>
    <w:rsid w:val="006B627C"/>
    <w:rsid w:val="006B6F52"/>
    <w:rsid w:val="006B7203"/>
    <w:rsid w:val="006B7ADB"/>
    <w:rsid w:val="006B7D09"/>
    <w:rsid w:val="006C081E"/>
    <w:rsid w:val="006C1153"/>
    <w:rsid w:val="006C219A"/>
    <w:rsid w:val="006C295A"/>
    <w:rsid w:val="006C2BFA"/>
    <w:rsid w:val="006C3581"/>
    <w:rsid w:val="006C3AD1"/>
    <w:rsid w:val="006C3BF1"/>
    <w:rsid w:val="006C423F"/>
    <w:rsid w:val="006C43C2"/>
    <w:rsid w:val="006C4ED0"/>
    <w:rsid w:val="006C5366"/>
    <w:rsid w:val="006C5B90"/>
    <w:rsid w:val="006C6BC3"/>
    <w:rsid w:val="006C7E2D"/>
    <w:rsid w:val="006D12E9"/>
    <w:rsid w:val="006D13AC"/>
    <w:rsid w:val="006D1D81"/>
    <w:rsid w:val="006D1F47"/>
    <w:rsid w:val="006D2A2C"/>
    <w:rsid w:val="006D3AD0"/>
    <w:rsid w:val="006D3B08"/>
    <w:rsid w:val="006D479B"/>
    <w:rsid w:val="006D4B1A"/>
    <w:rsid w:val="006D5A34"/>
    <w:rsid w:val="006D619C"/>
    <w:rsid w:val="006D6E0F"/>
    <w:rsid w:val="006D70B9"/>
    <w:rsid w:val="006D719A"/>
    <w:rsid w:val="006D76EF"/>
    <w:rsid w:val="006D781E"/>
    <w:rsid w:val="006D794C"/>
    <w:rsid w:val="006D7AAA"/>
    <w:rsid w:val="006D7C28"/>
    <w:rsid w:val="006E057B"/>
    <w:rsid w:val="006E0E31"/>
    <w:rsid w:val="006E14C8"/>
    <w:rsid w:val="006E1503"/>
    <w:rsid w:val="006E22E8"/>
    <w:rsid w:val="006E27F6"/>
    <w:rsid w:val="006E36DB"/>
    <w:rsid w:val="006E3B8B"/>
    <w:rsid w:val="006E3EF0"/>
    <w:rsid w:val="006E404F"/>
    <w:rsid w:val="006E4CE5"/>
    <w:rsid w:val="006E5588"/>
    <w:rsid w:val="006E5FBE"/>
    <w:rsid w:val="006E65A3"/>
    <w:rsid w:val="006E65F1"/>
    <w:rsid w:val="006E6673"/>
    <w:rsid w:val="006E6D59"/>
    <w:rsid w:val="006E7007"/>
    <w:rsid w:val="006E73B3"/>
    <w:rsid w:val="006E78EE"/>
    <w:rsid w:val="006E7914"/>
    <w:rsid w:val="006E7E63"/>
    <w:rsid w:val="006E7E65"/>
    <w:rsid w:val="006F01F1"/>
    <w:rsid w:val="006F032E"/>
    <w:rsid w:val="006F0ACC"/>
    <w:rsid w:val="006F0E56"/>
    <w:rsid w:val="006F0EAF"/>
    <w:rsid w:val="006F1C70"/>
    <w:rsid w:val="006F1DC1"/>
    <w:rsid w:val="006F2F96"/>
    <w:rsid w:val="006F348A"/>
    <w:rsid w:val="006F377C"/>
    <w:rsid w:val="006F40D0"/>
    <w:rsid w:val="006F46E6"/>
    <w:rsid w:val="006F49F7"/>
    <w:rsid w:val="006F4CE0"/>
    <w:rsid w:val="006F50CB"/>
    <w:rsid w:val="006F57A0"/>
    <w:rsid w:val="006F5FBC"/>
    <w:rsid w:val="006F66B0"/>
    <w:rsid w:val="006F683E"/>
    <w:rsid w:val="006F7A86"/>
    <w:rsid w:val="006F7ABA"/>
    <w:rsid w:val="006F7F53"/>
    <w:rsid w:val="00700010"/>
    <w:rsid w:val="00701174"/>
    <w:rsid w:val="007011F6"/>
    <w:rsid w:val="007013F7"/>
    <w:rsid w:val="00701B1A"/>
    <w:rsid w:val="00701D28"/>
    <w:rsid w:val="00702376"/>
    <w:rsid w:val="007024F4"/>
    <w:rsid w:val="00702B9A"/>
    <w:rsid w:val="00703996"/>
    <w:rsid w:val="00705011"/>
    <w:rsid w:val="00705958"/>
    <w:rsid w:val="00706294"/>
    <w:rsid w:val="007064F0"/>
    <w:rsid w:val="00707589"/>
    <w:rsid w:val="00707AB9"/>
    <w:rsid w:val="00707B85"/>
    <w:rsid w:val="00707EC5"/>
    <w:rsid w:val="0071054F"/>
    <w:rsid w:val="007105BC"/>
    <w:rsid w:val="00711E14"/>
    <w:rsid w:val="00711FAE"/>
    <w:rsid w:val="00712330"/>
    <w:rsid w:val="007125E3"/>
    <w:rsid w:val="00712736"/>
    <w:rsid w:val="007128C1"/>
    <w:rsid w:val="00712DD2"/>
    <w:rsid w:val="0071313E"/>
    <w:rsid w:val="00713447"/>
    <w:rsid w:val="0071392C"/>
    <w:rsid w:val="00714981"/>
    <w:rsid w:val="00714DDB"/>
    <w:rsid w:val="00714FA1"/>
    <w:rsid w:val="007151BA"/>
    <w:rsid w:val="007158AF"/>
    <w:rsid w:val="00715F4D"/>
    <w:rsid w:val="00716F9A"/>
    <w:rsid w:val="007175E1"/>
    <w:rsid w:val="007176FD"/>
    <w:rsid w:val="0071788A"/>
    <w:rsid w:val="00717D93"/>
    <w:rsid w:val="00717F6D"/>
    <w:rsid w:val="00720198"/>
    <w:rsid w:val="00720D10"/>
    <w:rsid w:val="00721007"/>
    <w:rsid w:val="00722C48"/>
    <w:rsid w:val="00723B88"/>
    <w:rsid w:val="007247DA"/>
    <w:rsid w:val="00724B69"/>
    <w:rsid w:val="007250DF"/>
    <w:rsid w:val="00726564"/>
    <w:rsid w:val="007265FD"/>
    <w:rsid w:val="00726964"/>
    <w:rsid w:val="00727D0A"/>
    <w:rsid w:val="0073103E"/>
    <w:rsid w:val="00731964"/>
    <w:rsid w:val="00731E00"/>
    <w:rsid w:val="00731E42"/>
    <w:rsid w:val="0073299F"/>
    <w:rsid w:val="0073334C"/>
    <w:rsid w:val="007337F2"/>
    <w:rsid w:val="00734627"/>
    <w:rsid w:val="007348F1"/>
    <w:rsid w:val="00734B12"/>
    <w:rsid w:val="007351B1"/>
    <w:rsid w:val="00735902"/>
    <w:rsid w:val="00736CE1"/>
    <w:rsid w:val="00736D6C"/>
    <w:rsid w:val="007370BF"/>
    <w:rsid w:val="00737E59"/>
    <w:rsid w:val="00737F74"/>
    <w:rsid w:val="00740291"/>
    <w:rsid w:val="00740616"/>
    <w:rsid w:val="00740988"/>
    <w:rsid w:val="00740F15"/>
    <w:rsid w:val="00741478"/>
    <w:rsid w:val="00741A29"/>
    <w:rsid w:val="00741C8D"/>
    <w:rsid w:val="00741FCF"/>
    <w:rsid w:val="00742153"/>
    <w:rsid w:val="0074251C"/>
    <w:rsid w:val="007428D6"/>
    <w:rsid w:val="00742905"/>
    <w:rsid w:val="00742BF7"/>
    <w:rsid w:val="00742ED1"/>
    <w:rsid w:val="00742F3D"/>
    <w:rsid w:val="00743144"/>
    <w:rsid w:val="00743A19"/>
    <w:rsid w:val="00744A0E"/>
    <w:rsid w:val="007452CF"/>
    <w:rsid w:val="007455E6"/>
    <w:rsid w:val="00745882"/>
    <w:rsid w:val="00745DAB"/>
    <w:rsid w:val="00746292"/>
    <w:rsid w:val="0074635C"/>
    <w:rsid w:val="00746794"/>
    <w:rsid w:val="00746DE6"/>
    <w:rsid w:val="00747C57"/>
    <w:rsid w:val="00747DAE"/>
    <w:rsid w:val="00747E42"/>
    <w:rsid w:val="00750F57"/>
    <w:rsid w:val="00751D8C"/>
    <w:rsid w:val="007520AB"/>
    <w:rsid w:val="00752524"/>
    <w:rsid w:val="0075303B"/>
    <w:rsid w:val="0075493D"/>
    <w:rsid w:val="00754A02"/>
    <w:rsid w:val="007557EC"/>
    <w:rsid w:val="00755997"/>
    <w:rsid w:val="00755B24"/>
    <w:rsid w:val="00755F65"/>
    <w:rsid w:val="0075617F"/>
    <w:rsid w:val="0075643F"/>
    <w:rsid w:val="0075674E"/>
    <w:rsid w:val="00756A52"/>
    <w:rsid w:val="0075781A"/>
    <w:rsid w:val="007579F2"/>
    <w:rsid w:val="00757E7A"/>
    <w:rsid w:val="00760159"/>
    <w:rsid w:val="007608BB"/>
    <w:rsid w:val="0076149E"/>
    <w:rsid w:val="007615B3"/>
    <w:rsid w:val="00762412"/>
    <w:rsid w:val="00762ADC"/>
    <w:rsid w:val="00762E11"/>
    <w:rsid w:val="007634A5"/>
    <w:rsid w:val="007634A6"/>
    <w:rsid w:val="0076366D"/>
    <w:rsid w:val="00763E68"/>
    <w:rsid w:val="00763EE5"/>
    <w:rsid w:val="00764EB2"/>
    <w:rsid w:val="007652D2"/>
    <w:rsid w:val="00767163"/>
    <w:rsid w:val="00767171"/>
    <w:rsid w:val="007673A9"/>
    <w:rsid w:val="00767583"/>
    <w:rsid w:val="00767C11"/>
    <w:rsid w:val="00767D5B"/>
    <w:rsid w:val="0077042E"/>
    <w:rsid w:val="00770995"/>
    <w:rsid w:val="00771415"/>
    <w:rsid w:val="00771668"/>
    <w:rsid w:val="007717F1"/>
    <w:rsid w:val="007719F5"/>
    <w:rsid w:val="00771D6C"/>
    <w:rsid w:val="007727B6"/>
    <w:rsid w:val="00772820"/>
    <w:rsid w:val="0077356C"/>
    <w:rsid w:val="00773759"/>
    <w:rsid w:val="007745ED"/>
    <w:rsid w:val="00774B5F"/>
    <w:rsid w:val="007751D9"/>
    <w:rsid w:val="0077560D"/>
    <w:rsid w:val="0077566C"/>
    <w:rsid w:val="00775F1A"/>
    <w:rsid w:val="0077679C"/>
    <w:rsid w:val="007767BE"/>
    <w:rsid w:val="007767CD"/>
    <w:rsid w:val="00776BCF"/>
    <w:rsid w:val="00777326"/>
    <w:rsid w:val="0077770E"/>
    <w:rsid w:val="00780EEC"/>
    <w:rsid w:val="00782810"/>
    <w:rsid w:val="00782C43"/>
    <w:rsid w:val="007831E7"/>
    <w:rsid w:val="007835C3"/>
    <w:rsid w:val="007838D1"/>
    <w:rsid w:val="00783E90"/>
    <w:rsid w:val="00784163"/>
    <w:rsid w:val="00784928"/>
    <w:rsid w:val="00784FD9"/>
    <w:rsid w:val="00785694"/>
    <w:rsid w:val="00785C0E"/>
    <w:rsid w:val="00785C0F"/>
    <w:rsid w:val="0078612C"/>
    <w:rsid w:val="007864BA"/>
    <w:rsid w:val="00786DAC"/>
    <w:rsid w:val="00786E61"/>
    <w:rsid w:val="007876EC"/>
    <w:rsid w:val="007877A3"/>
    <w:rsid w:val="00787812"/>
    <w:rsid w:val="007879E8"/>
    <w:rsid w:val="00787C28"/>
    <w:rsid w:val="00790075"/>
    <w:rsid w:val="007919B0"/>
    <w:rsid w:val="007921DA"/>
    <w:rsid w:val="00792C02"/>
    <w:rsid w:val="00792E52"/>
    <w:rsid w:val="0079352A"/>
    <w:rsid w:val="0079369F"/>
    <w:rsid w:val="007939C3"/>
    <w:rsid w:val="00794569"/>
    <w:rsid w:val="00795E8E"/>
    <w:rsid w:val="007976B2"/>
    <w:rsid w:val="0079772D"/>
    <w:rsid w:val="007A14DF"/>
    <w:rsid w:val="007A15F3"/>
    <w:rsid w:val="007A21B5"/>
    <w:rsid w:val="007A2B36"/>
    <w:rsid w:val="007A2BF2"/>
    <w:rsid w:val="007A36E1"/>
    <w:rsid w:val="007A4068"/>
    <w:rsid w:val="007A4683"/>
    <w:rsid w:val="007A5239"/>
    <w:rsid w:val="007A5B8E"/>
    <w:rsid w:val="007A5E66"/>
    <w:rsid w:val="007A6805"/>
    <w:rsid w:val="007A7211"/>
    <w:rsid w:val="007A7279"/>
    <w:rsid w:val="007A7E36"/>
    <w:rsid w:val="007A7E80"/>
    <w:rsid w:val="007B0250"/>
    <w:rsid w:val="007B056F"/>
    <w:rsid w:val="007B09A1"/>
    <w:rsid w:val="007B0BD1"/>
    <w:rsid w:val="007B1968"/>
    <w:rsid w:val="007B1BC2"/>
    <w:rsid w:val="007B1C17"/>
    <w:rsid w:val="007B1D5C"/>
    <w:rsid w:val="007B1DD7"/>
    <w:rsid w:val="007B2534"/>
    <w:rsid w:val="007B26A6"/>
    <w:rsid w:val="007B2FB8"/>
    <w:rsid w:val="007B3171"/>
    <w:rsid w:val="007B3224"/>
    <w:rsid w:val="007B37D4"/>
    <w:rsid w:val="007B486D"/>
    <w:rsid w:val="007B5DA3"/>
    <w:rsid w:val="007B5DD7"/>
    <w:rsid w:val="007B5F15"/>
    <w:rsid w:val="007B619D"/>
    <w:rsid w:val="007B641C"/>
    <w:rsid w:val="007B6801"/>
    <w:rsid w:val="007B6821"/>
    <w:rsid w:val="007B6898"/>
    <w:rsid w:val="007B6BA2"/>
    <w:rsid w:val="007B7D0C"/>
    <w:rsid w:val="007C12EB"/>
    <w:rsid w:val="007C1E6E"/>
    <w:rsid w:val="007C203A"/>
    <w:rsid w:val="007C20DD"/>
    <w:rsid w:val="007C22DB"/>
    <w:rsid w:val="007C24D7"/>
    <w:rsid w:val="007C284E"/>
    <w:rsid w:val="007C2A68"/>
    <w:rsid w:val="007C3756"/>
    <w:rsid w:val="007C3DB3"/>
    <w:rsid w:val="007C3E52"/>
    <w:rsid w:val="007C3E85"/>
    <w:rsid w:val="007C419A"/>
    <w:rsid w:val="007C4270"/>
    <w:rsid w:val="007C4389"/>
    <w:rsid w:val="007C4B37"/>
    <w:rsid w:val="007C5232"/>
    <w:rsid w:val="007C6912"/>
    <w:rsid w:val="007C728E"/>
    <w:rsid w:val="007D09A6"/>
    <w:rsid w:val="007D20DC"/>
    <w:rsid w:val="007D221A"/>
    <w:rsid w:val="007D44BC"/>
    <w:rsid w:val="007D456C"/>
    <w:rsid w:val="007D464A"/>
    <w:rsid w:val="007D4A89"/>
    <w:rsid w:val="007D52A2"/>
    <w:rsid w:val="007D5EDA"/>
    <w:rsid w:val="007D6317"/>
    <w:rsid w:val="007D63E8"/>
    <w:rsid w:val="007D6A38"/>
    <w:rsid w:val="007D6BBD"/>
    <w:rsid w:val="007D7CEF"/>
    <w:rsid w:val="007E0555"/>
    <w:rsid w:val="007E0993"/>
    <w:rsid w:val="007E0AF2"/>
    <w:rsid w:val="007E0CEF"/>
    <w:rsid w:val="007E16F0"/>
    <w:rsid w:val="007E18A3"/>
    <w:rsid w:val="007E19E5"/>
    <w:rsid w:val="007E2197"/>
    <w:rsid w:val="007E4107"/>
    <w:rsid w:val="007E4907"/>
    <w:rsid w:val="007E4AD7"/>
    <w:rsid w:val="007E5256"/>
    <w:rsid w:val="007E5CBB"/>
    <w:rsid w:val="007E6E93"/>
    <w:rsid w:val="007E6FF9"/>
    <w:rsid w:val="007E78FF"/>
    <w:rsid w:val="007F06F2"/>
    <w:rsid w:val="007F0883"/>
    <w:rsid w:val="007F0AA5"/>
    <w:rsid w:val="007F115C"/>
    <w:rsid w:val="007F1665"/>
    <w:rsid w:val="007F2D13"/>
    <w:rsid w:val="007F2DA8"/>
    <w:rsid w:val="007F30FD"/>
    <w:rsid w:val="007F343C"/>
    <w:rsid w:val="007F3717"/>
    <w:rsid w:val="007F37D5"/>
    <w:rsid w:val="007F39AE"/>
    <w:rsid w:val="007F3C18"/>
    <w:rsid w:val="007F4983"/>
    <w:rsid w:val="007F4B1B"/>
    <w:rsid w:val="007F4C63"/>
    <w:rsid w:val="007F4E38"/>
    <w:rsid w:val="007F5067"/>
    <w:rsid w:val="007F60DF"/>
    <w:rsid w:val="007F76E2"/>
    <w:rsid w:val="007F79F3"/>
    <w:rsid w:val="00800499"/>
    <w:rsid w:val="00800DC6"/>
    <w:rsid w:val="00800FF5"/>
    <w:rsid w:val="0080153E"/>
    <w:rsid w:val="00801CCB"/>
    <w:rsid w:val="00801D1F"/>
    <w:rsid w:val="0080237C"/>
    <w:rsid w:val="008034B0"/>
    <w:rsid w:val="00803879"/>
    <w:rsid w:val="00804E76"/>
    <w:rsid w:val="0080540B"/>
    <w:rsid w:val="008065BE"/>
    <w:rsid w:val="00806EDA"/>
    <w:rsid w:val="00807447"/>
    <w:rsid w:val="0081040A"/>
    <w:rsid w:val="00810663"/>
    <w:rsid w:val="00810A4E"/>
    <w:rsid w:val="0081110E"/>
    <w:rsid w:val="0081136D"/>
    <w:rsid w:val="00811495"/>
    <w:rsid w:val="0081169E"/>
    <w:rsid w:val="00811C56"/>
    <w:rsid w:val="00812032"/>
    <w:rsid w:val="008123E7"/>
    <w:rsid w:val="008123F1"/>
    <w:rsid w:val="00812514"/>
    <w:rsid w:val="00813397"/>
    <w:rsid w:val="008134ED"/>
    <w:rsid w:val="00813BC3"/>
    <w:rsid w:val="00814286"/>
    <w:rsid w:val="00814D6C"/>
    <w:rsid w:val="00814EF1"/>
    <w:rsid w:val="00815180"/>
    <w:rsid w:val="008154E8"/>
    <w:rsid w:val="00815C8D"/>
    <w:rsid w:val="00815CF3"/>
    <w:rsid w:val="00815D1D"/>
    <w:rsid w:val="008170BB"/>
    <w:rsid w:val="00817437"/>
    <w:rsid w:val="00817F4B"/>
    <w:rsid w:val="0082140F"/>
    <w:rsid w:val="008226FE"/>
    <w:rsid w:val="00823241"/>
    <w:rsid w:val="008235C7"/>
    <w:rsid w:val="0082363A"/>
    <w:rsid w:val="00823893"/>
    <w:rsid w:val="00823E7F"/>
    <w:rsid w:val="00823F19"/>
    <w:rsid w:val="008246C5"/>
    <w:rsid w:val="008256ED"/>
    <w:rsid w:val="0082588E"/>
    <w:rsid w:val="0082637A"/>
    <w:rsid w:val="0082707E"/>
    <w:rsid w:val="008270E2"/>
    <w:rsid w:val="0082731F"/>
    <w:rsid w:val="0083009B"/>
    <w:rsid w:val="00830470"/>
    <w:rsid w:val="008305FF"/>
    <w:rsid w:val="008309D3"/>
    <w:rsid w:val="00830C07"/>
    <w:rsid w:val="00830C95"/>
    <w:rsid w:val="00830D23"/>
    <w:rsid w:val="00830EDE"/>
    <w:rsid w:val="00830FBC"/>
    <w:rsid w:val="00832131"/>
    <w:rsid w:val="00832897"/>
    <w:rsid w:val="00832EBF"/>
    <w:rsid w:val="00832FDE"/>
    <w:rsid w:val="0083326F"/>
    <w:rsid w:val="00833A03"/>
    <w:rsid w:val="00833B1C"/>
    <w:rsid w:val="00835331"/>
    <w:rsid w:val="00835731"/>
    <w:rsid w:val="008358EF"/>
    <w:rsid w:val="0083662C"/>
    <w:rsid w:val="00836ADB"/>
    <w:rsid w:val="0083711D"/>
    <w:rsid w:val="0083763F"/>
    <w:rsid w:val="00837CDF"/>
    <w:rsid w:val="008400C2"/>
    <w:rsid w:val="00840C37"/>
    <w:rsid w:val="008422BC"/>
    <w:rsid w:val="008422C8"/>
    <w:rsid w:val="00842671"/>
    <w:rsid w:val="00842A57"/>
    <w:rsid w:val="0084367D"/>
    <w:rsid w:val="008438EA"/>
    <w:rsid w:val="00843AA4"/>
    <w:rsid w:val="00844240"/>
    <w:rsid w:val="00844566"/>
    <w:rsid w:val="00844652"/>
    <w:rsid w:val="0084477A"/>
    <w:rsid w:val="00844797"/>
    <w:rsid w:val="00845306"/>
    <w:rsid w:val="00845368"/>
    <w:rsid w:val="00845AC4"/>
    <w:rsid w:val="00846095"/>
    <w:rsid w:val="0084648F"/>
    <w:rsid w:val="00846908"/>
    <w:rsid w:val="00846A27"/>
    <w:rsid w:val="0084718E"/>
    <w:rsid w:val="008473E2"/>
    <w:rsid w:val="008475E1"/>
    <w:rsid w:val="00847F3C"/>
    <w:rsid w:val="008509C4"/>
    <w:rsid w:val="00850EBA"/>
    <w:rsid w:val="00850F74"/>
    <w:rsid w:val="0085147A"/>
    <w:rsid w:val="00851984"/>
    <w:rsid w:val="008524BA"/>
    <w:rsid w:val="00852879"/>
    <w:rsid w:val="00852D86"/>
    <w:rsid w:val="00853273"/>
    <w:rsid w:val="00853A26"/>
    <w:rsid w:val="00854F40"/>
    <w:rsid w:val="008555A1"/>
    <w:rsid w:val="00856A06"/>
    <w:rsid w:val="00860165"/>
    <w:rsid w:val="00860246"/>
    <w:rsid w:val="00860FBC"/>
    <w:rsid w:val="0086167C"/>
    <w:rsid w:val="00862212"/>
    <w:rsid w:val="00862328"/>
    <w:rsid w:val="008626A6"/>
    <w:rsid w:val="00862EE5"/>
    <w:rsid w:val="00863B2A"/>
    <w:rsid w:val="00863D7A"/>
    <w:rsid w:val="0086400A"/>
    <w:rsid w:val="008643A6"/>
    <w:rsid w:val="00864490"/>
    <w:rsid w:val="0086503D"/>
    <w:rsid w:val="00865560"/>
    <w:rsid w:val="00865FDF"/>
    <w:rsid w:val="008663A7"/>
    <w:rsid w:val="00866E7E"/>
    <w:rsid w:val="00867022"/>
    <w:rsid w:val="00867CBC"/>
    <w:rsid w:val="008700C3"/>
    <w:rsid w:val="00870D55"/>
    <w:rsid w:val="00870E16"/>
    <w:rsid w:val="008712F0"/>
    <w:rsid w:val="00871D06"/>
    <w:rsid w:val="008722D4"/>
    <w:rsid w:val="00873383"/>
    <w:rsid w:val="00873984"/>
    <w:rsid w:val="00873B2C"/>
    <w:rsid w:val="008751A7"/>
    <w:rsid w:val="0087541B"/>
    <w:rsid w:val="00875B78"/>
    <w:rsid w:val="00875C14"/>
    <w:rsid w:val="00875D77"/>
    <w:rsid w:val="00876C79"/>
    <w:rsid w:val="0088008F"/>
    <w:rsid w:val="00880166"/>
    <w:rsid w:val="00880432"/>
    <w:rsid w:val="00880592"/>
    <w:rsid w:val="00880D10"/>
    <w:rsid w:val="00880DA3"/>
    <w:rsid w:val="00881101"/>
    <w:rsid w:val="00881CD7"/>
    <w:rsid w:val="00881DA4"/>
    <w:rsid w:val="00882255"/>
    <w:rsid w:val="00882E8E"/>
    <w:rsid w:val="00883DEE"/>
    <w:rsid w:val="00883F72"/>
    <w:rsid w:val="00883FB4"/>
    <w:rsid w:val="0088434E"/>
    <w:rsid w:val="008854C8"/>
    <w:rsid w:val="00885823"/>
    <w:rsid w:val="008858C4"/>
    <w:rsid w:val="008858D3"/>
    <w:rsid w:val="008872EE"/>
    <w:rsid w:val="0089049E"/>
    <w:rsid w:val="00890ADA"/>
    <w:rsid w:val="00890BA0"/>
    <w:rsid w:val="008919F0"/>
    <w:rsid w:val="0089277A"/>
    <w:rsid w:val="00892C50"/>
    <w:rsid w:val="00892C93"/>
    <w:rsid w:val="00892F6C"/>
    <w:rsid w:val="0089322C"/>
    <w:rsid w:val="00893C7B"/>
    <w:rsid w:val="00893FDB"/>
    <w:rsid w:val="0089507C"/>
    <w:rsid w:val="008954B7"/>
    <w:rsid w:val="008954EF"/>
    <w:rsid w:val="0089586F"/>
    <w:rsid w:val="00895C70"/>
    <w:rsid w:val="0089647E"/>
    <w:rsid w:val="00896E67"/>
    <w:rsid w:val="00896F36"/>
    <w:rsid w:val="00897909"/>
    <w:rsid w:val="00897AD0"/>
    <w:rsid w:val="008A0CBC"/>
    <w:rsid w:val="008A137E"/>
    <w:rsid w:val="008A1E32"/>
    <w:rsid w:val="008A2848"/>
    <w:rsid w:val="008A29F8"/>
    <w:rsid w:val="008A3431"/>
    <w:rsid w:val="008A3AD5"/>
    <w:rsid w:val="008A4767"/>
    <w:rsid w:val="008A4800"/>
    <w:rsid w:val="008A4BFE"/>
    <w:rsid w:val="008A4ED9"/>
    <w:rsid w:val="008A572F"/>
    <w:rsid w:val="008A5E21"/>
    <w:rsid w:val="008A6516"/>
    <w:rsid w:val="008A77C6"/>
    <w:rsid w:val="008A7DCB"/>
    <w:rsid w:val="008A7DCC"/>
    <w:rsid w:val="008B005C"/>
    <w:rsid w:val="008B0990"/>
    <w:rsid w:val="008B15E9"/>
    <w:rsid w:val="008B173F"/>
    <w:rsid w:val="008B198F"/>
    <w:rsid w:val="008B38C4"/>
    <w:rsid w:val="008B4452"/>
    <w:rsid w:val="008B50EC"/>
    <w:rsid w:val="008B5730"/>
    <w:rsid w:val="008B5A13"/>
    <w:rsid w:val="008B6488"/>
    <w:rsid w:val="008B71A4"/>
    <w:rsid w:val="008C08E5"/>
    <w:rsid w:val="008C0CFA"/>
    <w:rsid w:val="008C0E67"/>
    <w:rsid w:val="008C1C44"/>
    <w:rsid w:val="008C24F7"/>
    <w:rsid w:val="008C3449"/>
    <w:rsid w:val="008C34CD"/>
    <w:rsid w:val="008C35A8"/>
    <w:rsid w:val="008C385C"/>
    <w:rsid w:val="008C3BC3"/>
    <w:rsid w:val="008C3BD0"/>
    <w:rsid w:val="008C468C"/>
    <w:rsid w:val="008C49A0"/>
    <w:rsid w:val="008C5D17"/>
    <w:rsid w:val="008C5F46"/>
    <w:rsid w:val="008C62C3"/>
    <w:rsid w:val="008C6368"/>
    <w:rsid w:val="008C64F9"/>
    <w:rsid w:val="008C76EA"/>
    <w:rsid w:val="008C7A51"/>
    <w:rsid w:val="008C7DA0"/>
    <w:rsid w:val="008D0052"/>
    <w:rsid w:val="008D0200"/>
    <w:rsid w:val="008D04B9"/>
    <w:rsid w:val="008D051D"/>
    <w:rsid w:val="008D09DE"/>
    <w:rsid w:val="008D0BBA"/>
    <w:rsid w:val="008D0D8A"/>
    <w:rsid w:val="008D0E9E"/>
    <w:rsid w:val="008D1272"/>
    <w:rsid w:val="008D1CFC"/>
    <w:rsid w:val="008D24B3"/>
    <w:rsid w:val="008D2C75"/>
    <w:rsid w:val="008D32A9"/>
    <w:rsid w:val="008D36A3"/>
    <w:rsid w:val="008D4946"/>
    <w:rsid w:val="008D55C3"/>
    <w:rsid w:val="008D5672"/>
    <w:rsid w:val="008D56ED"/>
    <w:rsid w:val="008D57C8"/>
    <w:rsid w:val="008D5BEE"/>
    <w:rsid w:val="008D634B"/>
    <w:rsid w:val="008D6538"/>
    <w:rsid w:val="008D6E4F"/>
    <w:rsid w:val="008D790B"/>
    <w:rsid w:val="008D7914"/>
    <w:rsid w:val="008D7F1A"/>
    <w:rsid w:val="008D7F2C"/>
    <w:rsid w:val="008E015B"/>
    <w:rsid w:val="008E04E6"/>
    <w:rsid w:val="008E0A8E"/>
    <w:rsid w:val="008E1519"/>
    <w:rsid w:val="008E2610"/>
    <w:rsid w:val="008E293E"/>
    <w:rsid w:val="008E2F51"/>
    <w:rsid w:val="008E345B"/>
    <w:rsid w:val="008E3B1B"/>
    <w:rsid w:val="008E3D40"/>
    <w:rsid w:val="008E477C"/>
    <w:rsid w:val="008E4A57"/>
    <w:rsid w:val="008E4E18"/>
    <w:rsid w:val="008E5668"/>
    <w:rsid w:val="008E5732"/>
    <w:rsid w:val="008E5F71"/>
    <w:rsid w:val="008E6064"/>
    <w:rsid w:val="008E655B"/>
    <w:rsid w:val="008E6B28"/>
    <w:rsid w:val="008E6E50"/>
    <w:rsid w:val="008E7ADD"/>
    <w:rsid w:val="008F00A2"/>
    <w:rsid w:val="008F0D04"/>
    <w:rsid w:val="008F1907"/>
    <w:rsid w:val="008F2159"/>
    <w:rsid w:val="008F253C"/>
    <w:rsid w:val="008F2AB9"/>
    <w:rsid w:val="008F2C26"/>
    <w:rsid w:val="008F2D03"/>
    <w:rsid w:val="008F2F74"/>
    <w:rsid w:val="008F2F85"/>
    <w:rsid w:val="008F3022"/>
    <w:rsid w:val="008F355E"/>
    <w:rsid w:val="008F3E0A"/>
    <w:rsid w:val="008F426F"/>
    <w:rsid w:val="008F46D3"/>
    <w:rsid w:val="008F5306"/>
    <w:rsid w:val="008F55B6"/>
    <w:rsid w:val="008F56ED"/>
    <w:rsid w:val="008F6610"/>
    <w:rsid w:val="008F6C6C"/>
    <w:rsid w:val="008F6ECF"/>
    <w:rsid w:val="008F7499"/>
    <w:rsid w:val="008F7C9C"/>
    <w:rsid w:val="009012D9"/>
    <w:rsid w:val="00901525"/>
    <w:rsid w:val="00901575"/>
    <w:rsid w:val="00901A99"/>
    <w:rsid w:val="009023C0"/>
    <w:rsid w:val="0090240B"/>
    <w:rsid w:val="00902760"/>
    <w:rsid w:val="00902AC2"/>
    <w:rsid w:val="00902B78"/>
    <w:rsid w:val="00903260"/>
    <w:rsid w:val="0090383E"/>
    <w:rsid w:val="00903A64"/>
    <w:rsid w:val="00903C57"/>
    <w:rsid w:val="00903E62"/>
    <w:rsid w:val="009042E1"/>
    <w:rsid w:val="0090477C"/>
    <w:rsid w:val="00904871"/>
    <w:rsid w:val="0090527C"/>
    <w:rsid w:val="009055B0"/>
    <w:rsid w:val="00905983"/>
    <w:rsid w:val="00905CEC"/>
    <w:rsid w:val="00905F36"/>
    <w:rsid w:val="00906983"/>
    <w:rsid w:val="00907F89"/>
    <w:rsid w:val="00910064"/>
    <w:rsid w:val="00910D29"/>
    <w:rsid w:val="009113A0"/>
    <w:rsid w:val="00911846"/>
    <w:rsid w:val="00912388"/>
    <w:rsid w:val="00912389"/>
    <w:rsid w:val="0091257D"/>
    <w:rsid w:val="00912CC9"/>
    <w:rsid w:val="0091358F"/>
    <w:rsid w:val="00913B32"/>
    <w:rsid w:val="0091407B"/>
    <w:rsid w:val="00914284"/>
    <w:rsid w:val="00914970"/>
    <w:rsid w:val="00914B81"/>
    <w:rsid w:val="0091512C"/>
    <w:rsid w:val="00915388"/>
    <w:rsid w:val="009157FD"/>
    <w:rsid w:val="00915841"/>
    <w:rsid w:val="00916477"/>
    <w:rsid w:val="009166CB"/>
    <w:rsid w:val="0091672F"/>
    <w:rsid w:val="00916C3A"/>
    <w:rsid w:val="00916CA2"/>
    <w:rsid w:val="00917817"/>
    <w:rsid w:val="00920245"/>
    <w:rsid w:val="00920875"/>
    <w:rsid w:val="00920DCE"/>
    <w:rsid w:val="00921BDA"/>
    <w:rsid w:val="00921E73"/>
    <w:rsid w:val="009221AA"/>
    <w:rsid w:val="00922571"/>
    <w:rsid w:val="00922CFD"/>
    <w:rsid w:val="00923BF2"/>
    <w:rsid w:val="00924055"/>
    <w:rsid w:val="00924440"/>
    <w:rsid w:val="0092519C"/>
    <w:rsid w:val="009251D0"/>
    <w:rsid w:val="00925A2A"/>
    <w:rsid w:val="009260D0"/>
    <w:rsid w:val="0092620F"/>
    <w:rsid w:val="009266DC"/>
    <w:rsid w:val="00926B47"/>
    <w:rsid w:val="009271E9"/>
    <w:rsid w:val="0092726F"/>
    <w:rsid w:val="009279CA"/>
    <w:rsid w:val="00927D4B"/>
    <w:rsid w:val="0093026E"/>
    <w:rsid w:val="0093060B"/>
    <w:rsid w:val="00930761"/>
    <w:rsid w:val="00930A00"/>
    <w:rsid w:val="00930FFC"/>
    <w:rsid w:val="009318FA"/>
    <w:rsid w:val="00931B59"/>
    <w:rsid w:val="00932150"/>
    <w:rsid w:val="00932161"/>
    <w:rsid w:val="009325F3"/>
    <w:rsid w:val="00933501"/>
    <w:rsid w:val="00933648"/>
    <w:rsid w:val="00933DC1"/>
    <w:rsid w:val="00933EB8"/>
    <w:rsid w:val="009343A3"/>
    <w:rsid w:val="009343D2"/>
    <w:rsid w:val="00935013"/>
    <w:rsid w:val="009359BA"/>
    <w:rsid w:val="00935D05"/>
    <w:rsid w:val="009361CA"/>
    <w:rsid w:val="009364BF"/>
    <w:rsid w:val="009368FB"/>
    <w:rsid w:val="00936FAF"/>
    <w:rsid w:val="009372F4"/>
    <w:rsid w:val="0093749F"/>
    <w:rsid w:val="0094039A"/>
    <w:rsid w:val="009404D4"/>
    <w:rsid w:val="00940B00"/>
    <w:rsid w:val="0094155F"/>
    <w:rsid w:val="00941944"/>
    <w:rsid w:val="00941DF2"/>
    <w:rsid w:val="0094214D"/>
    <w:rsid w:val="00942941"/>
    <w:rsid w:val="00943FCB"/>
    <w:rsid w:val="0094512A"/>
    <w:rsid w:val="009452E2"/>
    <w:rsid w:val="00945457"/>
    <w:rsid w:val="0094566D"/>
    <w:rsid w:val="00945741"/>
    <w:rsid w:val="00947B55"/>
    <w:rsid w:val="00950040"/>
    <w:rsid w:val="009504A3"/>
    <w:rsid w:val="00950B97"/>
    <w:rsid w:val="00950C96"/>
    <w:rsid w:val="00951591"/>
    <w:rsid w:val="00951B45"/>
    <w:rsid w:val="0095245E"/>
    <w:rsid w:val="00952D3E"/>
    <w:rsid w:val="00952E9F"/>
    <w:rsid w:val="0095320E"/>
    <w:rsid w:val="009539BD"/>
    <w:rsid w:val="009544DD"/>
    <w:rsid w:val="00954F63"/>
    <w:rsid w:val="00955202"/>
    <w:rsid w:val="009557B6"/>
    <w:rsid w:val="0095588F"/>
    <w:rsid w:val="00955A95"/>
    <w:rsid w:val="00956184"/>
    <w:rsid w:val="009567F7"/>
    <w:rsid w:val="00956845"/>
    <w:rsid w:val="00957037"/>
    <w:rsid w:val="00957464"/>
    <w:rsid w:val="0095751E"/>
    <w:rsid w:val="009575A2"/>
    <w:rsid w:val="00957684"/>
    <w:rsid w:val="00957AF9"/>
    <w:rsid w:val="00957BCE"/>
    <w:rsid w:val="00957C02"/>
    <w:rsid w:val="00957C74"/>
    <w:rsid w:val="00960384"/>
    <w:rsid w:val="009607C7"/>
    <w:rsid w:val="00960BCA"/>
    <w:rsid w:val="00960DEB"/>
    <w:rsid w:val="009610A5"/>
    <w:rsid w:val="00961B74"/>
    <w:rsid w:val="00961C39"/>
    <w:rsid w:val="00961F2C"/>
    <w:rsid w:val="00961F9D"/>
    <w:rsid w:val="00962485"/>
    <w:rsid w:val="009625C8"/>
    <w:rsid w:val="00962CA9"/>
    <w:rsid w:val="0096305C"/>
    <w:rsid w:val="0096306D"/>
    <w:rsid w:val="009646E1"/>
    <w:rsid w:val="0096522D"/>
    <w:rsid w:val="0096592E"/>
    <w:rsid w:val="00965ED7"/>
    <w:rsid w:val="00966764"/>
    <w:rsid w:val="00966A74"/>
    <w:rsid w:val="00966C95"/>
    <w:rsid w:val="00966F93"/>
    <w:rsid w:val="0096713D"/>
    <w:rsid w:val="00970180"/>
    <w:rsid w:val="00970531"/>
    <w:rsid w:val="00970617"/>
    <w:rsid w:val="0097076D"/>
    <w:rsid w:val="009708FF"/>
    <w:rsid w:val="00970C74"/>
    <w:rsid w:val="00970D09"/>
    <w:rsid w:val="00970FBA"/>
    <w:rsid w:val="00971DB2"/>
    <w:rsid w:val="00974247"/>
    <w:rsid w:val="009742A4"/>
    <w:rsid w:val="00974ECC"/>
    <w:rsid w:val="0097525B"/>
    <w:rsid w:val="0097528E"/>
    <w:rsid w:val="00975900"/>
    <w:rsid w:val="00976271"/>
    <w:rsid w:val="009767C6"/>
    <w:rsid w:val="00976959"/>
    <w:rsid w:val="00976C20"/>
    <w:rsid w:val="00976CE6"/>
    <w:rsid w:val="009802D3"/>
    <w:rsid w:val="00980439"/>
    <w:rsid w:val="00980CCC"/>
    <w:rsid w:val="00980D82"/>
    <w:rsid w:val="009813F2"/>
    <w:rsid w:val="00981428"/>
    <w:rsid w:val="00981DD9"/>
    <w:rsid w:val="00981ECD"/>
    <w:rsid w:val="009820C6"/>
    <w:rsid w:val="009824CF"/>
    <w:rsid w:val="00982C21"/>
    <w:rsid w:val="00982CB7"/>
    <w:rsid w:val="00982CBF"/>
    <w:rsid w:val="00983999"/>
    <w:rsid w:val="00983C0F"/>
    <w:rsid w:val="0098470E"/>
    <w:rsid w:val="00984C0C"/>
    <w:rsid w:val="0098517C"/>
    <w:rsid w:val="0098520E"/>
    <w:rsid w:val="00985513"/>
    <w:rsid w:val="009858BA"/>
    <w:rsid w:val="00986DA5"/>
    <w:rsid w:val="009903D0"/>
    <w:rsid w:val="0099046D"/>
    <w:rsid w:val="00990741"/>
    <w:rsid w:val="0099079A"/>
    <w:rsid w:val="009907AA"/>
    <w:rsid w:val="00990B84"/>
    <w:rsid w:val="00991D92"/>
    <w:rsid w:val="00992759"/>
    <w:rsid w:val="0099297A"/>
    <w:rsid w:val="00992CC7"/>
    <w:rsid w:val="00993462"/>
    <w:rsid w:val="00993E49"/>
    <w:rsid w:val="009941D5"/>
    <w:rsid w:val="0099493F"/>
    <w:rsid w:val="00994C0B"/>
    <w:rsid w:val="00994D3B"/>
    <w:rsid w:val="00994D98"/>
    <w:rsid w:val="00994E36"/>
    <w:rsid w:val="00994FA7"/>
    <w:rsid w:val="00995EBA"/>
    <w:rsid w:val="00996855"/>
    <w:rsid w:val="00996BE1"/>
    <w:rsid w:val="009A06C0"/>
    <w:rsid w:val="009A0938"/>
    <w:rsid w:val="009A09FF"/>
    <w:rsid w:val="009A0B9F"/>
    <w:rsid w:val="009A0F0F"/>
    <w:rsid w:val="009A1013"/>
    <w:rsid w:val="009A1E92"/>
    <w:rsid w:val="009A217F"/>
    <w:rsid w:val="009A244C"/>
    <w:rsid w:val="009A24DF"/>
    <w:rsid w:val="009A250F"/>
    <w:rsid w:val="009A2BA9"/>
    <w:rsid w:val="009A3059"/>
    <w:rsid w:val="009A353A"/>
    <w:rsid w:val="009A354F"/>
    <w:rsid w:val="009A44D8"/>
    <w:rsid w:val="009A4DEC"/>
    <w:rsid w:val="009A5456"/>
    <w:rsid w:val="009A5708"/>
    <w:rsid w:val="009A5899"/>
    <w:rsid w:val="009A5DB3"/>
    <w:rsid w:val="009A6DE7"/>
    <w:rsid w:val="009A744D"/>
    <w:rsid w:val="009A7939"/>
    <w:rsid w:val="009A7A6A"/>
    <w:rsid w:val="009B0DAB"/>
    <w:rsid w:val="009B14A9"/>
    <w:rsid w:val="009B22CB"/>
    <w:rsid w:val="009B3FEC"/>
    <w:rsid w:val="009B4255"/>
    <w:rsid w:val="009B4501"/>
    <w:rsid w:val="009B4A6E"/>
    <w:rsid w:val="009B4F56"/>
    <w:rsid w:val="009B573E"/>
    <w:rsid w:val="009B5E6D"/>
    <w:rsid w:val="009B66D1"/>
    <w:rsid w:val="009B6A59"/>
    <w:rsid w:val="009B6B6F"/>
    <w:rsid w:val="009B6DB4"/>
    <w:rsid w:val="009B7133"/>
    <w:rsid w:val="009C017E"/>
    <w:rsid w:val="009C058F"/>
    <w:rsid w:val="009C149D"/>
    <w:rsid w:val="009C1520"/>
    <w:rsid w:val="009C1EF7"/>
    <w:rsid w:val="009C2690"/>
    <w:rsid w:val="009C2BE7"/>
    <w:rsid w:val="009C37C4"/>
    <w:rsid w:val="009C3AC4"/>
    <w:rsid w:val="009C41F7"/>
    <w:rsid w:val="009C4283"/>
    <w:rsid w:val="009C4920"/>
    <w:rsid w:val="009C4EA5"/>
    <w:rsid w:val="009C4F52"/>
    <w:rsid w:val="009C5B25"/>
    <w:rsid w:val="009C5C7B"/>
    <w:rsid w:val="009C70A4"/>
    <w:rsid w:val="009C726E"/>
    <w:rsid w:val="009C7766"/>
    <w:rsid w:val="009C7FBC"/>
    <w:rsid w:val="009D02F5"/>
    <w:rsid w:val="009D0341"/>
    <w:rsid w:val="009D07C0"/>
    <w:rsid w:val="009D0A10"/>
    <w:rsid w:val="009D0A7B"/>
    <w:rsid w:val="009D1D37"/>
    <w:rsid w:val="009D2750"/>
    <w:rsid w:val="009D31E7"/>
    <w:rsid w:val="009D3740"/>
    <w:rsid w:val="009D42B4"/>
    <w:rsid w:val="009D432C"/>
    <w:rsid w:val="009D470A"/>
    <w:rsid w:val="009D4731"/>
    <w:rsid w:val="009D4931"/>
    <w:rsid w:val="009D49EA"/>
    <w:rsid w:val="009D5478"/>
    <w:rsid w:val="009D5BEA"/>
    <w:rsid w:val="009D6201"/>
    <w:rsid w:val="009D64BD"/>
    <w:rsid w:val="009D6928"/>
    <w:rsid w:val="009D6DBA"/>
    <w:rsid w:val="009D6E9E"/>
    <w:rsid w:val="009D6ED2"/>
    <w:rsid w:val="009D72C7"/>
    <w:rsid w:val="009D7419"/>
    <w:rsid w:val="009D77EB"/>
    <w:rsid w:val="009D7D59"/>
    <w:rsid w:val="009E000D"/>
    <w:rsid w:val="009E0669"/>
    <w:rsid w:val="009E146A"/>
    <w:rsid w:val="009E16DE"/>
    <w:rsid w:val="009E1830"/>
    <w:rsid w:val="009E1AA4"/>
    <w:rsid w:val="009E20BD"/>
    <w:rsid w:val="009E2577"/>
    <w:rsid w:val="009E25A1"/>
    <w:rsid w:val="009E2697"/>
    <w:rsid w:val="009E39D6"/>
    <w:rsid w:val="009E3A30"/>
    <w:rsid w:val="009E3AF0"/>
    <w:rsid w:val="009E3EAD"/>
    <w:rsid w:val="009E4DE3"/>
    <w:rsid w:val="009E6B1B"/>
    <w:rsid w:val="009E72BA"/>
    <w:rsid w:val="009E7AAA"/>
    <w:rsid w:val="009F12B5"/>
    <w:rsid w:val="009F1405"/>
    <w:rsid w:val="009F177C"/>
    <w:rsid w:val="009F223C"/>
    <w:rsid w:val="009F2321"/>
    <w:rsid w:val="009F4BDC"/>
    <w:rsid w:val="009F50BF"/>
    <w:rsid w:val="009F51E6"/>
    <w:rsid w:val="009F520D"/>
    <w:rsid w:val="009F5705"/>
    <w:rsid w:val="009F5CDE"/>
    <w:rsid w:val="009F5F49"/>
    <w:rsid w:val="009F65CF"/>
    <w:rsid w:val="009F732B"/>
    <w:rsid w:val="009F754D"/>
    <w:rsid w:val="009F778B"/>
    <w:rsid w:val="009F7FB2"/>
    <w:rsid w:val="00A001AD"/>
    <w:rsid w:val="00A00AFE"/>
    <w:rsid w:val="00A00E8C"/>
    <w:rsid w:val="00A01C46"/>
    <w:rsid w:val="00A01E35"/>
    <w:rsid w:val="00A022A1"/>
    <w:rsid w:val="00A02C5C"/>
    <w:rsid w:val="00A03DBA"/>
    <w:rsid w:val="00A03E8A"/>
    <w:rsid w:val="00A04AB4"/>
    <w:rsid w:val="00A0550E"/>
    <w:rsid w:val="00A05EDB"/>
    <w:rsid w:val="00A06862"/>
    <w:rsid w:val="00A06AD5"/>
    <w:rsid w:val="00A06FED"/>
    <w:rsid w:val="00A104A7"/>
    <w:rsid w:val="00A1092D"/>
    <w:rsid w:val="00A11433"/>
    <w:rsid w:val="00A117A5"/>
    <w:rsid w:val="00A11BC5"/>
    <w:rsid w:val="00A11F9A"/>
    <w:rsid w:val="00A12F69"/>
    <w:rsid w:val="00A13913"/>
    <w:rsid w:val="00A13966"/>
    <w:rsid w:val="00A139B6"/>
    <w:rsid w:val="00A13A50"/>
    <w:rsid w:val="00A13EEE"/>
    <w:rsid w:val="00A144A5"/>
    <w:rsid w:val="00A1472D"/>
    <w:rsid w:val="00A15361"/>
    <w:rsid w:val="00A15820"/>
    <w:rsid w:val="00A1595E"/>
    <w:rsid w:val="00A160AE"/>
    <w:rsid w:val="00A1640A"/>
    <w:rsid w:val="00A1668F"/>
    <w:rsid w:val="00A167FC"/>
    <w:rsid w:val="00A16C07"/>
    <w:rsid w:val="00A17ED9"/>
    <w:rsid w:val="00A201A9"/>
    <w:rsid w:val="00A205D9"/>
    <w:rsid w:val="00A208A5"/>
    <w:rsid w:val="00A20B48"/>
    <w:rsid w:val="00A20C3F"/>
    <w:rsid w:val="00A20FC8"/>
    <w:rsid w:val="00A21F3A"/>
    <w:rsid w:val="00A22054"/>
    <w:rsid w:val="00A22B2E"/>
    <w:rsid w:val="00A22B30"/>
    <w:rsid w:val="00A22DD7"/>
    <w:rsid w:val="00A2444C"/>
    <w:rsid w:val="00A253F1"/>
    <w:rsid w:val="00A267C5"/>
    <w:rsid w:val="00A2721D"/>
    <w:rsid w:val="00A273B1"/>
    <w:rsid w:val="00A275CD"/>
    <w:rsid w:val="00A279F5"/>
    <w:rsid w:val="00A27A4F"/>
    <w:rsid w:val="00A27E21"/>
    <w:rsid w:val="00A27F53"/>
    <w:rsid w:val="00A301CF"/>
    <w:rsid w:val="00A30826"/>
    <w:rsid w:val="00A3087B"/>
    <w:rsid w:val="00A30E06"/>
    <w:rsid w:val="00A3169B"/>
    <w:rsid w:val="00A31CE3"/>
    <w:rsid w:val="00A3214B"/>
    <w:rsid w:val="00A32E50"/>
    <w:rsid w:val="00A338B8"/>
    <w:rsid w:val="00A35497"/>
    <w:rsid w:val="00A35632"/>
    <w:rsid w:val="00A3579F"/>
    <w:rsid w:val="00A35D9F"/>
    <w:rsid w:val="00A363FE"/>
    <w:rsid w:val="00A36629"/>
    <w:rsid w:val="00A36A22"/>
    <w:rsid w:val="00A37B77"/>
    <w:rsid w:val="00A40E01"/>
    <w:rsid w:val="00A40EA6"/>
    <w:rsid w:val="00A4146B"/>
    <w:rsid w:val="00A41D99"/>
    <w:rsid w:val="00A420E3"/>
    <w:rsid w:val="00A4268C"/>
    <w:rsid w:val="00A42993"/>
    <w:rsid w:val="00A42B1B"/>
    <w:rsid w:val="00A4386A"/>
    <w:rsid w:val="00A43B4C"/>
    <w:rsid w:val="00A43D9B"/>
    <w:rsid w:val="00A43F90"/>
    <w:rsid w:val="00A44403"/>
    <w:rsid w:val="00A444CB"/>
    <w:rsid w:val="00A4464A"/>
    <w:rsid w:val="00A44D37"/>
    <w:rsid w:val="00A45605"/>
    <w:rsid w:val="00A460F4"/>
    <w:rsid w:val="00A47AEA"/>
    <w:rsid w:val="00A507B3"/>
    <w:rsid w:val="00A50F06"/>
    <w:rsid w:val="00A51097"/>
    <w:rsid w:val="00A515EB"/>
    <w:rsid w:val="00A522C4"/>
    <w:rsid w:val="00A524B8"/>
    <w:rsid w:val="00A526C9"/>
    <w:rsid w:val="00A52B08"/>
    <w:rsid w:val="00A53EE2"/>
    <w:rsid w:val="00A54369"/>
    <w:rsid w:val="00A543FB"/>
    <w:rsid w:val="00A5470D"/>
    <w:rsid w:val="00A54999"/>
    <w:rsid w:val="00A54CE0"/>
    <w:rsid w:val="00A54E00"/>
    <w:rsid w:val="00A550D7"/>
    <w:rsid w:val="00A55582"/>
    <w:rsid w:val="00A556D5"/>
    <w:rsid w:val="00A55926"/>
    <w:rsid w:val="00A55C8F"/>
    <w:rsid w:val="00A5614C"/>
    <w:rsid w:val="00A56879"/>
    <w:rsid w:val="00A5692D"/>
    <w:rsid w:val="00A573DD"/>
    <w:rsid w:val="00A57588"/>
    <w:rsid w:val="00A577B0"/>
    <w:rsid w:val="00A602DA"/>
    <w:rsid w:val="00A60B0E"/>
    <w:rsid w:val="00A60F22"/>
    <w:rsid w:val="00A622BE"/>
    <w:rsid w:val="00A62A81"/>
    <w:rsid w:val="00A6348A"/>
    <w:rsid w:val="00A63575"/>
    <w:rsid w:val="00A63581"/>
    <w:rsid w:val="00A636AD"/>
    <w:rsid w:val="00A63F10"/>
    <w:rsid w:val="00A63F7B"/>
    <w:rsid w:val="00A6427C"/>
    <w:rsid w:val="00A64B15"/>
    <w:rsid w:val="00A64C1F"/>
    <w:rsid w:val="00A64E35"/>
    <w:rsid w:val="00A65CEC"/>
    <w:rsid w:val="00A66218"/>
    <w:rsid w:val="00A66492"/>
    <w:rsid w:val="00A66952"/>
    <w:rsid w:val="00A669F2"/>
    <w:rsid w:val="00A66F00"/>
    <w:rsid w:val="00A67B80"/>
    <w:rsid w:val="00A67D1A"/>
    <w:rsid w:val="00A67FAB"/>
    <w:rsid w:val="00A71601"/>
    <w:rsid w:val="00A71D56"/>
    <w:rsid w:val="00A72813"/>
    <w:rsid w:val="00A72AAC"/>
    <w:rsid w:val="00A72DC8"/>
    <w:rsid w:val="00A738D2"/>
    <w:rsid w:val="00A739E4"/>
    <w:rsid w:val="00A742DA"/>
    <w:rsid w:val="00A74415"/>
    <w:rsid w:val="00A75881"/>
    <w:rsid w:val="00A7692A"/>
    <w:rsid w:val="00A77334"/>
    <w:rsid w:val="00A77A27"/>
    <w:rsid w:val="00A800EE"/>
    <w:rsid w:val="00A8121F"/>
    <w:rsid w:val="00A8175C"/>
    <w:rsid w:val="00A81B69"/>
    <w:rsid w:val="00A82134"/>
    <w:rsid w:val="00A82181"/>
    <w:rsid w:val="00A82B15"/>
    <w:rsid w:val="00A82C21"/>
    <w:rsid w:val="00A82FE1"/>
    <w:rsid w:val="00A83972"/>
    <w:rsid w:val="00A839B0"/>
    <w:rsid w:val="00A83BD7"/>
    <w:rsid w:val="00A84163"/>
    <w:rsid w:val="00A8431E"/>
    <w:rsid w:val="00A844F3"/>
    <w:rsid w:val="00A8488C"/>
    <w:rsid w:val="00A84894"/>
    <w:rsid w:val="00A860F9"/>
    <w:rsid w:val="00A865D9"/>
    <w:rsid w:val="00A867FC"/>
    <w:rsid w:val="00A87065"/>
    <w:rsid w:val="00A8719F"/>
    <w:rsid w:val="00A874DF"/>
    <w:rsid w:val="00A877BF"/>
    <w:rsid w:val="00A87D55"/>
    <w:rsid w:val="00A87E81"/>
    <w:rsid w:val="00A905FA"/>
    <w:rsid w:val="00A90A34"/>
    <w:rsid w:val="00A91D3C"/>
    <w:rsid w:val="00A9246C"/>
    <w:rsid w:val="00A9384B"/>
    <w:rsid w:val="00A938D7"/>
    <w:rsid w:val="00A93B52"/>
    <w:rsid w:val="00A9424D"/>
    <w:rsid w:val="00A94772"/>
    <w:rsid w:val="00A94E00"/>
    <w:rsid w:val="00A95C84"/>
    <w:rsid w:val="00A95DA7"/>
    <w:rsid w:val="00A96178"/>
    <w:rsid w:val="00A961C6"/>
    <w:rsid w:val="00A96217"/>
    <w:rsid w:val="00A96C46"/>
    <w:rsid w:val="00A9736E"/>
    <w:rsid w:val="00A97D58"/>
    <w:rsid w:val="00AA0A79"/>
    <w:rsid w:val="00AA0CB6"/>
    <w:rsid w:val="00AA0D40"/>
    <w:rsid w:val="00AA123A"/>
    <w:rsid w:val="00AA1240"/>
    <w:rsid w:val="00AA131F"/>
    <w:rsid w:val="00AA137F"/>
    <w:rsid w:val="00AA1DB9"/>
    <w:rsid w:val="00AA24C6"/>
    <w:rsid w:val="00AA28CB"/>
    <w:rsid w:val="00AA309F"/>
    <w:rsid w:val="00AA343F"/>
    <w:rsid w:val="00AA56A9"/>
    <w:rsid w:val="00AA56EB"/>
    <w:rsid w:val="00AA672F"/>
    <w:rsid w:val="00AA6A25"/>
    <w:rsid w:val="00AA6E84"/>
    <w:rsid w:val="00AA6EFF"/>
    <w:rsid w:val="00AA6F8F"/>
    <w:rsid w:val="00AA7041"/>
    <w:rsid w:val="00AA7671"/>
    <w:rsid w:val="00AB01F0"/>
    <w:rsid w:val="00AB0B02"/>
    <w:rsid w:val="00AB1395"/>
    <w:rsid w:val="00AB1F1D"/>
    <w:rsid w:val="00AB3953"/>
    <w:rsid w:val="00AB40B6"/>
    <w:rsid w:val="00AB459C"/>
    <w:rsid w:val="00AB4FB9"/>
    <w:rsid w:val="00AB59A7"/>
    <w:rsid w:val="00AB60CB"/>
    <w:rsid w:val="00AB62CE"/>
    <w:rsid w:val="00AB6691"/>
    <w:rsid w:val="00AB66E2"/>
    <w:rsid w:val="00AB6810"/>
    <w:rsid w:val="00AB689A"/>
    <w:rsid w:val="00AB7EB9"/>
    <w:rsid w:val="00AB7FE5"/>
    <w:rsid w:val="00AC0D78"/>
    <w:rsid w:val="00AC139A"/>
    <w:rsid w:val="00AC14C2"/>
    <w:rsid w:val="00AC1512"/>
    <w:rsid w:val="00AC1590"/>
    <w:rsid w:val="00AC2332"/>
    <w:rsid w:val="00AC3204"/>
    <w:rsid w:val="00AC4488"/>
    <w:rsid w:val="00AC536A"/>
    <w:rsid w:val="00AC5928"/>
    <w:rsid w:val="00AC5D25"/>
    <w:rsid w:val="00AC61B5"/>
    <w:rsid w:val="00AC624C"/>
    <w:rsid w:val="00AC6601"/>
    <w:rsid w:val="00AC6D3A"/>
    <w:rsid w:val="00AC728F"/>
    <w:rsid w:val="00AC77A3"/>
    <w:rsid w:val="00AD008A"/>
    <w:rsid w:val="00AD0868"/>
    <w:rsid w:val="00AD0A43"/>
    <w:rsid w:val="00AD0B6D"/>
    <w:rsid w:val="00AD2065"/>
    <w:rsid w:val="00AD278C"/>
    <w:rsid w:val="00AD347C"/>
    <w:rsid w:val="00AD3BCE"/>
    <w:rsid w:val="00AD3FEE"/>
    <w:rsid w:val="00AD5CF8"/>
    <w:rsid w:val="00AD5F13"/>
    <w:rsid w:val="00AD601E"/>
    <w:rsid w:val="00AD6C2E"/>
    <w:rsid w:val="00AD6EE7"/>
    <w:rsid w:val="00AE0135"/>
    <w:rsid w:val="00AE023F"/>
    <w:rsid w:val="00AE0FAD"/>
    <w:rsid w:val="00AE14B1"/>
    <w:rsid w:val="00AE1675"/>
    <w:rsid w:val="00AE2868"/>
    <w:rsid w:val="00AE2913"/>
    <w:rsid w:val="00AE316A"/>
    <w:rsid w:val="00AE3AC0"/>
    <w:rsid w:val="00AE4AF9"/>
    <w:rsid w:val="00AE4B4D"/>
    <w:rsid w:val="00AE50FF"/>
    <w:rsid w:val="00AE51F4"/>
    <w:rsid w:val="00AE52AB"/>
    <w:rsid w:val="00AE5651"/>
    <w:rsid w:val="00AE576F"/>
    <w:rsid w:val="00AE5902"/>
    <w:rsid w:val="00AE5F0C"/>
    <w:rsid w:val="00AE709E"/>
    <w:rsid w:val="00AF0F49"/>
    <w:rsid w:val="00AF1E6B"/>
    <w:rsid w:val="00AF2215"/>
    <w:rsid w:val="00AF286B"/>
    <w:rsid w:val="00AF30C1"/>
    <w:rsid w:val="00AF31CC"/>
    <w:rsid w:val="00AF4068"/>
    <w:rsid w:val="00AF467A"/>
    <w:rsid w:val="00AF489B"/>
    <w:rsid w:val="00AF4B9B"/>
    <w:rsid w:val="00AF52F0"/>
    <w:rsid w:val="00AF5F35"/>
    <w:rsid w:val="00AF7406"/>
    <w:rsid w:val="00AF7610"/>
    <w:rsid w:val="00AF7E45"/>
    <w:rsid w:val="00AF7E47"/>
    <w:rsid w:val="00AF7ECA"/>
    <w:rsid w:val="00B00041"/>
    <w:rsid w:val="00B00231"/>
    <w:rsid w:val="00B008A7"/>
    <w:rsid w:val="00B008EB"/>
    <w:rsid w:val="00B00F0F"/>
    <w:rsid w:val="00B015F1"/>
    <w:rsid w:val="00B017D4"/>
    <w:rsid w:val="00B0199A"/>
    <w:rsid w:val="00B02286"/>
    <w:rsid w:val="00B028DA"/>
    <w:rsid w:val="00B02F98"/>
    <w:rsid w:val="00B0371D"/>
    <w:rsid w:val="00B03EA5"/>
    <w:rsid w:val="00B0528B"/>
    <w:rsid w:val="00B053C9"/>
    <w:rsid w:val="00B067A7"/>
    <w:rsid w:val="00B06C3C"/>
    <w:rsid w:val="00B06F83"/>
    <w:rsid w:val="00B07CA6"/>
    <w:rsid w:val="00B07E42"/>
    <w:rsid w:val="00B07FDA"/>
    <w:rsid w:val="00B10549"/>
    <w:rsid w:val="00B10708"/>
    <w:rsid w:val="00B10AA4"/>
    <w:rsid w:val="00B10B93"/>
    <w:rsid w:val="00B118CC"/>
    <w:rsid w:val="00B12FF6"/>
    <w:rsid w:val="00B13347"/>
    <w:rsid w:val="00B13590"/>
    <w:rsid w:val="00B13681"/>
    <w:rsid w:val="00B1400F"/>
    <w:rsid w:val="00B14040"/>
    <w:rsid w:val="00B145BC"/>
    <w:rsid w:val="00B152EC"/>
    <w:rsid w:val="00B15674"/>
    <w:rsid w:val="00B15FC2"/>
    <w:rsid w:val="00B16319"/>
    <w:rsid w:val="00B16D87"/>
    <w:rsid w:val="00B1723A"/>
    <w:rsid w:val="00B178A7"/>
    <w:rsid w:val="00B17D8F"/>
    <w:rsid w:val="00B2014C"/>
    <w:rsid w:val="00B210EF"/>
    <w:rsid w:val="00B220C9"/>
    <w:rsid w:val="00B229DC"/>
    <w:rsid w:val="00B22CF2"/>
    <w:rsid w:val="00B22D93"/>
    <w:rsid w:val="00B23202"/>
    <w:rsid w:val="00B238A7"/>
    <w:rsid w:val="00B24569"/>
    <w:rsid w:val="00B249D1"/>
    <w:rsid w:val="00B2520D"/>
    <w:rsid w:val="00B255BB"/>
    <w:rsid w:val="00B25BBF"/>
    <w:rsid w:val="00B25DA9"/>
    <w:rsid w:val="00B26C2D"/>
    <w:rsid w:val="00B26EA8"/>
    <w:rsid w:val="00B277B1"/>
    <w:rsid w:val="00B27BA8"/>
    <w:rsid w:val="00B27CE5"/>
    <w:rsid w:val="00B27D51"/>
    <w:rsid w:val="00B27E2C"/>
    <w:rsid w:val="00B30B76"/>
    <w:rsid w:val="00B3165A"/>
    <w:rsid w:val="00B31B7A"/>
    <w:rsid w:val="00B31B92"/>
    <w:rsid w:val="00B31C9A"/>
    <w:rsid w:val="00B321B3"/>
    <w:rsid w:val="00B3288B"/>
    <w:rsid w:val="00B33267"/>
    <w:rsid w:val="00B34E92"/>
    <w:rsid w:val="00B35CD6"/>
    <w:rsid w:val="00B37083"/>
    <w:rsid w:val="00B37810"/>
    <w:rsid w:val="00B37DB7"/>
    <w:rsid w:val="00B40105"/>
    <w:rsid w:val="00B4096D"/>
    <w:rsid w:val="00B41008"/>
    <w:rsid w:val="00B410A0"/>
    <w:rsid w:val="00B41408"/>
    <w:rsid w:val="00B41BD4"/>
    <w:rsid w:val="00B4202D"/>
    <w:rsid w:val="00B422BA"/>
    <w:rsid w:val="00B42482"/>
    <w:rsid w:val="00B42921"/>
    <w:rsid w:val="00B42943"/>
    <w:rsid w:val="00B42AB4"/>
    <w:rsid w:val="00B42C03"/>
    <w:rsid w:val="00B43255"/>
    <w:rsid w:val="00B432F6"/>
    <w:rsid w:val="00B43DFB"/>
    <w:rsid w:val="00B4453D"/>
    <w:rsid w:val="00B44768"/>
    <w:rsid w:val="00B451C8"/>
    <w:rsid w:val="00B45E47"/>
    <w:rsid w:val="00B46719"/>
    <w:rsid w:val="00B479FE"/>
    <w:rsid w:val="00B50AE7"/>
    <w:rsid w:val="00B51295"/>
    <w:rsid w:val="00B5138B"/>
    <w:rsid w:val="00B517E5"/>
    <w:rsid w:val="00B51DF2"/>
    <w:rsid w:val="00B51E30"/>
    <w:rsid w:val="00B52920"/>
    <w:rsid w:val="00B52C11"/>
    <w:rsid w:val="00B53283"/>
    <w:rsid w:val="00B536ED"/>
    <w:rsid w:val="00B53E73"/>
    <w:rsid w:val="00B54343"/>
    <w:rsid w:val="00B54FA4"/>
    <w:rsid w:val="00B56BA7"/>
    <w:rsid w:val="00B57096"/>
    <w:rsid w:val="00B5790E"/>
    <w:rsid w:val="00B579F9"/>
    <w:rsid w:val="00B57EDD"/>
    <w:rsid w:val="00B601ED"/>
    <w:rsid w:val="00B60EE2"/>
    <w:rsid w:val="00B60F20"/>
    <w:rsid w:val="00B60F8D"/>
    <w:rsid w:val="00B6112A"/>
    <w:rsid w:val="00B62048"/>
    <w:rsid w:val="00B626A6"/>
    <w:rsid w:val="00B6347C"/>
    <w:rsid w:val="00B63E97"/>
    <w:rsid w:val="00B63F5B"/>
    <w:rsid w:val="00B65D3F"/>
    <w:rsid w:val="00B67851"/>
    <w:rsid w:val="00B7111E"/>
    <w:rsid w:val="00B714E6"/>
    <w:rsid w:val="00B71811"/>
    <w:rsid w:val="00B71A23"/>
    <w:rsid w:val="00B72018"/>
    <w:rsid w:val="00B72E2A"/>
    <w:rsid w:val="00B7358D"/>
    <w:rsid w:val="00B73763"/>
    <w:rsid w:val="00B74A02"/>
    <w:rsid w:val="00B7583E"/>
    <w:rsid w:val="00B75854"/>
    <w:rsid w:val="00B76512"/>
    <w:rsid w:val="00B76ECF"/>
    <w:rsid w:val="00B77936"/>
    <w:rsid w:val="00B77E37"/>
    <w:rsid w:val="00B80580"/>
    <w:rsid w:val="00B80B0B"/>
    <w:rsid w:val="00B81010"/>
    <w:rsid w:val="00B81207"/>
    <w:rsid w:val="00B813B9"/>
    <w:rsid w:val="00B81E0D"/>
    <w:rsid w:val="00B82600"/>
    <w:rsid w:val="00B82A15"/>
    <w:rsid w:val="00B82E2F"/>
    <w:rsid w:val="00B83119"/>
    <w:rsid w:val="00B835B9"/>
    <w:rsid w:val="00B846D3"/>
    <w:rsid w:val="00B84817"/>
    <w:rsid w:val="00B84EA3"/>
    <w:rsid w:val="00B84ED9"/>
    <w:rsid w:val="00B851A0"/>
    <w:rsid w:val="00B85342"/>
    <w:rsid w:val="00B86BF4"/>
    <w:rsid w:val="00B86F97"/>
    <w:rsid w:val="00B87DDB"/>
    <w:rsid w:val="00B90B3D"/>
    <w:rsid w:val="00B912E3"/>
    <w:rsid w:val="00B91355"/>
    <w:rsid w:val="00B91CC0"/>
    <w:rsid w:val="00B92427"/>
    <w:rsid w:val="00B92C61"/>
    <w:rsid w:val="00B936E4"/>
    <w:rsid w:val="00B93B20"/>
    <w:rsid w:val="00B93D2D"/>
    <w:rsid w:val="00B94683"/>
    <w:rsid w:val="00B94807"/>
    <w:rsid w:val="00B954A5"/>
    <w:rsid w:val="00B95F3F"/>
    <w:rsid w:val="00B9654A"/>
    <w:rsid w:val="00B96715"/>
    <w:rsid w:val="00B96D50"/>
    <w:rsid w:val="00B970F7"/>
    <w:rsid w:val="00B9724D"/>
    <w:rsid w:val="00B973AB"/>
    <w:rsid w:val="00B974F9"/>
    <w:rsid w:val="00B9797E"/>
    <w:rsid w:val="00B97ED8"/>
    <w:rsid w:val="00BA0062"/>
    <w:rsid w:val="00BA02C9"/>
    <w:rsid w:val="00BA04DC"/>
    <w:rsid w:val="00BA0CA1"/>
    <w:rsid w:val="00BA1374"/>
    <w:rsid w:val="00BA300F"/>
    <w:rsid w:val="00BA31B7"/>
    <w:rsid w:val="00BA3DB3"/>
    <w:rsid w:val="00BA3F4E"/>
    <w:rsid w:val="00BA4F41"/>
    <w:rsid w:val="00BA4FBA"/>
    <w:rsid w:val="00BA599E"/>
    <w:rsid w:val="00BA5B83"/>
    <w:rsid w:val="00BA5B9F"/>
    <w:rsid w:val="00BA5E42"/>
    <w:rsid w:val="00BA7148"/>
    <w:rsid w:val="00BB0089"/>
    <w:rsid w:val="00BB0DC6"/>
    <w:rsid w:val="00BB165E"/>
    <w:rsid w:val="00BB244F"/>
    <w:rsid w:val="00BB2596"/>
    <w:rsid w:val="00BB3D0C"/>
    <w:rsid w:val="00BB3F4E"/>
    <w:rsid w:val="00BB48F5"/>
    <w:rsid w:val="00BB52F1"/>
    <w:rsid w:val="00BB589F"/>
    <w:rsid w:val="00BB5A0D"/>
    <w:rsid w:val="00BB7785"/>
    <w:rsid w:val="00BC04F1"/>
    <w:rsid w:val="00BC0A77"/>
    <w:rsid w:val="00BC1C7B"/>
    <w:rsid w:val="00BC32EC"/>
    <w:rsid w:val="00BC4241"/>
    <w:rsid w:val="00BC461F"/>
    <w:rsid w:val="00BC4B72"/>
    <w:rsid w:val="00BC4B77"/>
    <w:rsid w:val="00BC4B7E"/>
    <w:rsid w:val="00BC56A0"/>
    <w:rsid w:val="00BC5BE4"/>
    <w:rsid w:val="00BC5EFA"/>
    <w:rsid w:val="00BC6478"/>
    <w:rsid w:val="00BC64B0"/>
    <w:rsid w:val="00BC6C95"/>
    <w:rsid w:val="00BD0E2D"/>
    <w:rsid w:val="00BD1553"/>
    <w:rsid w:val="00BD1EDC"/>
    <w:rsid w:val="00BD203D"/>
    <w:rsid w:val="00BD20AE"/>
    <w:rsid w:val="00BD2E8E"/>
    <w:rsid w:val="00BD4379"/>
    <w:rsid w:val="00BD44D4"/>
    <w:rsid w:val="00BD5496"/>
    <w:rsid w:val="00BD5EA2"/>
    <w:rsid w:val="00BD6A1F"/>
    <w:rsid w:val="00BD6C58"/>
    <w:rsid w:val="00BD73DD"/>
    <w:rsid w:val="00BD77A7"/>
    <w:rsid w:val="00BE0861"/>
    <w:rsid w:val="00BE1413"/>
    <w:rsid w:val="00BE1840"/>
    <w:rsid w:val="00BE1FA7"/>
    <w:rsid w:val="00BE22C2"/>
    <w:rsid w:val="00BE2408"/>
    <w:rsid w:val="00BE2709"/>
    <w:rsid w:val="00BE282A"/>
    <w:rsid w:val="00BE2B5D"/>
    <w:rsid w:val="00BE2D79"/>
    <w:rsid w:val="00BE3367"/>
    <w:rsid w:val="00BE412D"/>
    <w:rsid w:val="00BE45A1"/>
    <w:rsid w:val="00BE45B5"/>
    <w:rsid w:val="00BE4C9A"/>
    <w:rsid w:val="00BE5835"/>
    <w:rsid w:val="00BE5AD7"/>
    <w:rsid w:val="00BE5B4E"/>
    <w:rsid w:val="00BE602B"/>
    <w:rsid w:val="00BE6220"/>
    <w:rsid w:val="00BE6360"/>
    <w:rsid w:val="00BE67C7"/>
    <w:rsid w:val="00BE685C"/>
    <w:rsid w:val="00BF008B"/>
    <w:rsid w:val="00BF00D9"/>
    <w:rsid w:val="00BF0A6F"/>
    <w:rsid w:val="00BF147A"/>
    <w:rsid w:val="00BF28AC"/>
    <w:rsid w:val="00BF2D77"/>
    <w:rsid w:val="00BF2E69"/>
    <w:rsid w:val="00BF30C2"/>
    <w:rsid w:val="00BF323E"/>
    <w:rsid w:val="00BF3593"/>
    <w:rsid w:val="00BF3A49"/>
    <w:rsid w:val="00BF46C1"/>
    <w:rsid w:val="00BF4B05"/>
    <w:rsid w:val="00BF5057"/>
    <w:rsid w:val="00BF5FB8"/>
    <w:rsid w:val="00BF602C"/>
    <w:rsid w:val="00BF611A"/>
    <w:rsid w:val="00BF6AF2"/>
    <w:rsid w:val="00BF7323"/>
    <w:rsid w:val="00BF7C8E"/>
    <w:rsid w:val="00C007E2"/>
    <w:rsid w:val="00C00BF1"/>
    <w:rsid w:val="00C0115E"/>
    <w:rsid w:val="00C01738"/>
    <w:rsid w:val="00C01768"/>
    <w:rsid w:val="00C01D17"/>
    <w:rsid w:val="00C02DF8"/>
    <w:rsid w:val="00C032B4"/>
    <w:rsid w:val="00C03F24"/>
    <w:rsid w:val="00C043B0"/>
    <w:rsid w:val="00C043B1"/>
    <w:rsid w:val="00C04BDF"/>
    <w:rsid w:val="00C04C7C"/>
    <w:rsid w:val="00C04CFA"/>
    <w:rsid w:val="00C05FBD"/>
    <w:rsid w:val="00C0772F"/>
    <w:rsid w:val="00C07B14"/>
    <w:rsid w:val="00C07D42"/>
    <w:rsid w:val="00C1020E"/>
    <w:rsid w:val="00C109BA"/>
    <w:rsid w:val="00C109BB"/>
    <w:rsid w:val="00C12FC2"/>
    <w:rsid w:val="00C133D6"/>
    <w:rsid w:val="00C13C10"/>
    <w:rsid w:val="00C149C6"/>
    <w:rsid w:val="00C15EC1"/>
    <w:rsid w:val="00C160E2"/>
    <w:rsid w:val="00C1677A"/>
    <w:rsid w:val="00C16EF5"/>
    <w:rsid w:val="00C1708A"/>
    <w:rsid w:val="00C174E0"/>
    <w:rsid w:val="00C176B0"/>
    <w:rsid w:val="00C17D14"/>
    <w:rsid w:val="00C20449"/>
    <w:rsid w:val="00C2066C"/>
    <w:rsid w:val="00C207D5"/>
    <w:rsid w:val="00C21082"/>
    <w:rsid w:val="00C225E9"/>
    <w:rsid w:val="00C23A31"/>
    <w:rsid w:val="00C243F6"/>
    <w:rsid w:val="00C248DA"/>
    <w:rsid w:val="00C24D38"/>
    <w:rsid w:val="00C25E5B"/>
    <w:rsid w:val="00C2611E"/>
    <w:rsid w:val="00C26C13"/>
    <w:rsid w:val="00C26E1E"/>
    <w:rsid w:val="00C27298"/>
    <w:rsid w:val="00C27516"/>
    <w:rsid w:val="00C27B38"/>
    <w:rsid w:val="00C302F6"/>
    <w:rsid w:val="00C30395"/>
    <w:rsid w:val="00C30605"/>
    <w:rsid w:val="00C3101A"/>
    <w:rsid w:val="00C31ABF"/>
    <w:rsid w:val="00C31FC8"/>
    <w:rsid w:val="00C32DCF"/>
    <w:rsid w:val="00C32E7F"/>
    <w:rsid w:val="00C33A7D"/>
    <w:rsid w:val="00C3472A"/>
    <w:rsid w:val="00C349B4"/>
    <w:rsid w:val="00C3518C"/>
    <w:rsid w:val="00C351C1"/>
    <w:rsid w:val="00C35A52"/>
    <w:rsid w:val="00C3680B"/>
    <w:rsid w:val="00C36F38"/>
    <w:rsid w:val="00C371F0"/>
    <w:rsid w:val="00C375DD"/>
    <w:rsid w:val="00C377F1"/>
    <w:rsid w:val="00C37AC8"/>
    <w:rsid w:val="00C37B35"/>
    <w:rsid w:val="00C37DDB"/>
    <w:rsid w:val="00C37DE2"/>
    <w:rsid w:val="00C409A6"/>
    <w:rsid w:val="00C41781"/>
    <w:rsid w:val="00C419CE"/>
    <w:rsid w:val="00C42467"/>
    <w:rsid w:val="00C42724"/>
    <w:rsid w:val="00C42B0B"/>
    <w:rsid w:val="00C42BF7"/>
    <w:rsid w:val="00C4396A"/>
    <w:rsid w:val="00C43C6E"/>
    <w:rsid w:val="00C440B2"/>
    <w:rsid w:val="00C441F6"/>
    <w:rsid w:val="00C44304"/>
    <w:rsid w:val="00C44A50"/>
    <w:rsid w:val="00C44BD6"/>
    <w:rsid w:val="00C4509E"/>
    <w:rsid w:val="00C45286"/>
    <w:rsid w:val="00C452D8"/>
    <w:rsid w:val="00C45324"/>
    <w:rsid w:val="00C45DB4"/>
    <w:rsid w:val="00C45E0E"/>
    <w:rsid w:val="00C45FB0"/>
    <w:rsid w:val="00C46635"/>
    <w:rsid w:val="00C46887"/>
    <w:rsid w:val="00C4689D"/>
    <w:rsid w:val="00C4766B"/>
    <w:rsid w:val="00C47970"/>
    <w:rsid w:val="00C47B33"/>
    <w:rsid w:val="00C50950"/>
    <w:rsid w:val="00C51D50"/>
    <w:rsid w:val="00C523B7"/>
    <w:rsid w:val="00C5251C"/>
    <w:rsid w:val="00C52A01"/>
    <w:rsid w:val="00C52EAF"/>
    <w:rsid w:val="00C53184"/>
    <w:rsid w:val="00C53276"/>
    <w:rsid w:val="00C539DB"/>
    <w:rsid w:val="00C54399"/>
    <w:rsid w:val="00C54A53"/>
    <w:rsid w:val="00C54D65"/>
    <w:rsid w:val="00C54E91"/>
    <w:rsid w:val="00C56814"/>
    <w:rsid w:val="00C568EE"/>
    <w:rsid w:val="00C56A28"/>
    <w:rsid w:val="00C56BA9"/>
    <w:rsid w:val="00C56DA0"/>
    <w:rsid w:val="00C574DB"/>
    <w:rsid w:val="00C57B9C"/>
    <w:rsid w:val="00C60AC3"/>
    <w:rsid w:val="00C610C0"/>
    <w:rsid w:val="00C61577"/>
    <w:rsid w:val="00C62C6B"/>
    <w:rsid w:val="00C62E4E"/>
    <w:rsid w:val="00C63A41"/>
    <w:rsid w:val="00C63B2C"/>
    <w:rsid w:val="00C63EA6"/>
    <w:rsid w:val="00C63F0B"/>
    <w:rsid w:val="00C644F3"/>
    <w:rsid w:val="00C64648"/>
    <w:rsid w:val="00C64ADF"/>
    <w:rsid w:val="00C650AC"/>
    <w:rsid w:val="00C656F7"/>
    <w:rsid w:val="00C658E1"/>
    <w:rsid w:val="00C660CB"/>
    <w:rsid w:val="00C66E4B"/>
    <w:rsid w:val="00C67A23"/>
    <w:rsid w:val="00C67D63"/>
    <w:rsid w:val="00C67DDE"/>
    <w:rsid w:val="00C67E39"/>
    <w:rsid w:val="00C70603"/>
    <w:rsid w:val="00C70622"/>
    <w:rsid w:val="00C714E5"/>
    <w:rsid w:val="00C71800"/>
    <w:rsid w:val="00C722CD"/>
    <w:rsid w:val="00C727DF"/>
    <w:rsid w:val="00C728F3"/>
    <w:rsid w:val="00C72951"/>
    <w:rsid w:val="00C72D41"/>
    <w:rsid w:val="00C72E7D"/>
    <w:rsid w:val="00C730F6"/>
    <w:rsid w:val="00C73D44"/>
    <w:rsid w:val="00C755B1"/>
    <w:rsid w:val="00C76106"/>
    <w:rsid w:val="00C7614C"/>
    <w:rsid w:val="00C7619F"/>
    <w:rsid w:val="00C76335"/>
    <w:rsid w:val="00C76867"/>
    <w:rsid w:val="00C7713E"/>
    <w:rsid w:val="00C775D9"/>
    <w:rsid w:val="00C77AA5"/>
    <w:rsid w:val="00C8052E"/>
    <w:rsid w:val="00C80A03"/>
    <w:rsid w:val="00C8104C"/>
    <w:rsid w:val="00C81270"/>
    <w:rsid w:val="00C81957"/>
    <w:rsid w:val="00C819C7"/>
    <w:rsid w:val="00C8229D"/>
    <w:rsid w:val="00C8272D"/>
    <w:rsid w:val="00C82D85"/>
    <w:rsid w:val="00C834C0"/>
    <w:rsid w:val="00C8368C"/>
    <w:rsid w:val="00C837DE"/>
    <w:rsid w:val="00C83D88"/>
    <w:rsid w:val="00C84118"/>
    <w:rsid w:val="00C8464B"/>
    <w:rsid w:val="00C84AE4"/>
    <w:rsid w:val="00C84B21"/>
    <w:rsid w:val="00C8500F"/>
    <w:rsid w:val="00C85352"/>
    <w:rsid w:val="00C853DF"/>
    <w:rsid w:val="00C85618"/>
    <w:rsid w:val="00C86D1B"/>
    <w:rsid w:val="00C879BF"/>
    <w:rsid w:val="00C90287"/>
    <w:rsid w:val="00C90F65"/>
    <w:rsid w:val="00C912F7"/>
    <w:rsid w:val="00C91514"/>
    <w:rsid w:val="00C9208A"/>
    <w:rsid w:val="00C9268B"/>
    <w:rsid w:val="00C92AF6"/>
    <w:rsid w:val="00C930C2"/>
    <w:rsid w:val="00C93718"/>
    <w:rsid w:val="00C93E2C"/>
    <w:rsid w:val="00C9439A"/>
    <w:rsid w:val="00C94D47"/>
    <w:rsid w:val="00C9669D"/>
    <w:rsid w:val="00C968FE"/>
    <w:rsid w:val="00C97EEE"/>
    <w:rsid w:val="00CA0743"/>
    <w:rsid w:val="00CA0AFC"/>
    <w:rsid w:val="00CA0B72"/>
    <w:rsid w:val="00CA0C54"/>
    <w:rsid w:val="00CA212B"/>
    <w:rsid w:val="00CA261A"/>
    <w:rsid w:val="00CA29C6"/>
    <w:rsid w:val="00CA356C"/>
    <w:rsid w:val="00CA3859"/>
    <w:rsid w:val="00CA3E68"/>
    <w:rsid w:val="00CA4282"/>
    <w:rsid w:val="00CA43AA"/>
    <w:rsid w:val="00CA4625"/>
    <w:rsid w:val="00CA4A3E"/>
    <w:rsid w:val="00CA53B5"/>
    <w:rsid w:val="00CA5B32"/>
    <w:rsid w:val="00CA627F"/>
    <w:rsid w:val="00CA6DBD"/>
    <w:rsid w:val="00CA6DFD"/>
    <w:rsid w:val="00CB0418"/>
    <w:rsid w:val="00CB0532"/>
    <w:rsid w:val="00CB073A"/>
    <w:rsid w:val="00CB0999"/>
    <w:rsid w:val="00CB0D24"/>
    <w:rsid w:val="00CB1029"/>
    <w:rsid w:val="00CB1565"/>
    <w:rsid w:val="00CB1792"/>
    <w:rsid w:val="00CB1AAC"/>
    <w:rsid w:val="00CB22F1"/>
    <w:rsid w:val="00CB2B40"/>
    <w:rsid w:val="00CB2C07"/>
    <w:rsid w:val="00CB329D"/>
    <w:rsid w:val="00CB3958"/>
    <w:rsid w:val="00CB3970"/>
    <w:rsid w:val="00CB4980"/>
    <w:rsid w:val="00CB4F05"/>
    <w:rsid w:val="00CB55BB"/>
    <w:rsid w:val="00CB5612"/>
    <w:rsid w:val="00CB6951"/>
    <w:rsid w:val="00CB6CF0"/>
    <w:rsid w:val="00CB72FE"/>
    <w:rsid w:val="00CC068D"/>
    <w:rsid w:val="00CC06B2"/>
    <w:rsid w:val="00CC0CFE"/>
    <w:rsid w:val="00CC118F"/>
    <w:rsid w:val="00CC17A2"/>
    <w:rsid w:val="00CC1DCE"/>
    <w:rsid w:val="00CC2573"/>
    <w:rsid w:val="00CC2DD9"/>
    <w:rsid w:val="00CC2F14"/>
    <w:rsid w:val="00CC35A5"/>
    <w:rsid w:val="00CC3830"/>
    <w:rsid w:val="00CC3955"/>
    <w:rsid w:val="00CC4D4C"/>
    <w:rsid w:val="00CC59FB"/>
    <w:rsid w:val="00CC5D5F"/>
    <w:rsid w:val="00CC642C"/>
    <w:rsid w:val="00CC68FF"/>
    <w:rsid w:val="00CC6BE9"/>
    <w:rsid w:val="00CC7058"/>
    <w:rsid w:val="00CC75FB"/>
    <w:rsid w:val="00CC799C"/>
    <w:rsid w:val="00CC7E86"/>
    <w:rsid w:val="00CD06BE"/>
    <w:rsid w:val="00CD07B6"/>
    <w:rsid w:val="00CD0C02"/>
    <w:rsid w:val="00CD0C53"/>
    <w:rsid w:val="00CD1834"/>
    <w:rsid w:val="00CD20A3"/>
    <w:rsid w:val="00CD2287"/>
    <w:rsid w:val="00CD2790"/>
    <w:rsid w:val="00CD30DD"/>
    <w:rsid w:val="00CD3397"/>
    <w:rsid w:val="00CD4036"/>
    <w:rsid w:val="00CD4336"/>
    <w:rsid w:val="00CD4660"/>
    <w:rsid w:val="00CD4D54"/>
    <w:rsid w:val="00CD4E06"/>
    <w:rsid w:val="00CD4E71"/>
    <w:rsid w:val="00CD505A"/>
    <w:rsid w:val="00CD50D8"/>
    <w:rsid w:val="00CD5A16"/>
    <w:rsid w:val="00CD7237"/>
    <w:rsid w:val="00CD778F"/>
    <w:rsid w:val="00CD77C7"/>
    <w:rsid w:val="00CE0407"/>
    <w:rsid w:val="00CE0C28"/>
    <w:rsid w:val="00CE170A"/>
    <w:rsid w:val="00CE1BA6"/>
    <w:rsid w:val="00CE208C"/>
    <w:rsid w:val="00CE2097"/>
    <w:rsid w:val="00CE291B"/>
    <w:rsid w:val="00CE4C51"/>
    <w:rsid w:val="00CE5346"/>
    <w:rsid w:val="00CE581C"/>
    <w:rsid w:val="00CE6074"/>
    <w:rsid w:val="00CE6A68"/>
    <w:rsid w:val="00CE7463"/>
    <w:rsid w:val="00CE7527"/>
    <w:rsid w:val="00CE76A8"/>
    <w:rsid w:val="00CE7901"/>
    <w:rsid w:val="00CE7AF0"/>
    <w:rsid w:val="00CE7E07"/>
    <w:rsid w:val="00CF0442"/>
    <w:rsid w:val="00CF0D1A"/>
    <w:rsid w:val="00CF15F0"/>
    <w:rsid w:val="00CF160C"/>
    <w:rsid w:val="00CF187B"/>
    <w:rsid w:val="00CF18FD"/>
    <w:rsid w:val="00CF1B20"/>
    <w:rsid w:val="00CF1DCF"/>
    <w:rsid w:val="00CF21F7"/>
    <w:rsid w:val="00CF2204"/>
    <w:rsid w:val="00CF22DB"/>
    <w:rsid w:val="00CF28E5"/>
    <w:rsid w:val="00CF308E"/>
    <w:rsid w:val="00CF35AF"/>
    <w:rsid w:val="00CF3A39"/>
    <w:rsid w:val="00CF3AC1"/>
    <w:rsid w:val="00CF4622"/>
    <w:rsid w:val="00CF569F"/>
    <w:rsid w:val="00CF5AC0"/>
    <w:rsid w:val="00CF682C"/>
    <w:rsid w:val="00CF6877"/>
    <w:rsid w:val="00CF6B66"/>
    <w:rsid w:val="00CF6D70"/>
    <w:rsid w:val="00CF6E5C"/>
    <w:rsid w:val="00CF77FF"/>
    <w:rsid w:val="00D000ED"/>
    <w:rsid w:val="00D0012A"/>
    <w:rsid w:val="00D00A02"/>
    <w:rsid w:val="00D01B6D"/>
    <w:rsid w:val="00D01BF1"/>
    <w:rsid w:val="00D02458"/>
    <w:rsid w:val="00D02914"/>
    <w:rsid w:val="00D02A01"/>
    <w:rsid w:val="00D0380B"/>
    <w:rsid w:val="00D03E7A"/>
    <w:rsid w:val="00D041E9"/>
    <w:rsid w:val="00D05175"/>
    <w:rsid w:val="00D05B89"/>
    <w:rsid w:val="00D0627C"/>
    <w:rsid w:val="00D06765"/>
    <w:rsid w:val="00D06BDD"/>
    <w:rsid w:val="00D07317"/>
    <w:rsid w:val="00D10A15"/>
    <w:rsid w:val="00D11368"/>
    <w:rsid w:val="00D1186A"/>
    <w:rsid w:val="00D122A9"/>
    <w:rsid w:val="00D1295B"/>
    <w:rsid w:val="00D13A71"/>
    <w:rsid w:val="00D13D6D"/>
    <w:rsid w:val="00D13FF0"/>
    <w:rsid w:val="00D143F5"/>
    <w:rsid w:val="00D147EE"/>
    <w:rsid w:val="00D149FD"/>
    <w:rsid w:val="00D15133"/>
    <w:rsid w:val="00D1524E"/>
    <w:rsid w:val="00D162BC"/>
    <w:rsid w:val="00D1735D"/>
    <w:rsid w:val="00D1744E"/>
    <w:rsid w:val="00D2009D"/>
    <w:rsid w:val="00D2027A"/>
    <w:rsid w:val="00D20F56"/>
    <w:rsid w:val="00D210B2"/>
    <w:rsid w:val="00D21813"/>
    <w:rsid w:val="00D22E17"/>
    <w:rsid w:val="00D23D5D"/>
    <w:rsid w:val="00D23DA9"/>
    <w:rsid w:val="00D24009"/>
    <w:rsid w:val="00D253D8"/>
    <w:rsid w:val="00D25680"/>
    <w:rsid w:val="00D265DC"/>
    <w:rsid w:val="00D2668F"/>
    <w:rsid w:val="00D26732"/>
    <w:rsid w:val="00D268B2"/>
    <w:rsid w:val="00D279C0"/>
    <w:rsid w:val="00D27F93"/>
    <w:rsid w:val="00D300BE"/>
    <w:rsid w:val="00D303F0"/>
    <w:rsid w:val="00D3053E"/>
    <w:rsid w:val="00D3062F"/>
    <w:rsid w:val="00D309C6"/>
    <w:rsid w:val="00D319AB"/>
    <w:rsid w:val="00D31AD5"/>
    <w:rsid w:val="00D3239A"/>
    <w:rsid w:val="00D3253B"/>
    <w:rsid w:val="00D32CA6"/>
    <w:rsid w:val="00D33589"/>
    <w:rsid w:val="00D33B51"/>
    <w:rsid w:val="00D34930"/>
    <w:rsid w:val="00D34F20"/>
    <w:rsid w:val="00D35265"/>
    <w:rsid w:val="00D355B2"/>
    <w:rsid w:val="00D35755"/>
    <w:rsid w:val="00D3638F"/>
    <w:rsid w:val="00D40EF4"/>
    <w:rsid w:val="00D42AC0"/>
    <w:rsid w:val="00D42D40"/>
    <w:rsid w:val="00D43294"/>
    <w:rsid w:val="00D44BF4"/>
    <w:rsid w:val="00D44F42"/>
    <w:rsid w:val="00D45823"/>
    <w:rsid w:val="00D459FF"/>
    <w:rsid w:val="00D45D44"/>
    <w:rsid w:val="00D4681B"/>
    <w:rsid w:val="00D4748B"/>
    <w:rsid w:val="00D47514"/>
    <w:rsid w:val="00D47637"/>
    <w:rsid w:val="00D50137"/>
    <w:rsid w:val="00D50E39"/>
    <w:rsid w:val="00D5131B"/>
    <w:rsid w:val="00D515E5"/>
    <w:rsid w:val="00D516D9"/>
    <w:rsid w:val="00D5191B"/>
    <w:rsid w:val="00D51A12"/>
    <w:rsid w:val="00D51C12"/>
    <w:rsid w:val="00D51F60"/>
    <w:rsid w:val="00D5291A"/>
    <w:rsid w:val="00D52CDD"/>
    <w:rsid w:val="00D52FE7"/>
    <w:rsid w:val="00D5349D"/>
    <w:rsid w:val="00D53766"/>
    <w:rsid w:val="00D544A3"/>
    <w:rsid w:val="00D54BCB"/>
    <w:rsid w:val="00D55BE2"/>
    <w:rsid w:val="00D570BF"/>
    <w:rsid w:val="00D571AD"/>
    <w:rsid w:val="00D5726E"/>
    <w:rsid w:val="00D601E6"/>
    <w:rsid w:val="00D60719"/>
    <w:rsid w:val="00D60E34"/>
    <w:rsid w:val="00D61576"/>
    <w:rsid w:val="00D61586"/>
    <w:rsid w:val="00D61E0C"/>
    <w:rsid w:val="00D628BD"/>
    <w:rsid w:val="00D62FE2"/>
    <w:rsid w:val="00D63548"/>
    <w:rsid w:val="00D6435D"/>
    <w:rsid w:val="00D64675"/>
    <w:rsid w:val="00D66725"/>
    <w:rsid w:val="00D66C83"/>
    <w:rsid w:val="00D67A57"/>
    <w:rsid w:val="00D7016A"/>
    <w:rsid w:val="00D70619"/>
    <w:rsid w:val="00D70838"/>
    <w:rsid w:val="00D70B97"/>
    <w:rsid w:val="00D71245"/>
    <w:rsid w:val="00D71280"/>
    <w:rsid w:val="00D71CB2"/>
    <w:rsid w:val="00D71E41"/>
    <w:rsid w:val="00D71EF5"/>
    <w:rsid w:val="00D738C1"/>
    <w:rsid w:val="00D74C76"/>
    <w:rsid w:val="00D74C87"/>
    <w:rsid w:val="00D75214"/>
    <w:rsid w:val="00D758AA"/>
    <w:rsid w:val="00D75C3C"/>
    <w:rsid w:val="00D765AC"/>
    <w:rsid w:val="00D7680E"/>
    <w:rsid w:val="00D80288"/>
    <w:rsid w:val="00D81765"/>
    <w:rsid w:val="00D81885"/>
    <w:rsid w:val="00D81A2D"/>
    <w:rsid w:val="00D81FF1"/>
    <w:rsid w:val="00D821AF"/>
    <w:rsid w:val="00D82A6A"/>
    <w:rsid w:val="00D82A90"/>
    <w:rsid w:val="00D830DA"/>
    <w:rsid w:val="00D8319A"/>
    <w:rsid w:val="00D83207"/>
    <w:rsid w:val="00D83EB2"/>
    <w:rsid w:val="00D83FED"/>
    <w:rsid w:val="00D84382"/>
    <w:rsid w:val="00D84500"/>
    <w:rsid w:val="00D84590"/>
    <w:rsid w:val="00D846E8"/>
    <w:rsid w:val="00D84B03"/>
    <w:rsid w:val="00D84FD4"/>
    <w:rsid w:val="00D86438"/>
    <w:rsid w:val="00D86AA3"/>
    <w:rsid w:val="00D874A0"/>
    <w:rsid w:val="00D875BC"/>
    <w:rsid w:val="00D87947"/>
    <w:rsid w:val="00D879DA"/>
    <w:rsid w:val="00D87C06"/>
    <w:rsid w:val="00D91500"/>
    <w:rsid w:val="00D9172C"/>
    <w:rsid w:val="00D91992"/>
    <w:rsid w:val="00D91B6E"/>
    <w:rsid w:val="00D91FBB"/>
    <w:rsid w:val="00D921D1"/>
    <w:rsid w:val="00D925A2"/>
    <w:rsid w:val="00D92F25"/>
    <w:rsid w:val="00D938D7"/>
    <w:rsid w:val="00D938DB"/>
    <w:rsid w:val="00D93A6D"/>
    <w:rsid w:val="00D93B6E"/>
    <w:rsid w:val="00D951B8"/>
    <w:rsid w:val="00D95CD3"/>
    <w:rsid w:val="00D95E06"/>
    <w:rsid w:val="00D9610C"/>
    <w:rsid w:val="00D961D3"/>
    <w:rsid w:val="00D96463"/>
    <w:rsid w:val="00D969F6"/>
    <w:rsid w:val="00D96A25"/>
    <w:rsid w:val="00D96B70"/>
    <w:rsid w:val="00D973CA"/>
    <w:rsid w:val="00D97445"/>
    <w:rsid w:val="00DA03FD"/>
    <w:rsid w:val="00DA1689"/>
    <w:rsid w:val="00DA1E3B"/>
    <w:rsid w:val="00DA22F2"/>
    <w:rsid w:val="00DA293F"/>
    <w:rsid w:val="00DA2B65"/>
    <w:rsid w:val="00DA2D9A"/>
    <w:rsid w:val="00DA34E3"/>
    <w:rsid w:val="00DA3AC1"/>
    <w:rsid w:val="00DA3D21"/>
    <w:rsid w:val="00DA4AF6"/>
    <w:rsid w:val="00DA54B6"/>
    <w:rsid w:val="00DA5545"/>
    <w:rsid w:val="00DA618B"/>
    <w:rsid w:val="00DA62D6"/>
    <w:rsid w:val="00DA6679"/>
    <w:rsid w:val="00DA70ED"/>
    <w:rsid w:val="00DB01CD"/>
    <w:rsid w:val="00DB05D0"/>
    <w:rsid w:val="00DB0782"/>
    <w:rsid w:val="00DB27CA"/>
    <w:rsid w:val="00DB3A43"/>
    <w:rsid w:val="00DB4191"/>
    <w:rsid w:val="00DB4500"/>
    <w:rsid w:val="00DB4868"/>
    <w:rsid w:val="00DB4DA0"/>
    <w:rsid w:val="00DB4E11"/>
    <w:rsid w:val="00DB4E22"/>
    <w:rsid w:val="00DB51EC"/>
    <w:rsid w:val="00DB60D0"/>
    <w:rsid w:val="00DB6489"/>
    <w:rsid w:val="00DB6504"/>
    <w:rsid w:val="00DB69E0"/>
    <w:rsid w:val="00DB6BAC"/>
    <w:rsid w:val="00DB6DA1"/>
    <w:rsid w:val="00DB6E68"/>
    <w:rsid w:val="00DB705D"/>
    <w:rsid w:val="00DB7ED5"/>
    <w:rsid w:val="00DC0030"/>
    <w:rsid w:val="00DC0222"/>
    <w:rsid w:val="00DC03F9"/>
    <w:rsid w:val="00DC2496"/>
    <w:rsid w:val="00DC3145"/>
    <w:rsid w:val="00DC34E0"/>
    <w:rsid w:val="00DC3FA6"/>
    <w:rsid w:val="00DC40C2"/>
    <w:rsid w:val="00DC4336"/>
    <w:rsid w:val="00DC459B"/>
    <w:rsid w:val="00DC4A1E"/>
    <w:rsid w:val="00DC4D07"/>
    <w:rsid w:val="00DC6226"/>
    <w:rsid w:val="00DC66B8"/>
    <w:rsid w:val="00DC6CE1"/>
    <w:rsid w:val="00DC722A"/>
    <w:rsid w:val="00DC74CE"/>
    <w:rsid w:val="00DC7699"/>
    <w:rsid w:val="00DC76BD"/>
    <w:rsid w:val="00DD02CF"/>
    <w:rsid w:val="00DD05B8"/>
    <w:rsid w:val="00DD06D1"/>
    <w:rsid w:val="00DD109B"/>
    <w:rsid w:val="00DD31CF"/>
    <w:rsid w:val="00DD437A"/>
    <w:rsid w:val="00DD5097"/>
    <w:rsid w:val="00DD5196"/>
    <w:rsid w:val="00DD5A07"/>
    <w:rsid w:val="00DD5E27"/>
    <w:rsid w:val="00DD5F8C"/>
    <w:rsid w:val="00DD61E0"/>
    <w:rsid w:val="00DD6403"/>
    <w:rsid w:val="00DD682C"/>
    <w:rsid w:val="00DD6C03"/>
    <w:rsid w:val="00DD792D"/>
    <w:rsid w:val="00DE1BA5"/>
    <w:rsid w:val="00DE20E3"/>
    <w:rsid w:val="00DE2995"/>
    <w:rsid w:val="00DE34DD"/>
    <w:rsid w:val="00DE3FC9"/>
    <w:rsid w:val="00DE4BF8"/>
    <w:rsid w:val="00DE5108"/>
    <w:rsid w:val="00DE6BFE"/>
    <w:rsid w:val="00DE76A0"/>
    <w:rsid w:val="00DF03B0"/>
    <w:rsid w:val="00DF10DF"/>
    <w:rsid w:val="00DF14AA"/>
    <w:rsid w:val="00DF1551"/>
    <w:rsid w:val="00DF288D"/>
    <w:rsid w:val="00DF392A"/>
    <w:rsid w:val="00DF3E6C"/>
    <w:rsid w:val="00DF3E78"/>
    <w:rsid w:val="00DF443F"/>
    <w:rsid w:val="00DF4469"/>
    <w:rsid w:val="00DF447E"/>
    <w:rsid w:val="00DF47D6"/>
    <w:rsid w:val="00DF4868"/>
    <w:rsid w:val="00DF4E3E"/>
    <w:rsid w:val="00DF5118"/>
    <w:rsid w:val="00DF522C"/>
    <w:rsid w:val="00DF5DF0"/>
    <w:rsid w:val="00DF6B67"/>
    <w:rsid w:val="00DF6E94"/>
    <w:rsid w:val="00DF734C"/>
    <w:rsid w:val="00DF7516"/>
    <w:rsid w:val="00DF7819"/>
    <w:rsid w:val="00DF783A"/>
    <w:rsid w:val="00DF7DAD"/>
    <w:rsid w:val="00E004E8"/>
    <w:rsid w:val="00E00908"/>
    <w:rsid w:val="00E00B7B"/>
    <w:rsid w:val="00E010A2"/>
    <w:rsid w:val="00E0117D"/>
    <w:rsid w:val="00E01239"/>
    <w:rsid w:val="00E02076"/>
    <w:rsid w:val="00E0208D"/>
    <w:rsid w:val="00E02367"/>
    <w:rsid w:val="00E0244D"/>
    <w:rsid w:val="00E02A02"/>
    <w:rsid w:val="00E02CAA"/>
    <w:rsid w:val="00E03296"/>
    <w:rsid w:val="00E03453"/>
    <w:rsid w:val="00E03BB9"/>
    <w:rsid w:val="00E041B2"/>
    <w:rsid w:val="00E043E1"/>
    <w:rsid w:val="00E04EFB"/>
    <w:rsid w:val="00E055CF"/>
    <w:rsid w:val="00E05A11"/>
    <w:rsid w:val="00E05C6E"/>
    <w:rsid w:val="00E05E39"/>
    <w:rsid w:val="00E06149"/>
    <w:rsid w:val="00E06312"/>
    <w:rsid w:val="00E068B9"/>
    <w:rsid w:val="00E0693B"/>
    <w:rsid w:val="00E06B98"/>
    <w:rsid w:val="00E075D1"/>
    <w:rsid w:val="00E07D2A"/>
    <w:rsid w:val="00E07F27"/>
    <w:rsid w:val="00E10A76"/>
    <w:rsid w:val="00E10F07"/>
    <w:rsid w:val="00E11185"/>
    <w:rsid w:val="00E129A7"/>
    <w:rsid w:val="00E12FE2"/>
    <w:rsid w:val="00E130BD"/>
    <w:rsid w:val="00E13316"/>
    <w:rsid w:val="00E13B6C"/>
    <w:rsid w:val="00E13B9C"/>
    <w:rsid w:val="00E13E4D"/>
    <w:rsid w:val="00E15475"/>
    <w:rsid w:val="00E1570B"/>
    <w:rsid w:val="00E15EEF"/>
    <w:rsid w:val="00E16820"/>
    <w:rsid w:val="00E16861"/>
    <w:rsid w:val="00E16B46"/>
    <w:rsid w:val="00E17660"/>
    <w:rsid w:val="00E17F79"/>
    <w:rsid w:val="00E2117D"/>
    <w:rsid w:val="00E220C6"/>
    <w:rsid w:val="00E220CC"/>
    <w:rsid w:val="00E2246B"/>
    <w:rsid w:val="00E2263A"/>
    <w:rsid w:val="00E23945"/>
    <w:rsid w:val="00E23B93"/>
    <w:rsid w:val="00E23E7A"/>
    <w:rsid w:val="00E24382"/>
    <w:rsid w:val="00E24808"/>
    <w:rsid w:val="00E2485E"/>
    <w:rsid w:val="00E24BB3"/>
    <w:rsid w:val="00E24CCF"/>
    <w:rsid w:val="00E24DA0"/>
    <w:rsid w:val="00E24E9B"/>
    <w:rsid w:val="00E26755"/>
    <w:rsid w:val="00E26AB6"/>
    <w:rsid w:val="00E26E43"/>
    <w:rsid w:val="00E275B3"/>
    <w:rsid w:val="00E27E9A"/>
    <w:rsid w:val="00E30F1F"/>
    <w:rsid w:val="00E3110E"/>
    <w:rsid w:val="00E313BA"/>
    <w:rsid w:val="00E31632"/>
    <w:rsid w:val="00E31856"/>
    <w:rsid w:val="00E31A90"/>
    <w:rsid w:val="00E32102"/>
    <w:rsid w:val="00E32209"/>
    <w:rsid w:val="00E32600"/>
    <w:rsid w:val="00E33331"/>
    <w:rsid w:val="00E33398"/>
    <w:rsid w:val="00E33EFE"/>
    <w:rsid w:val="00E34081"/>
    <w:rsid w:val="00E340DF"/>
    <w:rsid w:val="00E35252"/>
    <w:rsid w:val="00E36366"/>
    <w:rsid w:val="00E364F7"/>
    <w:rsid w:val="00E36697"/>
    <w:rsid w:val="00E36C87"/>
    <w:rsid w:val="00E37301"/>
    <w:rsid w:val="00E37578"/>
    <w:rsid w:val="00E40EFE"/>
    <w:rsid w:val="00E41336"/>
    <w:rsid w:val="00E42668"/>
    <w:rsid w:val="00E426E5"/>
    <w:rsid w:val="00E42EA8"/>
    <w:rsid w:val="00E42F70"/>
    <w:rsid w:val="00E43194"/>
    <w:rsid w:val="00E44557"/>
    <w:rsid w:val="00E4514A"/>
    <w:rsid w:val="00E45709"/>
    <w:rsid w:val="00E46425"/>
    <w:rsid w:val="00E46628"/>
    <w:rsid w:val="00E46B1F"/>
    <w:rsid w:val="00E46ED0"/>
    <w:rsid w:val="00E4756F"/>
    <w:rsid w:val="00E47819"/>
    <w:rsid w:val="00E505BA"/>
    <w:rsid w:val="00E5103D"/>
    <w:rsid w:val="00E52385"/>
    <w:rsid w:val="00E523ED"/>
    <w:rsid w:val="00E52A19"/>
    <w:rsid w:val="00E52C8A"/>
    <w:rsid w:val="00E53D76"/>
    <w:rsid w:val="00E53DB2"/>
    <w:rsid w:val="00E54649"/>
    <w:rsid w:val="00E5521E"/>
    <w:rsid w:val="00E55388"/>
    <w:rsid w:val="00E575E0"/>
    <w:rsid w:val="00E57600"/>
    <w:rsid w:val="00E5766D"/>
    <w:rsid w:val="00E57C4F"/>
    <w:rsid w:val="00E57DEF"/>
    <w:rsid w:val="00E57E43"/>
    <w:rsid w:val="00E61E2F"/>
    <w:rsid w:val="00E6202F"/>
    <w:rsid w:val="00E62A1A"/>
    <w:rsid w:val="00E62D79"/>
    <w:rsid w:val="00E633A6"/>
    <w:rsid w:val="00E635E7"/>
    <w:rsid w:val="00E6391F"/>
    <w:rsid w:val="00E63967"/>
    <w:rsid w:val="00E63EB2"/>
    <w:rsid w:val="00E63EE8"/>
    <w:rsid w:val="00E64344"/>
    <w:rsid w:val="00E6469C"/>
    <w:rsid w:val="00E64730"/>
    <w:rsid w:val="00E647E7"/>
    <w:rsid w:val="00E65F7B"/>
    <w:rsid w:val="00E66283"/>
    <w:rsid w:val="00E6636C"/>
    <w:rsid w:val="00E66CF6"/>
    <w:rsid w:val="00E670F9"/>
    <w:rsid w:val="00E6772A"/>
    <w:rsid w:val="00E678A0"/>
    <w:rsid w:val="00E67F83"/>
    <w:rsid w:val="00E706B7"/>
    <w:rsid w:val="00E707BF"/>
    <w:rsid w:val="00E70CD3"/>
    <w:rsid w:val="00E70E99"/>
    <w:rsid w:val="00E70EF6"/>
    <w:rsid w:val="00E713C8"/>
    <w:rsid w:val="00E715E6"/>
    <w:rsid w:val="00E717B2"/>
    <w:rsid w:val="00E71AAA"/>
    <w:rsid w:val="00E71D98"/>
    <w:rsid w:val="00E71F94"/>
    <w:rsid w:val="00E7210E"/>
    <w:rsid w:val="00E7275C"/>
    <w:rsid w:val="00E732DF"/>
    <w:rsid w:val="00E733D5"/>
    <w:rsid w:val="00E736D3"/>
    <w:rsid w:val="00E73D5F"/>
    <w:rsid w:val="00E74936"/>
    <w:rsid w:val="00E7565F"/>
    <w:rsid w:val="00E75714"/>
    <w:rsid w:val="00E75A27"/>
    <w:rsid w:val="00E768AB"/>
    <w:rsid w:val="00E76B76"/>
    <w:rsid w:val="00E7700E"/>
    <w:rsid w:val="00E7777E"/>
    <w:rsid w:val="00E8001D"/>
    <w:rsid w:val="00E80458"/>
    <w:rsid w:val="00E808AF"/>
    <w:rsid w:val="00E809FC"/>
    <w:rsid w:val="00E8128C"/>
    <w:rsid w:val="00E81332"/>
    <w:rsid w:val="00E816EF"/>
    <w:rsid w:val="00E8193E"/>
    <w:rsid w:val="00E81B22"/>
    <w:rsid w:val="00E829D8"/>
    <w:rsid w:val="00E838C4"/>
    <w:rsid w:val="00E83CAB"/>
    <w:rsid w:val="00E8416F"/>
    <w:rsid w:val="00E848DD"/>
    <w:rsid w:val="00E84C88"/>
    <w:rsid w:val="00E84F37"/>
    <w:rsid w:val="00E87099"/>
    <w:rsid w:val="00E915CD"/>
    <w:rsid w:val="00E918BE"/>
    <w:rsid w:val="00E923DD"/>
    <w:rsid w:val="00E92408"/>
    <w:rsid w:val="00E92C97"/>
    <w:rsid w:val="00E92D7D"/>
    <w:rsid w:val="00E93691"/>
    <w:rsid w:val="00E95937"/>
    <w:rsid w:val="00E95B1D"/>
    <w:rsid w:val="00E9616E"/>
    <w:rsid w:val="00E96864"/>
    <w:rsid w:val="00E96E07"/>
    <w:rsid w:val="00E9705C"/>
    <w:rsid w:val="00EA0BD4"/>
    <w:rsid w:val="00EA1707"/>
    <w:rsid w:val="00EA2008"/>
    <w:rsid w:val="00EA2611"/>
    <w:rsid w:val="00EA2C4F"/>
    <w:rsid w:val="00EA2DE5"/>
    <w:rsid w:val="00EA4A7F"/>
    <w:rsid w:val="00EA50E9"/>
    <w:rsid w:val="00EA5778"/>
    <w:rsid w:val="00EA65DC"/>
    <w:rsid w:val="00EA7622"/>
    <w:rsid w:val="00EA7AEE"/>
    <w:rsid w:val="00EB0D72"/>
    <w:rsid w:val="00EB1561"/>
    <w:rsid w:val="00EB2735"/>
    <w:rsid w:val="00EB2AF4"/>
    <w:rsid w:val="00EB2F86"/>
    <w:rsid w:val="00EB3994"/>
    <w:rsid w:val="00EB3CE1"/>
    <w:rsid w:val="00EB429A"/>
    <w:rsid w:val="00EB44E5"/>
    <w:rsid w:val="00EB5553"/>
    <w:rsid w:val="00EB65CE"/>
    <w:rsid w:val="00EB6BD8"/>
    <w:rsid w:val="00EC0820"/>
    <w:rsid w:val="00EC0AC7"/>
    <w:rsid w:val="00EC0B0D"/>
    <w:rsid w:val="00EC0C66"/>
    <w:rsid w:val="00EC103E"/>
    <w:rsid w:val="00EC106B"/>
    <w:rsid w:val="00EC17B6"/>
    <w:rsid w:val="00EC189F"/>
    <w:rsid w:val="00EC286D"/>
    <w:rsid w:val="00EC410A"/>
    <w:rsid w:val="00EC5814"/>
    <w:rsid w:val="00EC5C5C"/>
    <w:rsid w:val="00EC5FCA"/>
    <w:rsid w:val="00EC6307"/>
    <w:rsid w:val="00EC716A"/>
    <w:rsid w:val="00ED08DD"/>
    <w:rsid w:val="00ED0DA1"/>
    <w:rsid w:val="00ED0E9E"/>
    <w:rsid w:val="00ED1456"/>
    <w:rsid w:val="00ED14FB"/>
    <w:rsid w:val="00ED2EBC"/>
    <w:rsid w:val="00ED3025"/>
    <w:rsid w:val="00ED30D2"/>
    <w:rsid w:val="00ED397D"/>
    <w:rsid w:val="00ED3AC7"/>
    <w:rsid w:val="00ED3BDD"/>
    <w:rsid w:val="00ED3C3A"/>
    <w:rsid w:val="00ED4D9F"/>
    <w:rsid w:val="00ED5C01"/>
    <w:rsid w:val="00ED6AEB"/>
    <w:rsid w:val="00ED7828"/>
    <w:rsid w:val="00ED7B55"/>
    <w:rsid w:val="00EE03E3"/>
    <w:rsid w:val="00EE0E29"/>
    <w:rsid w:val="00EE17F5"/>
    <w:rsid w:val="00EE2822"/>
    <w:rsid w:val="00EE29FE"/>
    <w:rsid w:val="00EE2C2B"/>
    <w:rsid w:val="00EE3175"/>
    <w:rsid w:val="00EE35C4"/>
    <w:rsid w:val="00EE38FC"/>
    <w:rsid w:val="00EE441D"/>
    <w:rsid w:val="00EE476B"/>
    <w:rsid w:val="00EE4B50"/>
    <w:rsid w:val="00EE4D77"/>
    <w:rsid w:val="00EE4FBE"/>
    <w:rsid w:val="00EE56CD"/>
    <w:rsid w:val="00EE6C46"/>
    <w:rsid w:val="00EE7425"/>
    <w:rsid w:val="00EF04A6"/>
    <w:rsid w:val="00EF0599"/>
    <w:rsid w:val="00EF0CC9"/>
    <w:rsid w:val="00EF114A"/>
    <w:rsid w:val="00EF14B2"/>
    <w:rsid w:val="00EF18D5"/>
    <w:rsid w:val="00EF1AC3"/>
    <w:rsid w:val="00EF1DEE"/>
    <w:rsid w:val="00EF21EE"/>
    <w:rsid w:val="00EF2F8B"/>
    <w:rsid w:val="00EF2FA3"/>
    <w:rsid w:val="00EF314F"/>
    <w:rsid w:val="00EF410B"/>
    <w:rsid w:val="00EF55DD"/>
    <w:rsid w:val="00EF5BB5"/>
    <w:rsid w:val="00EF67E4"/>
    <w:rsid w:val="00EF695C"/>
    <w:rsid w:val="00EF6EC9"/>
    <w:rsid w:val="00EF743A"/>
    <w:rsid w:val="00EF74FC"/>
    <w:rsid w:val="00EF7934"/>
    <w:rsid w:val="00EF7B82"/>
    <w:rsid w:val="00F00239"/>
    <w:rsid w:val="00F006ED"/>
    <w:rsid w:val="00F014E0"/>
    <w:rsid w:val="00F02061"/>
    <w:rsid w:val="00F022A7"/>
    <w:rsid w:val="00F024E1"/>
    <w:rsid w:val="00F03810"/>
    <w:rsid w:val="00F0477C"/>
    <w:rsid w:val="00F04C6E"/>
    <w:rsid w:val="00F052BE"/>
    <w:rsid w:val="00F05730"/>
    <w:rsid w:val="00F05AB8"/>
    <w:rsid w:val="00F05B97"/>
    <w:rsid w:val="00F05CC2"/>
    <w:rsid w:val="00F05E7E"/>
    <w:rsid w:val="00F0624E"/>
    <w:rsid w:val="00F0631D"/>
    <w:rsid w:val="00F10149"/>
    <w:rsid w:val="00F10457"/>
    <w:rsid w:val="00F10E8F"/>
    <w:rsid w:val="00F12CA9"/>
    <w:rsid w:val="00F146AF"/>
    <w:rsid w:val="00F1497C"/>
    <w:rsid w:val="00F14C69"/>
    <w:rsid w:val="00F15031"/>
    <w:rsid w:val="00F15978"/>
    <w:rsid w:val="00F15ED5"/>
    <w:rsid w:val="00F176F2"/>
    <w:rsid w:val="00F17F50"/>
    <w:rsid w:val="00F20401"/>
    <w:rsid w:val="00F207E4"/>
    <w:rsid w:val="00F20958"/>
    <w:rsid w:val="00F21004"/>
    <w:rsid w:val="00F2132D"/>
    <w:rsid w:val="00F21887"/>
    <w:rsid w:val="00F21F87"/>
    <w:rsid w:val="00F22104"/>
    <w:rsid w:val="00F23171"/>
    <w:rsid w:val="00F238CC"/>
    <w:rsid w:val="00F24488"/>
    <w:rsid w:val="00F2485D"/>
    <w:rsid w:val="00F25A1E"/>
    <w:rsid w:val="00F25F1D"/>
    <w:rsid w:val="00F262CE"/>
    <w:rsid w:val="00F263A1"/>
    <w:rsid w:val="00F273DB"/>
    <w:rsid w:val="00F30C39"/>
    <w:rsid w:val="00F30E7E"/>
    <w:rsid w:val="00F30E88"/>
    <w:rsid w:val="00F31155"/>
    <w:rsid w:val="00F320AB"/>
    <w:rsid w:val="00F324E8"/>
    <w:rsid w:val="00F3352D"/>
    <w:rsid w:val="00F33AAD"/>
    <w:rsid w:val="00F3412F"/>
    <w:rsid w:val="00F3429A"/>
    <w:rsid w:val="00F35A6E"/>
    <w:rsid w:val="00F35C06"/>
    <w:rsid w:val="00F35EFC"/>
    <w:rsid w:val="00F35F62"/>
    <w:rsid w:val="00F366E8"/>
    <w:rsid w:val="00F3751F"/>
    <w:rsid w:val="00F37BA8"/>
    <w:rsid w:val="00F37DB5"/>
    <w:rsid w:val="00F40273"/>
    <w:rsid w:val="00F406A7"/>
    <w:rsid w:val="00F40AF8"/>
    <w:rsid w:val="00F40C33"/>
    <w:rsid w:val="00F415CA"/>
    <w:rsid w:val="00F418B3"/>
    <w:rsid w:val="00F418B9"/>
    <w:rsid w:val="00F41BDC"/>
    <w:rsid w:val="00F428A0"/>
    <w:rsid w:val="00F42939"/>
    <w:rsid w:val="00F42D8F"/>
    <w:rsid w:val="00F434C5"/>
    <w:rsid w:val="00F44011"/>
    <w:rsid w:val="00F440FD"/>
    <w:rsid w:val="00F44E90"/>
    <w:rsid w:val="00F4530F"/>
    <w:rsid w:val="00F45F40"/>
    <w:rsid w:val="00F468AC"/>
    <w:rsid w:val="00F46AC2"/>
    <w:rsid w:val="00F46FCE"/>
    <w:rsid w:val="00F47BFC"/>
    <w:rsid w:val="00F50E64"/>
    <w:rsid w:val="00F51E34"/>
    <w:rsid w:val="00F52126"/>
    <w:rsid w:val="00F52128"/>
    <w:rsid w:val="00F531A0"/>
    <w:rsid w:val="00F5326A"/>
    <w:rsid w:val="00F53ABC"/>
    <w:rsid w:val="00F54977"/>
    <w:rsid w:val="00F54F05"/>
    <w:rsid w:val="00F5505B"/>
    <w:rsid w:val="00F55847"/>
    <w:rsid w:val="00F55B60"/>
    <w:rsid w:val="00F5625F"/>
    <w:rsid w:val="00F563BE"/>
    <w:rsid w:val="00F56F64"/>
    <w:rsid w:val="00F5700A"/>
    <w:rsid w:val="00F57A44"/>
    <w:rsid w:val="00F57CA3"/>
    <w:rsid w:val="00F60277"/>
    <w:rsid w:val="00F6092A"/>
    <w:rsid w:val="00F61109"/>
    <w:rsid w:val="00F626F8"/>
    <w:rsid w:val="00F6349A"/>
    <w:rsid w:val="00F6371D"/>
    <w:rsid w:val="00F637B7"/>
    <w:rsid w:val="00F639C0"/>
    <w:rsid w:val="00F63A87"/>
    <w:rsid w:val="00F65CA2"/>
    <w:rsid w:val="00F66092"/>
    <w:rsid w:val="00F66ACF"/>
    <w:rsid w:val="00F66EAD"/>
    <w:rsid w:val="00F67105"/>
    <w:rsid w:val="00F67204"/>
    <w:rsid w:val="00F6728B"/>
    <w:rsid w:val="00F6770A"/>
    <w:rsid w:val="00F67EEC"/>
    <w:rsid w:val="00F67EF7"/>
    <w:rsid w:val="00F67F0D"/>
    <w:rsid w:val="00F70065"/>
    <w:rsid w:val="00F702FF"/>
    <w:rsid w:val="00F704E3"/>
    <w:rsid w:val="00F72128"/>
    <w:rsid w:val="00F7236B"/>
    <w:rsid w:val="00F72B20"/>
    <w:rsid w:val="00F736DC"/>
    <w:rsid w:val="00F740C8"/>
    <w:rsid w:val="00F7444C"/>
    <w:rsid w:val="00F74584"/>
    <w:rsid w:val="00F755DD"/>
    <w:rsid w:val="00F75E69"/>
    <w:rsid w:val="00F76393"/>
    <w:rsid w:val="00F77423"/>
    <w:rsid w:val="00F775CC"/>
    <w:rsid w:val="00F8007E"/>
    <w:rsid w:val="00F802C9"/>
    <w:rsid w:val="00F80978"/>
    <w:rsid w:val="00F80E2D"/>
    <w:rsid w:val="00F80F99"/>
    <w:rsid w:val="00F8100D"/>
    <w:rsid w:val="00F818C6"/>
    <w:rsid w:val="00F82190"/>
    <w:rsid w:val="00F82894"/>
    <w:rsid w:val="00F83386"/>
    <w:rsid w:val="00F83509"/>
    <w:rsid w:val="00F83EF0"/>
    <w:rsid w:val="00F84A0C"/>
    <w:rsid w:val="00F84BF7"/>
    <w:rsid w:val="00F84D6E"/>
    <w:rsid w:val="00F851CB"/>
    <w:rsid w:val="00F85478"/>
    <w:rsid w:val="00F85B39"/>
    <w:rsid w:val="00F85CB4"/>
    <w:rsid w:val="00F85DE9"/>
    <w:rsid w:val="00F85E33"/>
    <w:rsid w:val="00F86F3A"/>
    <w:rsid w:val="00F874D3"/>
    <w:rsid w:val="00F87B4A"/>
    <w:rsid w:val="00F87E7E"/>
    <w:rsid w:val="00F90D84"/>
    <w:rsid w:val="00F9119B"/>
    <w:rsid w:val="00F918A5"/>
    <w:rsid w:val="00F91F33"/>
    <w:rsid w:val="00F9217B"/>
    <w:rsid w:val="00F9449D"/>
    <w:rsid w:val="00F94528"/>
    <w:rsid w:val="00F94665"/>
    <w:rsid w:val="00F9469C"/>
    <w:rsid w:val="00F947D4"/>
    <w:rsid w:val="00F94928"/>
    <w:rsid w:val="00F94EDD"/>
    <w:rsid w:val="00F9514A"/>
    <w:rsid w:val="00F953CE"/>
    <w:rsid w:val="00F96433"/>
    <w:rsid w:val="00F96517"/>
    <w:rsid w:val="00F96FC8"/>
    <w:rsid w:val="00F97B43"/>
    <w:rsid w:val="00FA0154"/>
    <w:rsid w:val="00FA02D0"/>
    <w:rsid w:val="00FA06C5"/>
    <w:rsid w:val="00FA0A91"/>
    <w:rsid w:val="00FA1612"/>
    <w:rsid w:val="00FA1EC7"/>
    <w:rsid w:val="00FA2138"/>
    <w:rsid w:val="00FA282C"/>
    <w:rsid w:val="00FA2E12"/>
    <w:rsid w:val="00FA3033"/>
    <w:rsid w:val="00FA37FA"/>
    <w:rsid w:val="00FA45F6"/>
    <w:rsid w:val="00FA4F09"/>
    <w:rsid w:val="00FA5C2E"/>
    <w:rsid w:val="00FA64AB"/>
    <w:rsid w:val="00FA6CBC"/>
    <w:rsid w:val="00FA6FE8"/>
    <w:rsid w:val="00FA7AEC"/>
    <w:rsid w:val="00FB030E"/>
    <w:rsid w:val="00FB0A98"/>
    <w:rsid w:val="00FB102B"/>
    <w:rsid w:val="00FB1C72"/>
    <w:rsid w:val="00FB1D86"/>
    <w:rsid w:val="00FB2251"/>
    <w:rsid w:val="00FB237D"/>
    <w:rsid w:val="00FB2F15"/>
    <w:rsid w:val="00FB3187"/>
    <w:rsid w:val="00FB3732"/>
    <w:rsid w:val="00FB4017"/>
    <w:rsid w:val="00FB42C2"/>
    <w:rsid w:val="00FB4F9D"/>
    <w:rsid w:val="00FB58A2"/>
    <w:rsid w:val="00FB5E78"/>
    <w:rsid w:val="00FB5EA2"/>
    <w:rsid w:val="00FB6034"/>
    <w:rsid w:val="00FC01CE"/>
    <w:rsid w:val="00FC0415"/>
    <w:rsid w:val="00FC13CD"/>
    <w:rsid w:val="00FC1D07"/>
    <w:rsid w:val="00FC1E40"/>
    <w:rsid w:val="00FC1F50"/>
    <w:rsid w:val="00FC23FD"/>
    <w:rsid w:val="00FC2B3E"/>
    <w:rsid w:val="00FC2D61"/>
    <w:rsid w:val="00FC343A"/>
    <w:rsid w:val="00FC40EA"/>
    <w:rsid w:val="00FC5ED5"/>
    <w:rsid w:val="00FC6A0A"/>
    <w:rsid w:val="00FC6E7F"/>
    <w:rsid w:val="00FC6F46"/>
    <w:rsid w:val="00FC736A"/>
    <w:rsid w:val="00FC73E3"/>
    <w:rsid w:val="00FC7487"/>
    <w:rsid w:val="00FC789C"/>
    <w:rsid w:val="00FC78F4"/>
    <w:rsid w:val="00FC7C4E"/>
    <w:rsid w:val="00FD066C"/>
    <w:rsid w:val="00FD21A2"/>
    <w:rsid w:val="00FD2794"/>
    <w:rsid w:val="00FD2B9B"/>
    <w:rsid w:val="00FD2C11"/>
    <w:rsid w:val="00FD2EA9"/>
    <w:rsid w:val="00FD309B"/>
    <w:rsid w:val="00FD3C7F"/>
    <w:rsid w:val="00FD45C3"/>
    <w:rsid w:val="00FD4787"/>
    <w:rsid w:val="00FD5016"/>
    <w:rsid w:val="00FD5436"/>
    <w:rsid w:val="00FD5A7E"/>
    <w:rsid w:val="00FD5BDB"/>
    <w:rsid w:val="00FD647B"/>
    <w:rsid w:val="00FD6609"/>
    <w:rsid w:val="00FD693E"/>
    <w:rsid w:val="00FD72F4"/>
    <w:rsid w:val="00FD7A1D"/>
    <w:rsid w:val="00FE0121"/>
    <w:rsid w:val="00FE012F"/>
    <w:rsid w:val="00FE04B9"/>
    <w:rsid w:val="00FE07E6"/>
    <w:rsid w:val="00FE081A"/>
    <w:rsid w:val="00FE09A0"/>
    <w:rsid w:val="00FE11BC"/>
    <w:rsid w:val="00FE1A72"/>
    <w:rsid w:val="00FE209B"/>
    <w:rsid w:val="00FE2A5D"/>
    <w:rsid w:val="00FE3232"/>
    <w:rsid w:val="00FE398A"/>
    <w:rsid w:val="00FE3EBC"/>
    <w:rsid w:val="00FE408C"/>
    <w:rsid w:val="00FE4B13"/>
    <w:rsid w:val="00FE5435"/>
    <w:rsid w:val="00FE64BF"/>
    <w:rsid w:val="00FE6BFF"/>
    <w:rsid w:val="00FE6F9A"/>
    <w:rsid w:val="00FE6FD0"/>
    <w:rsid w:val="00FE7D36"/>
    <w:rsid w:val="00FF05B1"/>
    <w:rsid w:val="00FF1037"/>
    <w:rsid w:val="00FF1751"/>
    <w:rsid w:val="00FF2383"/>
    <w:rsid w:val="00FF2626"/>
    <w:rsid w:val="00FF3206"/>
    <w:rsid w:val="00FF3D91"/>
    <w:rsid w:val="00FF4512"/>
    <w:rsid w:val="00FF4579"/>
    <w:rsid w:val="00FF4640"/>
    <w:rsid w:val="00FF4C1F"/>
    <w:rsid w:val="00FF4FE3"/>
    <w:rsid w:val="00FF5B3A"/>
    <w:rsid w:val="00FF6E67"/>
    <w:rsid w:val="00FF6EFA"/>
    <w:rsid w:val="00FF7494"/>
    <w:rsid w:val="00FF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32008B"/>
  <w15:chartTrackingRefBased/>
  <w15:docId w15:val="{D728AD5C-458B-41E2-9A0B-17B447C7F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93B6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character" w:styleId="PageNumber">
    <w:name w:val="page number"/>
    <w:basedOn w:val="DefaultParagraphFont"/>
    <w:rsid w:val="002E0B67"/>
  </w:style>
  <w:style w:type="paragraph" w:customStyle="1" w:styleId="Unless">
    <w:name w:val="Unless"/>
    <w:basedOn w:val="Normal"/>
    <w:rsid w:val="00136E36"/>
    <w:pPr>
      <w:spacing w:before="120" w:after="120"/>
      <w:ind w:left="567" w:right="567"/>
    </w:pPr>
    <w:rPr>
      <w:b/>
      <w:szCs w:val="20"/>
    </w:rPr>
  </w:style>
  <w:style w:type="character" w:customStyle="1" w:styleId="Heading5Char">
    <w:name w:val="Heading 5 Char"/>
    <w:link w:val="Heading5"/>
    <w:semiHidden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505262"/>
    <w:rPr>
      <w:rFonts w:ascii="Cambria" w:eastAsia="Times New Roman" w:hAnsi="Cambria" w:cs="Times New Roman"/>
      <w:sz w:val="22"/>
      <w:szCs w:val="22"/>
    </w:rPr>
  </w:style>
  <w:style w:type="paragraph" w:styleId="DocumentMap">
    <w:name w:val="Document Map"/>
    <w:basedOn w:val="Normal"/>
    <w:link w:val="DocumentMapChar"/>
    <w:rsid w:val="00643A2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12032"/>
    <w:rPr>
      <w:b/>
      <w:sz w:val="24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3252F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8E6B28"/>
    <w:rPr>
      <w:sz w:val="24"/>
    </w:rPr>
  </w:style>
  <w:style w:type="paragraph" w:styleId="BalloonText">
    <w:name w:val="Balloon Text"/>
    <w:basedOn w:val="Normal"/>
    <w:link w:val="BalloonTextChar"/>
    <w:rsid w:val="000E4D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rsid w:val="00663A62"/>
  </w:style>
  <w:style w:type="character" w:customStyle="1" w:styleId="court-town">
    <w:name w:val="court-town"/>
    <w:basedOn w:val="DefaultParagraphFont"/>
    <w:rsid w:val="00663A62"/>
  </w:style>
  <w:style w:type="character" w:customStyle="1" w:styleId="court-postcode">
    <w:name w:val="court-postcode"/>
    <w:basedOn w:val="DefaultParagraphFont"/>
    <w:rsid w:val="00663A62"/>
  </w:style>
  <w:style w:type="character" w:customStyle="1" w:styleId="lrzxr">
    <w:name w:val="lrzxr"/>
    <w:rsid w:val="00B178A7"/>
  </w:style>
  <w:style w:type="character" w:styleId="CommentReference">
    <w:name w:val="annotation reference"/>
    <w:basedOn w:val="DefaultParagraphFont"/>
    <w:uiPriority w:val="99"/>
    <w:unhideWhenUsed/>
    <w:rsid w:val="00482E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82EBC"/>
    <w:pPr>
      <w:spacing w:after="160"/>
    </w:pPr>
    <w:rPr>
      <w:rFonts w:ascii="Calibri" w:eastAsia="Calibri" w:hAnsi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82EBC"/>
    <w:rPr>
      <w:rFonts w:ascii="Calibri" w:eastAsia="Calibri" w:hAnsi="Calibri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5F71"/>
    <w:rPr>
      <w:rFonts w:ascii="Courier New" w:hAnsi="Courier New" w:cs="Courier New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1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7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0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8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7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0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7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9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7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6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48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5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8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5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8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1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0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6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8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3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4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15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5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19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4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1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9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29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3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3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8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7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1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5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3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4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7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0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5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23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61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2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4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81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8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9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4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97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7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0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0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4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5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1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9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8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9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5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5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21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6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7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8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8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6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8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2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86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2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1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2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39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9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8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8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1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9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4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1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4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6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0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5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2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5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4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1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../customXml/item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ustomXml" Target="../customXml/item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MOJ\Document%20Generation\20180706%20Civil%20Directions%204\Civil%20Directions%20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2" ma:contentTypeDescription="Part of Template Management with Site Columns representing custom attributes." ma:contentTypeScope="" ma:versionID="c2286c6217564930720849237c12976e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9fba45822a34e557d70c1e8d39cd3b74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hidden="true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Draft</Stage>
    <Next_x0020_Stage xmlns="f336f4fe-8719-4ea2-b5d6-29b3a580aeb4" xsi:nil="true"/>
    <Admin_x0020_Action xmlns="f336f4fe-8719-4ea2-b5d6-29b3a580aeb4" xsi:nil="true"/>
    <Template_x0020_Category xmlns="f336f4fe-8719-4ea2-b5d6-29b3a580aeb4">General Notice - GNO</Template_x0020_Category>
    <Action xmlns="f336f4fe-8719-4ea2-b5d6-29b3a580aeb4" xsi:nil="true"/>
    <Purpose1 xmlns="f336f4fe-8719-4ea2-b5d6-29b3a580aeb4">Certificate of service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 xsi:nil="true"/>
    <Publication_x0020_Date xmlns="f336f4fe-8719-4ea2-b5d6-29b3a580aeb4">2020-12-15T00:00:00+00:00</Publication_x0020_Date>
  </documentManagement>
</p:properties>
</file>

<file path=customXml/itemProps1.xml><?xml version="1.0" encoding="utf-8"?>
<ds:datastoreItem xmlns:ds="http://schemas.openxmlformats.org/officeDocument/2006/customXml" ds:itemID="{D9CC73D4-2572-D642-B334-03ABC33F70A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B3EF3DD-F7E8-4F74-9CC4-96B7100054B7}"/>
</file>

<file path=customXml/itemProps3.xml><?xml version="1.0" encoding="utf-8"?>
<ds:datastoreItem xmlns:ds="http://schemas.openxmlformats.org/officeDocument/2006/customXml" ds:itemID="{7D2CF886-0603-495A-A653-5DBCA6449B5F}"/>
</file>

<file path=customXml/itemProps4.xml><?xml version="1.0" encoding="utf-8"?>
<ds:datastoreItem xmlns:ds="http://schemas.openxmlformats.org/officeDocument/2006/customXml" ds:itemID="{792CD38F-2C3E-489B-B3F8-21E0C206A095}"/>
</file>

<file path=docProps/app.xml><?xml version="1.0" encoding="utf-8"?>
<Properties xmlns="http://schemas.openxmlformats.org/officeDocument/2006/extended-properties" xmlns:vt="http://schemas.openxmlformats.org/officeDocument/2006/docPropsVTypes">
  <Template>C:\MOJ\Document Generation\20180706 Civil Directions 4\Civil Directions 4.dot</Template>
  <TotalTime>204</TotalTime>
  <Pages>2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0BO01218</vt:lpstr>
    </vt:vector>
  </TitlesOfParts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CV-UNS-COS-ENG-0001     Now: CV-UNS-GNO-ENG-00654.docx</dc:title>
  <dc:subject/>
  <dc:creator>District Judge Richard Clarke</dc:creator>
  <cp:keywords/>
  <cp:lastModifiedBy>Sabah Irfan</cp:lastModifiedBy>
  <cp:revision>222</cp:revision>
  <dcterms:created xsi:type="dcterms:W3CDTF">2020-07-15T14:27:00Z</dcterms:created>
  <dcterms:modified xsi:type="dcterms:W3CDTF">2020-11-19T13:34:00Z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</Properties>
</file>